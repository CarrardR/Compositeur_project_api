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929573"/>
    <w:p w14:paraId="442FC421" w14:textId="0C84AB73" w:rsidR="000E37C7" w:rsidRDefault="000E37C7" w:rsidP="000E37C7">
      <w:pPr>
        <w:pStyle w:val="Titreprincipal"/>
      </w:pPr>
      <w:r>
        <w:fldChar w:fldCharType="begin"/>
      </w:r>
      <w:r>
        <w:instrText xml:space="preserve"> TITLE   \* MERGEFORMAT </w:instrText>
      </w:r>
      <w:r>
        <w:fldChar w:fldCharType="separate"/>
      </w:r>
      <w:r w:rsidR="00FF0B2B">
        <w:t>307 - Réaliser des pages Web interactives</w:t>
      </w:r>
      <w:r>
        <w:fldChar w:fldCharType="end"/>
      </w:r>
    </w:p>
    <w:p w14:paraId="7783FC01" w14:textId="77777777" w:rsidR="000E37C7" w:rsidRDefault="000E37C7" w:rsidP="000E37C7">
      <w:pPr>
        <w:pStyle w:val="Titresecondaire"/>
      </w:pPr>
      <w:r>
        <w:t>Rapport personnel</w:t>
      </w:r>
    </w:p>
    <w:p w14:paraId="1D67A049" w14:textId="77777777" w:rsidR="000E37C7" w:rsidRDefault="000E37C7" w:rsidP="000E37C7">
      <w:pPr>
        <w:pStyle w:val="Titreversion"/>
      </w:pPr>
      <w:r>
        <w:t xml:space="preserve">Date de création : </w:t>
      </w:r>
      <w:r>
        <w:fldChar w:fldCharType="begin"/>
      </w:r>
      <w:r>
        <w:instrText xml:space="preserve"> CREATEDATE  \@ "dd.MM.yyyy"  \* MERGEFORMAT </w:instrText>
      </w:r>
      <w:r>
        <w:fldChar w:fldCharType="separate"/>
      </w:r>
      <w:r w:rsidR="00FF0B2B">
        <w:rPr>
          <w:noProof/>
        </w:rPr>
        <w:t>15.05.2023</w:t>
      </w:r>
      <w:r>
        <w:fldChar w:fldCharType="end"/>
      </w:r>
    </w:p>
    <w:p w14:paraId="2B7CD5FB" w14:textId="4FF2CCDF" w:rsidR="000E37C7" w:rsidRDefault="000E37C7" w:rsidP="000E37C7">
      <w:pPr>
        <w:pStyle w:val="Titreversion"/>
      </w:pPr>
      <w:r>
        <w:t xml:space="preserve">Version 1 du : </w:t>
      </w:r>
      <w:r>
        <w:fldChar w:fldCharType="begin"/>
      </w:r>
      <w:r>
        <w:instrText xml:space="preserve"> SAVEDATE  \@ "dd.MM.yyyy"  \* MERGEFORMAT </w:instrText>
      </w:r>
      <w:r>
        <w:fldChar w:fldCharType="separate"/>
      </w:r>
      <w:r w:rsidR="008B3F3F">
        <w:rPr>
          <w:noProof/>
        </w:rPr>
        <w:t>05.06.2023</w:t>
      </w:r>
      <w:r>
        <w:fldChar w:fldCharType="end"/>
      </w:r>
    </w:p>
    <w:p w14:paraId="6F29C045" w14:textId="77777777" w:rsidR="000E37C7" w:rsidRDefault="006C7501" w:rsidP="00676627">
      <w:pPr>
        <w:pStyle w:val="Auteur"/>
      </w:pPr>
      <w:r>
        <w:fldChar w:fldCharType="begin"/>
      </w:r>
      <w:r>
        <w:instrText xml:space="preserve"> AUTHOR   \* MERGEFORMAT </w:instrText>
      </w:r>
      <w:r>
        <w:rPr>
          <w:noProof/>
        </w:rPr>
        <w:fldChar w:fldCharType="end"/>
      </w:r>
    </w:p>
    <w:tbl>
      <w:tblPr>
        <w:tblStyle w:val="Grilledutableau"/>
        <w:tblpPr w:leftFromText="141" w:rightFromText="141" w:vertAnchor="page" w:horzAnchor="margin" w:tblpY="12181"/>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16"/>
      </w:tblGrid>
      <w:tr w:rsidR="000E37C7" w14:paraId="7238B34F" w14:textId="77777777" w:rsidTr="00A25A0C">
        <w:trPr>
          <w:trHeight w:val="274"/>
        </w:trPr>
        <w:tc>
          <w:tcPr>
            <w:tcW w:w="4816" w:type="dxa"/>
          </w:tcPr>
          <w:p w14:paraId="2FC1F8D9" w14:textId="77777777" w:rsidR="000E37C7" w:rsidRDefault="000E37C7" w:rsidP="00A25A0C">
            <w:r>
              <w:rPr>
                <w:noProof/>
              </w:rPr>
              <w:drawing>
                <wp:inline distT="0" distB="0" distL="0" distR="0" wp14:anchorId="3E87F6D4" wp14:editId="0114FBBC">
                  <wp:extent cx="2428875" cy="919856"/>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rotWithShape="1">
                          <a:blip r:embed="rId8" cstate="print">
                            <a:extLst>
                              <a:ext uri="{28A0092B-C50C-407E-A947-70E740481C1C}">
                                <a14:useLocalDpi xmlns:a14="http://schemas.microsoft.com/office/drawing/2010/main" val="0"/>
                              </a:ext>
                            </a:extLst>
                          </a:blip>
                          <a:srcRect t="32659"/>
                          <a:stretch/>
                        </pic:blipFill>
                        <pic:spPr bwMode="auto">
                          <a:xfrm>
                            <a:off x="0" y="0"/>
                            <a:ext cx="2453288" cy="929102"/>
                          </a:xfrm>
                          <a:prstGeom prst="rect">
                            <a:avLst/>
                          </a:prstGeom>
                          <a:ln>
                            <a:noFill/>
                          </a:ln>
                          <a:extLst>
                            <a:ext uri="{53640926-AAD7-44D8-BBD7-CCE9431645EC}">
                              <a14:shadowObscured xmlns:a14="http://schemas.microsoft.com/office/drawing/2010/main"/>
                            </a:ext>
                          </a:extLst>
                        </pic:spPr>
                      </pic:pic>
                    </a:graphicData>
                  </a:graphic>
                </wp:inline>
              </w:drawing>
            </w:r>
          </w:p>
        </w:tc>
        <w:tc>
          <w:tcPr>
            <w:tcW w:w="4816" w:type="dxa"/>
            <w:vAlign w:val="center"/>
          </w:tcPr>
          <w:p w14:paraId="3F747852" w14:textId="6FD49E7F" w:rsidR="000E37C7" w:rsidRDefault="000E37C7" w:rsidP="00A25A0C">
            <w:pPr>
              <w:jc w:val="right"/>
            </w:pPr>
            <w:r>
              <w:t xml:space="preserve">Module du </w:t>
            </w:r>
            <w:sdt>
              <w:sdtPr>
                <w:id w:val="-1173496703"/>
                <w:placeholder>
                  <w:docPart w:val="F314E051D1514111BD95DE21B5FB2265"/>
                </w:placeholder>
                <w:date w:fullDate="2023-05-15T00:00:00Z">
                  <w:dateFormat w:val="dd.MM.yyyy"/>
                  <w:lid w:val="fr-CH"/>
                  <w:storeMappedDataAs w:val="dateTime"/>
                  <w:calendar w:val="gregorian"/>
                </w:date>
              </w:sdtPr>
              <w:sdtEndPr/>
              <w:sdtContent>
                <w:r w:rsidR="003C1C17">
                  <w:t>15.05.2023</w:t>
                </w:r>
              </w:sdtContent>
            </w:sdt>
            <w:r>
              <w:br/>
              <w:t xml:space="preserve">au </w:t>
            </w:r>
            <w:sdt>
              <w:sdtPr>
                <w:id w:val="1464544249"/>
                <w:placeholder>
                  <w:docPart w:val="F314E051D1514111BD95DE21B5FB2265"/>
                </w:placeholder>
                <w:date w:fullDate="2023-06-13T00:00:00Z">
                  <w:dateFormat w:val="dd.MM.yyyy"/>
                  <w:lid w:val="fr-CH"/>
                  <w:storeMappedDataAs w:val="dateTime"/>
                  <w:calendar w:val="gregorian"/>
                </w:date>
              </w:sdtPr>
              <w:sdtEndPr/>
              <w:sdtContent>
                <w:r w:rsidR="003C1C17">
                  <w:t>13.06.2023</w:t>
                </w:r>
              </w:sdtContent>
            </w:sdt>
            <w:r>
              <w:t xml:space="preserve"> </w:t>
            </w:r>
          </w:p>
        </w:tc>
      </w:tr>
    </w:tbl>
    <w:p w14:paraId="277DC71C" w14:textId="77777777" w:rsidR="000E37C7" w:rsidRDefault="000E37C7" w:rsidP="000E37C7">
      <w:pPr>
        <w:sectPr w:rsidR="000E37C7">
          <w:pgSz w:w="11906" w:h="16838"/>
          <w:pgMar w:top="1417" w:right="1417" w:bottom="1417" w:left="1417" w:header="708" w:footer="708" w:gutter="0"/>
          <w:cols w:space="708"/>
          <w:docGrid w:linePitch="360"/>
        </w:sectPr>
      </w:pPr>
    </w:p>
    <w:p w14:paraId="1F4C4C13" w14:textId="77777777" w:rsidR="000E37C7" w:rsidRPr="00E67DF6" w:rsidRDefault="000E37C7" w:rsidP="000E37C7">
      <w:pPr>
        <w:pStyle w:val="Titretabledesmatires"/>
        <w:rPr>
          <w:rStyle w:val="CGras"/>
        </w:rPr>
      </w:pPr>
      <w:r>
        <w:lastRenderedPageBreak/>
        <w:t>Table des matières</w:t>
      </w:r>
    </w:p>
    <w:p w14:paraId="585AB274" w14:textId="47F00760" w:rsidR="003E4697" w:rsidRDefault="000E37C7">
      <w:pPr>
        <w:pStyle w:val="TM1"/>
        <w:tabs>
          <w:tab w:val="left" w:pos="440"/>
          <w:tab w:val="right" w:leader="dot" w:pos="9062"/>
        </w:tabs>
        <w:rPr>
          <w:rFonts w:asciiTheme="minorHAnsi" w:eastAsiaTheme="minorEastAsia" w:hAnsiTheme="minorHAnsi"/>
          <w:b w:val="0"/>
          <w:noProof/>
          <w:lang w:eastAsia="fr-CH"/>
        </w:rPr>
      </w:pPr>
      <w:r>
        <w:fldChar w:fldCharType="begin"/>
      </w:r>
      <w:r>
        <w:instrText xml:space="preserve"> TOC \o "1-3" \h \z \u </w:instrText>
      </w:r>
      <w:r>
        <w:fldChar w:fldCharType="separate"/>
      </w:r>
      <w:hyperlink w:anchor="_Toc136863126" w:history="1">
        <w:r w:rsidR="003E4697" w:rsidRPr="00F77AB4">
          <w:rPr>
            <w:rStyle w:val="Lienhypertexte"/>
            <w:noProof/>
          </w:rPr>
          <w:t>1</w:t>
        </w:r>
        <w:r w:rsidR="003E4697">
          <w:rPr>
            <w:rFonts w:asciiTheme="minorHAnsi" w:eastAsiaTheme="minorEastAsia" w:hAnsiTheme="minorHAnsi"/>
            <w:b w:val="0"/>
            <w:noProof/>
            <w:lang w:eastAsia="fr-CH"/>
          </w:rPr>
          <w:tab/>
        </w:r>
        <w:r w:rsidR="003E4697" w:rsidRPr="00F77AB4">
          <w:rPr>
            <w:rStyle w:val="Lienhypertexte"/>
            <w:noProof/>
          </w:rPr>
          <w:t>Introduction</w:t>
        </w:r>
        <w:r w:rsidR="003E4697">
          <w:rPr>
            <w:noProof/>
            <w:webHidden/>
          </w:rPr>
          <w:tab/>
        </w:r>
        <w:r w:rsidR="003E4697">
          <w:rPr>
            <w:noProof/>
            <w:webHidden/>
          </w:rPr>
          <w:fldChar w:fldCharType="begin"/>
        </w:r>
        <w:r w:rsidR="003E4697">
          <w:rPr>
            <w:noProof/>
            <w:webHidden/>
          </w:rPr>
          <w:instrText xml:space="preserve"> PAGEREF _Toc136863126 \h </w:instrText>
        </w:r>
        <w:r w:rsidR="003E4697">
          <w:rPr>
            <w:noProof/>
            <w:webHidden/>
          </w:rPr>
        </w:r>
        <w:r w:rsidR="003E4697">
          <w:rPr>
            <w:noProof/>
            <w:webHidden/>
          </w:rPr>
          <w:fldChar w:fldCharType="separate"/>
        </w:r>
        <w:r w:rsidR="003E4697">
          <w:rPr>
            <w:noProof/>
            <w:webHidden/>
          </w:rPr>
          <w:t>5</w:t>
        </w:r>
        <w:r w:rsidR="003E4697">
          <w:rPr>
            <w:noProof/>
            <w:webHidden/>
          </w:rPr>
          <w:fldChar w:fldCharType="end"/>
        </w:r>
      </w:hyperlink>
    </w:p>
    <w:p w14:paraId="2A7D0347" w14:textId="517022C0"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27" w:history="1">
        <w:r w:rsidR="003E4697" w:rsidRPr="00F77AB4">
          <w:rPr>
            <w:rStyle w:val="Lienhypertexte"/>
            <w:noProof/>
          </w:rPr>
          <w:t>2</w:t>
        </w:r>
        <w:r w:rsidR="003E4697">
          <w:rPr>
            <w:rFonts w:asciiTheme="minorHAnsi" w:eastAsiaTheme="minorEastAsia" w:hAnsiTheme="minorHAnsi"/>
            <w:b w:val="0"/>
            <w:noProof/>
            <w:lang w:eastAsia="fr-CH"/>
          </w:rPr>
          <w:tab/>
        </w:r>
        <w:r w:rsidR="003E4697" w:rsidRPr="00F77AB4">
          <w:rPr>
            <w:rStyle w:val="Lienhypertexte"/>
            <w:noProof/>
          </w:rPr>
          <w:t>Exercice 1 (Découverte des écouteurs)</w:t>
        </w:r>
        <w:r w:rsidR="003E4697">
          <w:rPr>
            <w:noProof/>
            <w:webHidden/>
          </w:rPr>
          <w:tab/>
        </w:r>
        <w:r w:rsidR="003E4697">
          <w:rPr>
            <w:noProof/>
            <w:webHidden/>
          </w:rPr>
          <w:fldChar w:fldCharType="begin"/>
        </w:r>
        <w:r w:rsidR="003E4697">
          <w:rPr>
            <w:noProof/>
            <w:webHidden/>
          </w:rPr>
          <w:instrText xml:space="preserve"> PAGEREF _Toc136863127 \h </w:instrText>
        </w:r>
        <w:r w:rsidR="003E4697">
          <w:rPr>
            <w:noProof/>
            <w:webHidden/>
          </w:rPr>
        </w:r>
        <w:r w:rsidR="003E4697">
          <w:rPr>
            <w:noProof/>
            <w:webHidden/>
          </w:rPr>
          <w:fldChar w:fldCharType="separate"/>
        </w:r>
        <w:r w:rsidR="003E4697">
          <w:rPr>
            <w:noProof/>
            <w:webHidden/>
          </w:rPr>
          <w:t>5</w:t>
        </w:r>
        <w:r w:rsidR="003E4697">
          <w:rPr>
            <w:noProof/>
            <w:webHidden/>
          </w:rPr>
          <w:fldChar w:fldCharType="end"/>
        </w:r>
      </w:hyperlink>
    </w:p>
    <w:p w14:paraId="18F38D4B" w14:textId="6BD07751"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28" w:history="1">
        <w:r w:rsidR="003E4697" w:rsidRPr="00F77AB4">
          <w:rPr>
            <w:rStyle w:val="Lienhypertexte"/>
            <w:noProof/>
          </w:rPr>
          <w:t>3</w:t>
        </w:r>
        <w:r w:rsidR="003E4697">
          <w:rPr>
            <w:rFonts w:asciiTheme="minorHAnsi" w:eastAsiaTheme="minorEastAsia" w:hAnsiTheme="minorHAnsi"/>
            <w:b w:val="0"/>
            <w:noProof/>
            <w:lang w:eastAsia="fr-CH"/>
          </w:rPr>
          <w:tab/>
        </w:r>
        <w:r w:rsidR="003E4697" w:rsidRPr="00F77AB4">
          <w:rPr>
            <w:rStyle w:val="Lienhypertexte"/>
            <w:noProof/>
          </w:rPr>
          <w:t>Exercice 2</w:t>
        </w:r>
        <w:r w:rsidR="003E4697">
          <w:rPr>
            <w:noProof/>
            <w:webHidden/>
          </w:rPr>
          <w:tab/>
        </w:r>
        <w:r w:rsidR="003E4697">
          <w:rPr>
            <w:noProof/>
            <w:webHidden/>
          </w:rPr>
          <w:fldChar w:fldCharType="begin"/>
        </w:r>
        <w:r w:rsidR="003E4697">
          <w:rPr>
            <w:noProof/>
            <w:webHidden/>
          </w:rPr>
          <w:instrText xml:space="preserve"> PAGEREF _Toc136863128 \h </w:instrText>
        </w:r>
        <w:r w:rsidR="003E4697">
          <w:rPr>
            <w:noProof/>
            <w:webHidden/>
          </w:rPr>
        </w:r>
        <w:r w:rsidR="003E4697">
          <w:rPr>
            <w:noProof/>
            <w:webHidden/>
          </w:rPr>
          <w:fldChar w:fldCharType="separate"/>
        </w:r>
        <w:r w:rsidR="003E4697">
          <w:rPr>
            <w:noProof/>
            <w:webHidden/>
          </w:rPr>
          <w:t>5</w:t>
        </w:r>
        <w:r w:rsidR="003E4697">
          <w:rPr>
            <w:noProof/>
            <w:webHidden/>
          </w:rPr>
          <w:fldChar w:fldCharType="end"/>
        </w:r>
      </w:hyperlink>
    </w:p>
    <w:p w14:paraId="52802932" w14:textId="3294988D"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29" w:history="1">
        <w:r w:rsidR="003E4697" w:rsidRPr="00F77AB4">
          <w:rPr>
            <w:rStyle w:val="Lienhypertexte"/>
            <w:noProof/>
          </w:rPr>
          <w:t>3.1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_Toc136863129 \h </w:instrText>
        </w:r>
        <w:r w:rsidR="003E4697">
          <w:rPr>
            <w:noProof/>
            <w:webHidden/>
          </w:rPr>
        </w:r>
        <w:r w:rsidR="003E4697">
          <w:rPr>
            <w:noProof/>
            <w:webHidden/>
          </w:rPr>
          <w:fldChar w:fldCharType="separate"/>
        </w:r>
        <w:r w:rsidR="003E4697">
          <w:rPr>
            <w:noProof/>
            <w:webHidden/>
          </w:rPr>
          <w:t>5</w:t>
        </w:r>
        <w:r w:rsidR="003E4697">
          <w:rPr>
            <w:noProof/>
            <w:webHidden/>
          </w:rPr>
          <w:fldChar w:fldCharType="end"/>
        </w:r>
      </w:hyperlink>
    </w:p>
    <w:p w14:paraId="19B950C9" w14:textId="284C73BC"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0" w:history="1">
        <w:r w:rsidR="003E4697" w:rsidRPr="00F77AB4">
          <w:rPr>
            <w:rStyle w:val="Lienhypertexte"/>
            <w:noProof/>
          </w:rPr>
          <w:t>3.2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_Toc136863130 \h </w:instrText>
        </w:r>
        <w:r w:rsidR="003E4697">
          <w:rPr>
            <w:noProof/>
            <w:webHidden/>
          </w:rPr>
        </w:r>
        <w:r w:rsidR="003E4697">
          <w:rPr>
            <w:noProof/>
            <w:webHidden/>
          </w:rPr>
          <w:fldChar w:fldCharType="separate"/>
        </w:r>
        <w:r w:rsidR="003E4697">
          <w:rPr>
            <w:noProof/>
            <w:webHidden/>
          </w:rPr>
          <w:t>6</w:t>
        </w:r>
        <w:r w:rsidR="003E4697">
          <w:rPr>
            <w:noProof/>
            <w:webHidden/>
          </w:rPr>
          <w:fldChar w:fldCharType="end"/>
        </w:r>
      </w:hyperlink>
    </w:p>
    <w:p w14:paraId="755CFEE4" w14:textId="2265871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1" w:history="1">
        <w:r w:rsidR="003E4697" w:rsidRPr="00F77AB4">
          <w:rPr>
            <w:rStyle w:val="Lienhypertexte"/>
            <w:noProof/>
          </w:rPr>
          <w:t>3.3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_Toc136863131 \h </w:instrText>
        </w:r>
        <w:r w:rsidR="003E4697">
          <w:rPr>
            <w:noProof/>
            <w:webHidden/>
          </w:rPr>
        </w:r>
        <w:r w:rsidR="003E4697">
          <w:rPr>
            <w:noProof/>
            <w:webHidden/>
          </w:rPr>
          <w:fldChar w:fldCharType="separate"/>
        </w:r>
        <w:r w:rsidR="003E4697">
          <w:rPr>
            <w:noProof/>
            <w:webHidden/>
          </w:rPr>
          <w:t>6</w:t>
        </w:r>
        <w:r w:rsidR="003E4697">
          <w:rPr>
            <w:noProof/>
            <w:webHidden/>
          </w:rPr>
          <w:fldChar w:fldCharType="end"/>
        </w:r>
      </w:hyperlink>
    </w:p>
    <w:p w14:paraId="0BAB62CC" w14:textId="3276B7B6"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2" w:history="1">
        <w:r w:rsidR="003E4697" w:rsidRPr="00F77AB4">
          <w:rPr>
            <w:rStyle w:val="Lienhypertexte"/>
            <w:noProof/>
          </w:rPr>
          <w:t>3.4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_Toc136863132 \h </w:instrText>
        </w:r>
        <w:r w:rsidR="003E4697">
          <w:rPr>
            <w:noProof/>
            <w:webHidden/>
          </w:rPr>
        </w:r>
        <w:r w:rsidR="003E4697">
          <w:rPr>
            <w:noProof/>
            <w:webHidden/>
          </w:rPr>
          <w:fldChar w:fldCharType="separate"/>
        </w:r>
        <w:r w:rsidR="003E4697">
          <w:rPr>
            <w:noProof/>
            <w:webHidden/>
          </w:rPr>
          <w:t>7</w:t>
        </w:r>
        <w:r w:rsidR="003E4697">
          <w:rPr>
            <w:noProof/>
            <w:webHidden/>
          </w:rPr>
          <w:fldChar w:fldCharType="end"/>
        </w:r>
      </w:hyperlink>
    </w:p>
    <w:p w14:paraId="48F9EA3A" w14:textId="61D21026"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33" w:history="1">
        <w:r w:rsidR="003E4697" w:rsidRPr="00F77AB4">
          <w:rPr>
            <w:rStyle w:val="Lienhypertexte"/>
            <w:noProof/>
          </w:rPr>
          <w:t>4</w:t>
        </w:r>
        <w:r w:rsidR="003E4697">
          <w:rPr>
            <w:rFonts w:asciiTheme="minorHAnsi" w:eastAsiaTheme="minorEastAsia" w:hAnsiTheme="minorHAnsi"/>
            <w:b w:val="0"/>
            <w:noProof/>
            <w:lang w:eastAsia="fr-CH"/>
          </w:rPr>
          <w:tab/>
        </w:r>
        <w:r w:rsidR="003E4697" w:rsidRPr="00F77AB4">
          <w:rPr>
            <w:rStyle w:val="Lienhypertexte"/>
            <w:noProof/>
          </w:rPr>
          <w:t>Exercice 3 (PHP)</w:t>
        </w:r>
        <w:r w:rsidR="003E4697">
          <w:rPr>
            <w:noProof/>
            <w:webHidden/>
          </w:rPr>
          <w:tab/>
        </w:r>
        <w:r w:rsidR="003E4697">
          <w:rPr>
            <w:noProof/>
            <w:webHidden/>
          </w:rPr>
          <w:fldChar w:fldCharType="begin"/>
        </w:r>
        <w:r w:rsidR="003E4697">
          <w:rPr>
            <w:noProof/>
            <w:webHidden/>
          </w:rPr>
          <w:instrText xml:space="preserve"> PAGEREF _Toc136863133 \h </w:instrText>
        </w:r>
        <w:r w:rsidR="003E4697">
          <w:rPr>
            <w:noProof/>
            <w:webHidden/>
          </w:rPr>
        </w:r>
        <w:r w:rsidR="003E4697">
          <w:rPr>
            <w:noProof/>
            <w:webHidden/>
          </w:rPr>
          <w:fldChar w:fldCharType="separate"/>
        </w:r>
        <w:r w:rsidR="003E4697">
          <w:rPr>
            <w:noProof/>
            <w:webHidden/>
          </w:rPr>
          <w:t>7</w:t>
        </w:r>
        <w:r w:rsidR="003E4697">
          <w:rPr>
            <w:noProof/>
            <w:webHidden/>
          </w:rPr>
          <w:fldChar w:fldCharType="end"/>
        </w:r>
      </w:hyperlink>
    </w:p>
    <w:p w14:paraId="369B7CCD" w14:textId="551B64F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4" w:history="1">
        <w:r w:rsidR="003E4697" w:rsidRPr="00F77AB4">
          <w:rPr>
            <w:rStyle w:val="Lienhypertexte"/>
            <w:noProof/>
          </w:rPr>
          <w:t>4.1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_Toc136863134 \h </w:instrText>
        </w:r>
        <w:r w:rsidR="003E4697">
          <w:rPr>
            <w:noProof/>
            <w:webHidden/>
          </w:rPr>
        </w:r>
        <w:r w:rsidR="003E4697">
          <w:rPr>
            <w:noProof/>
            <w:webHidden/>
          </w:rPr>
          <w:fldChar w:fldCharType="separate"/>
        </w:r>
        <w:r w:rsidR="003E4697">
          <w:rPr>
            <w:noProof/>
            <w:webHidden/>
          </w:rPr>
          <w:t>7</w:t>
        </w:r>
        <w:r w:rsidR="003E4697">
          <w:rPr>
            <w:noProof/>
            <w:webHidden/>
          </w:rPr>
          <w:fldChar w:fldCharType="end"/>
        </w:r>
      </w:hyperlink>
    </w:p>
    <w:p w14:paraId="060F9420" w14:textId="5409326C"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5" w:history="1">
        <w:r w:rsidR="003E4697" w:rsidRPr="00F77AB4">
          <w:rPr>
            <w:rStyle w:val="Lienhypertexte"/>
            <w:noProof/>
          </w:rPr>
          <w:t>4.2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_Toc136863135 \h </w:instrText>
        </w:r>
        <w:r w:rsidR="003E4697">
          <w:rPr>
            <w:noProof/>
            <w:webHidden/>
          </w:rPr>
        </w:r>
        <w:r w:rsidR="003E4697">
          <w:rPr>
            <w:noProof/>
            <w:webHidden/>
          </w:rPr>
          <w:fldChar w:fldCharType="separate"/>
        </w:r>
        <w:r w:rsidR="003E4697">
          <w:rPr>
            <w:noProof/>
            <w:webHidden/>
          </w:rPr>
          <w:t>7</w:t>
        </w:r>
        <w:r w:rsidR="003E4697">
          <w:rPr>
            <w:noProof/>
            <w:webHidden/>
          </w:rPr>
          <w:fldChar w:fldCharType="end"/>
        </w:r>
      </w:hyperlink>
    </w:p>
    <w:p w14:paraId="1EB24653" w14:textId="76168F91"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6" w:history="1">
        <w:r w:rsidR="003E4697" w:rsidRPr="00F77AB4">
          <w:rPr>
            <w:rStyle w:val="Lienhypertexte"/>
            <w:noProof/>
          </w:rPr>
          <w:t>4.3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_Toc136863136 \h </w:instrText>
        </w:r>
        <w:r w:rsidR="003E4697">
          <w:rPr>
            <w:noProof/>
            <w:webHidden/>
          </w:rPr>
        </w:r>
        <w:r w:rsidR="003E4697">
          <w:rPr>
            <w:noProof/>
            <w:webHidden/>
          </w:rPr>
          <w:fldChar w:fldCharType="separate"/>
        </w:r>
        <w:r w:rsidR="003E4697">
          <w:rPr>
            <w:noProof/>
            <w:webHidden/>
          </w:rPr>
          <w:t>8</w:t>
        </w:r>
        <w:r w:rsidR="003E4697">
          <w:rPr>
            <w:noProof/>
            <w:webHidden/>
          </w:rPr>
          <w:fldChar w:fldCharType="end"/>
        </w:r>
      </w:hyperlink>
    </w:p>
    <w:p w14:paraId="3840A88F" w14:textId="4D080320"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7" w:history="1">
        <w:r w:rsidR="003E4697" w:rsidRPr="00F77AB4">
          <w:rPr>
            <w:rStyle w:val="Lienhypertexte"/>
            <w:noProof/>
          </w:rPr>
          <w:t>4.4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_Toc136863137 \h </w:instrText>
        </w:r>
        <w:r w:rsidR="003E4697">
          <w:rPr>
            <w:noProof/>
            <w:webHidden/>
          </w:rPr>
        </w:r>
        <w:r w:rsidR="003E4697">
          <w:rPr>
            <w:noProof/>
            <w:webHidden/>
          </w:rPr>
          <w:fldChar w:fldCharType="separate"/>
        </w:r>
        <w:r w:rsidR="003E4697">
          <w:rPr>
            <w:noProof/>
            <w:webHidden/>
          </w:rPr>
          <w:t>9</w:t>
        </w:r>
        <w:r w:rsidR="003E4697">
          <w:rPr>
            <w:noProof/>
            <w:webHidden/>
          </w:rPr>
          <w:fldChar w:fldCharType="end"/>
        </w:r>
      </w:hyperlink>
    </w:p>
    <w:p w14:paraId="238F3797" w14:textId="23467F96"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38" w:history="1">
        <w:r w:rsidR="003E4697" w:rsidRPr="00F77AB4">
          <w:rPr>
            <w:rStyle w:val="Lienhypertexte"/>
            <w:noProof/>
          </w:rPr>
          <w:t>5</w:t>
        </w:r>
        <w:r w:rsidR="003E4697">
          <w:rPr>
            <w:rFonts w:asciiTheme="minorHAnsi" w:eastAsiaTheme="minorEastAsia" w:hAnsiTheme="minorHAnsi"/>
            <w:b w:val="0"/>
            <w:noProof/>
            <w:lang w:eastAsia="fr-CH"/>
          </w:rPr>
          <w:tab/>
        </w:r>
        <w:r w:rsidR="003E4697" w:rsidRPr="00F77AB4">
          <w:rPr>
            <w:rStyle w:val="Lienhypertexte"/>
            <w:noProof/>
          </w:rPr>
          <w:t>Exercice 4 (JSFiddle)</w:t>
        </w:r>
        <w:r w:rsidR="003E4697">
          <w:rPr>
            <w:noProof/>
            <w:webHidden/>
          </w:rPr>
          <w:tab/>
        </w:r>
        <w:r w:rsidR="003E4697">
          <w:rPr>
            <w:noProof/>
            <w:webHidden/>
          </w:rPr>
          <w:fldChar w:fldCharType="begin"/>
        </w:r>
        <w:r w:rsidR="003E4697">
          <w:rPr>
            <w:noProof/>
            <w:webHidden/>
          </w:rPr>
          <w:instrText xml:space="preserve"> PAGEREF _Toc136863138 \h </w:instrText>
        </w:r>
        <w:r w:rsidR="003E4697">
          <w:rPr>
            <w:noProof/>
            <w:webHidden/>
          </w:rPr>
        </w:r>
        <w:r w:rsidR="003E4697">
          <w:rPr>
            <w:noProof/>
            <w:webHidden/>
          </w:rPr>
          <w:fldChar w:fldCharType="separate"/>
        </w:r>
        <w:r w:rsidR="003E4697">
          <w:rPr>
            <w:noProof/>
            <w:webHidden/>
          </w:rPr>
          <w:t>9</w:t>
        </w:r>
        <w:r w:rsidR="003E4697">
          <w:rPr>
            <w:noProof/>
            <w:webHidden/>
          </w:rPr>
          <w:fldChar w:fldCharType="end"/>
        </w:r>
      </w:hyperlink>
    </w:p>
    <w:p w14:paraId="485453D4" w14:textId="11C341F8"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39" w:history="1">
        <w:r w:rsidR="003E4697" w:rsidRPr="00F77AB4">
          <w:rPr>
            <w:rStyle w:val="Lienhypertexte"/>
            <w:noProof/>
          </w:rPr>
          <w:t>5.1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_Toc136863139 \h </w:instrText>
        </w:r>
        <w:r w:rsidR="003E4697">
          <w:rPr>
            <w:noProof/>
            <w:webHidden/>
          </w:rPr>
        </w:r>
        <w:r w:rsidR="003E4697">
          <w:rPr>
            <w:noProof/>
            <w:webHidden/>
          </w:rPr>
          <w:fldChar w:fldCharType="separate"/>
        </w:r>
        <w:r w:rsidR="003E4697">
          <w:rPr>
            <w:noProof/>
            <w:webHidden/>
          </w:rPr>
          <w:t>9</w:t>
        </w:r>
        <w:r w:rsidR="003E4697">
          <w:rPr>
            <w:noProof/>
            <w:webHidden/>
          </w:rPr>
          <w:fldChar w:fldCharType="end"/>
        </w:r>
      </w:hyperlink>
    </w:p>
    <w:p w14:paraId="6620B9CA" w14:textId="14B45245"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0" w:history="1">
        <w:r w:rsidR="003E4697" w:rsidRPr="00F77AB4">
          <w:rPr>
            <w:rStyle w:val="Lienhypertexte"/>
            <w:noProof/>
          </w:rPr>
          <w:t>5.2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_Toc136863140 \h </w:instrText>
        </w:r>
        <w:r w:rsidR="003E4697">
          <w:rPr>
            <w:noProof/>
            <w:webHidden/>
          </w:rPr>
        </w:r>
        <w:r w:rsidR="003E4697">
          <w:rPr>
            <w:noProof/>
            <w:webHidden/>
          </w:rPr>
          <w:fldChar w:fldCharType="separate"/>
        </w:r>
        <w:r w:rsidR="003E4697">
          <w:rPr>
            <w:noProof/>
            <w:webHidden/>
          </w:rPr>
          <w:t>9</w:t>
        </w:r>
        <w:r w:rsidR="003E4697">
          <w:rPr>
            <w:noProof/>
            <w:webHidden/>
          </w:rPr>
          <w:fldChar w:fldCharType="end"/>
        </w:r>
      </w:hyperlink>
    </w:p>
    <w:p w14:paraId="1084690E" w14:textId="6210839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1" w:history="1">
        <w:r w:rsidR="003E4697" w:rsidRPr="00F77AB4">
          <w:rPr>
            <w:rStyle w:val="Lienhypertexte"/>
            <w:noProof/>
          </w:rPr>
          <w:t>5.3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_Toc136863141 \h </w:instrText>
        </w:r>
        <w:r w:rsidR="003E4697">
          <w:rPr>
            <w:noProof/>
            <w:webHidden/>
          </w:rPr>
        </w:r>
        <w:r w:rsidR="003E4697">
          <w:rPr>
            <w:noProof/>
            <w:webHidden/>
          </w:rPr>
          <w:fldChar w:fldCharType="separate"/>
        </w:r>
        <w:r w:rsidR="003E4697">
          <w:rPr>
            <w:noProof/>
            <w:webHidden/>
          </w:rPr>
          <w:t>9</w:t>
        </w:r>
        <w:r w:rsidR="003E4697">
          <w:rPr>
            <w:noProof/>
            <w:webHidden/>
          </w:rPr>
          <w:fldChar w:fldCharType="end"/>
        </w:r>
      </w:hyperlink>
    </w:p>
    <w:p w14:paraId="42BEFC6D" w14:textId="1C089996"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2" w:history="1">
        <w:r w:rsidR="003E4697" w:rsidRPr="00F77AB4">
          <w:rPr>
            <w:rStyle w:val="Lienhypertexte"/>
            <w:noProof/>
          </w:rPr>
          <w:t>5.4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_Toc136863142 \h </w:instrText>
        </w:r>
        <w:r w:rsidR="003E4697">
          <w:rPr>
            <w:noProof/>
            <w:webHidden/>
          </w:rPr>
        </w:r>
        <w:r w:rsidR="003E4697">
          <w:rPr>
            <w:noProof/>
            <w:webHidden/>
          </w:rPr>
          <w:fldChar w:fldCharType="separate"/>
        </w:r>
        <w:r w:rsidR="003E4697">
          <w:rPr>
            <w:noProof/>
            <w:webHidden/>
          </w:rPr>
          <w:t>9</w:t>
        </w:r>
        <w:r w:rsidR="003E4697">
          <w:rPr>
            <w:noProof/>
            <w:webHidden/>
          </w:rPr>
          <w:fldChar w:fldCharType="end"/>
        </w:r>
      </w:hyperlink>
    </w:p>
    <w:p w14:paraId="33E6C03C" w14:textId="6EFDF99B"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43" w:history="1">
        <w:r w:rsidR="003E4697" w:rsidRPr="00F77AB4">
          <w:rPr>
            <w:rStyle w:val="Lienhypertexte"/>
            <w:noProof/>
          </w:rPr>
          <w:t>6</w:t>
        </w:r>
        <w:r w:rsidR="003E4697">
          <w:rPr>
            <w:rFonts w:asciiTheme="minorHAnsi" w:eastAsiaTheme="minorEastAsia" w:hAnsiTheme="minorHAnsi"/>
            <w:b w:val="0"/>
            <w:noProof/>
            <w:lang w:eastAsia="fr-CH"/>
          </w:rPr>
          <w:tab/>
        </w:r>
        <w:r w:rsidR="003E4697" w:rsidRPr="00F77AB4">
          <w:rPr>
            <w:rStyle w:val="Lienhypertexte"/>
            <w:noProof/>
          </w:rPr>
          <w:t>Exercice 5</w:t>
        </w:r>
        <w:r w:rsidR="003E4697">
          <w:rPr>
            <w:noProof/>
            <w:webHidden/>
          </w:rPr>
          <w:tab/>
        </w:r>
        <w:r w:rsidR="003E4697">
          <w:rPr>
            <w:noProof/>
            <w:webHidden/>
          </w:rPr>
          <w:fldChar w:fldCharType="begin"/>
        </w:r>
        <w:r w:rsidR="003E4697">
          <w:rPr>
            <w:noProof/>
            <w:webHidden/>
          </w:rPr>
          <w:instrText xml:space="preserve"> PAGEREF _Toc136863143 \h </w:instrText>
        </w:r>
        <w:r w:rsidR="003E4697">
          <w:rPr>
            <w:noProof/>
            <w:webHidden/>
          </w:rPr>
        </w:r>
        <w:r w:rsidR="003E4697">
          <w:rPr>
            <w:noProof/>
            <w:webHidden/>
          </w:rPr>
          <w:fldChar w:fldCharType="separate"/>
        </w:r>
        <w:r w:rsidR="003E4697">
          <w:rPr>
            <w:noProof/>
            <w:webHidden/>
          </w:rPr>
          <w:t>10</w:t>
        </w:r>
        <w:r w:rsidR="003E4697">
          <w:rPr>
            <w:noProof/>
            <w:webHidden/>
          </w:rPr>
          <w:fldChar w:fldCharType="end"/>
        </w:r>
      </w:hyperlink>
    </w:p>
    <w:p w14:paraId="36698115" w14:textId="3171149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4" w:history="1">
        <w:r w:rsidR="003E4697" w:rsidRPr="00F77AB4">
          <w:rPr>
            <w:rStyle w:val="Lienhypertexte"/>
            <w:noProof/>
          </w:rPr>
          <w:t>6.1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_Toc136863144 \h </w:instrText>
        </w:r>
        <w:r w:rsidR="003E4697">
          <w:rPr>
            <w:noProof/>
            <w:webHidden/>
          </w:rPr>
        </w:r>
        <w:r w:rsidR="003E4697">
          <w:rPr>
            <w:noProof/>
            <w:webHidden/>
          </w:rPr>
          <w:fldChar w:fldCharType="separate"/>
        </w:r>
        <w:r w:rsidR="003E4697">
          <w:rPr>
            <w:noProof/>
            <w:webHidden/>
          </w:rPr>
          <w:t>10</w:t>
        </w:r>
        <w:r w:rsidR="003E4697">
          <w:rPr>
            <w:noProof/>
            <w:webHidden/>
          </w:rPr>
          <w:fldChar w:fldCharType="end"/>
        </w:r>
      </w:hyperlink>
    </w:p>
    <w:p w14:paraId="0889E0D1" w14:textId="19E21AE2"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5" w:history="1">
        <w:r w:rsidR="003E4697" w:rsidRPr="00F77AB4">
          <w:rPr>
            <w:rStyle w:val="Lienhypertexte"/>
            <w:noProof/>
          </w:rPr>
          <w:t>6.2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_Toc136863145 \h </w:instrText>
        </w:r>
        <w:r w:rsidR="003E4697">
          <w:rPr>
            <w:noProof/>
            <w:webHidden/>
          </w:rPr>
        </w:r>
        <w:r w:rsidR="003E4697">
          <w:rPr>
            <w:noProof/>
            <w:webHidden/>
          </w:rPr>
          <w:fldChar w:fldCharType="separate"/>
        </w:r>
        <w:r w:rsidR="003E4697">
          <w:rPr>
            <w:noProof/>
            <w:webHidden/>
          </w:rPr>
          <w:t>10</w:t>
        </w:r>
        <w:r w:rsidR="003E4697">
          <w:rPr>
            <w:noProof/>
            <w:webHidden/>
          </w:rPr>
          <w:fldChar w:fldCharType="end"/>
        </w:r>
      </w:hyperlink>
    </w:p>
    <w:p w14:paraId="2C8271C4" w14:textId="159D5DAC"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6" w:history="1">
        <w:r w:rsidR="003E4697" w:rsidRPr="00F77AB4">
          <w:rPr>
            <w:rStyle w:val="Lienhypertexte"/>
            <w:noProof/>
          </w:rPr>
          <w:t>6.3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_Toc136863146 \h </w:instrText>
        </w:r>
        <w:r w:rsidR="003E4697">
          <w:rPr>
            <w:noProof/>
            <w:webHidden/>
          </w:rPr>
        </w:r>
        <w:r w:rsidR="003E4697">
          <w:rPr>
            <w:noProof/>
            <w:webHidden/>
          </w:rPr>
          <w:fldChar w:fldCharType="separate"/>
        </w:r>
        <w:r w:rsidR="003E4697">
          <w:rPr>
            <w:noProof/>
            <w:webHidden/>
          </w:rPr>
          <w:t>10</w:t>
        </w:r>
        <w:r w:rsidR="003E4697">
          <w:rPr>
            <w:noProof/>
            <w:webHidden/>
          </w:rPr>
          <w:fldChar w:fldCharType="end"/>
        </w:r>
      </w:hyperlink>
    </w:p>
    <w:p w14:paraId="23533CC1" w14:textId="2C32FCD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7" w:history="1">
        <w:r w:rsidR="003E4697" w:rsidRPr="00F77AB4">
          <w:rPr>
            <w:rStyle w:val="Lienhypertexte"/>
            <w:noProof/>
          </w:rPr>
          <w:t>6.4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_Toc136863147 \h </w:instrText>
        </w:r>
        <w:r w:rsidR="003E4697">
          <w:rPr>
            <w:noProof/>
            <w:webHidden/>
          </w:rPr>
        </w:r>
        <w:r w:rsidR="003E4697">
          <w:rPr>
            <w:noProof/>
            <w:webHidden/>
          </w:rPr>
          <w:fldChar w:fldCharType="separate"/>
        </w:r>
        <w:r w:rsidR="003E4697">
          <w:rPr>
            <w:noProof/>
            <w:webHidden/>
          </w:rPr>
          <w:t>12</w:t>
        </w:r>
        <w:r w:rsidR="003E4697">
          <w:rPr>
            <w:noProof/>
            <w:webHidden/>
          </w:rPr>
          <w:fldChar w:fldCharType="end"/>
        </w:r>
      </w:hyperlink>
    </w:p>
    <w:p w14:paraId="4B4E75B4" w14:textId="0B4ACF2F"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48" w:history="1">
        <w:r w:rsidR="003E4697" w:rsidRPr="00F77AB4">
          <w:rPr>
            <w:rStyle w:val="Lienhypertexte"/>
            <w:noProof/>
          </w:rPr>
          <w:t>7</w:t>
        </w:r>
        <w:r w:rsidR="003E4697">
          <w:rPr>
            <w:rFonts w:asciiTheme="minorHAnsi" w:eastAsiaTheme="minorEastAsia" w:hAnsiTheme="minorHAnsi"/>
            <w:b w:val="0"/>
            <w:noProof/>
            <w:lang w:eastAsia="fr-CH"/>
          </w:rPr>
          <w:tab/>
        </w:r>
        <w:r w:rsidR="003E4697" w:rsidRPr="00F77AB4">
          <w:rPr>
            <w:rStyle w:val="Lienhypertexte"/>
            <w:noProof/>
          </w:rPr>
          <w:t>Exercice 6</w:t>
        </w:r>
        <w:r w:rsidR="003E4697">
          <w:rPr>
            <w:noProof/>
            <w:webHidden/>
          </w:rPr>
          <w:tab/>
        </w:r>
        <w:r w:rsidR="003E4697">
          <w:rPr>
            <w:noProof/>
            <w:webHidden/>
          </w:rPr>
          <w:fldChar w:fldCharType="begin"/>
        </w:r>
        <w:r w:rsidR="003E4697">
          <w:rPr>
            <w:noProof/>
            <w:webHidden/>
          </w:rPr>
          <w:instrText xml:space="preserve"> PAGEREF _Toc136863148 \h </w:instrText>
        </w:r>
        <w:r w:rsidR="003E4697">
          <w:rPr>
            <w:noProof/>
            <w:webHidden/>
          </w:rPr>
        </w:r>
        <w:r w:rsidR="003E4697">
          <w:rPr>
            <w:noProof/>
            <w:webHidden/>
          </w:rPr>
          <w:fldChar w:fldCharType="separate"/>
        </w:r>
        <w:r w:rsidR="003E4697">
          <w:rPr>
            <w:noProof/>
            <w:webHidden/>
          </w:rPr>
          <w:t>13</w:t>
        </w:r>
        <w:r w:rsidR="003E4697">
          <w:rPr>
            <w:noProof/>
            <w:webHidden/>
          </w:rPr>
          <w:fldChar w:fldCharType="end"/>
        </w:r>
      </w:hyperlink>
    </w:p>
    <w:p w14:paraId="1C066012" w14:textId="6B4A1A64"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49" w:history="1">
        <w:r w:rsidR="003E4697" w:rsidRPr="00F77AB4">
          <w:rPr>
            <w:rStyle w:val="Lienhypertexte"/>
            <w:noProof/>
          </w:rPr>
          <w:t>7.1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_Toc136863149 \h </w:instrText>
        </w:r>
        <w:r w:rsidR="003E4697">
          <w:rPr>
            <w:noProof/>
            <w:webHidden/>
          </w:rPr>
        </w:r>
        <w:r w:rsidR="003E4697">
          <w:rPr>
            <w:noProof/>
            <w:webHidden/>
          </w:rPr>
          <w:fldChar w:fldCharType="separate"/>
        </w:r>
        <w:r w:rsidR="003E4697">
          <w:rPr>
            <w:noProof/>
            <w:webHidden/>
          </w:rPr>
          <w:t>13</w:t>
        </w:r>
        <w:r w:rsidR="003E4697">
          <w:rPr>
            <w:noProof/>
            <w:webHidden/>
          </w:rPr>
          <w:fldChar w:fldCharType="end"/>
        </w:r>
      </w:hyperlink>
    </w:p>
    <w:p w14:paraId="3BA058AC" w14:textId="3B53A0A8"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0" w:history="1">
        <w:r w:rsidR="003E4697" w:rsidRPr="00F77AB4">
          <w:rPr>
            <w:rStyle w:val="Lienhypertexte"/>
            <w:noProof/>
          </w:rPr>
          <w:t>7.2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_Toc136863150 \h </w:instrText>
        </w:r>
        <w:r w:rsidR="003E4697">
          <w:rPr>
            <w:noProof/>
            <w:webHidden/>
          </w:rPr>
        </w:r>
        <w:r w:rsidR="003E4697">
          <w:rPr>
            <w:noProof/>
            <w:webHidden/>
          </w:rPr>
          <w:fldChar w:fldCharType="separate"/>
        </w:r>
        <w:r w:rsidR="003E4697">
          <w:rPr>
            <w:noProof/>
            <w:webHidden/>
          </w:rPr>
          <w:t>13</w:t>
        </w:r>
        <w:r w:rsidR="003E4697">
          <w:rPr>
            <w:noProof/>
            <w:webHidden/>
          </w:rPr>
          <w:fldChar w:fldCharType="end"/>
        </w:r>
      </w:hyperlink>
    </w:p>
    <w:p w14:paraId="117698ED" w14:textId="3045FAC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1" w:history="1">
        <w:r w:rsidR="003E4697" w:rsidRPr="00F77AB4">
          <w:rPr>
            <w:rStyle w:val="Lienhypertexte"/>
            <w:noProof/>
          </w:rPr>
          <w:t>7.3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_Toc136863151 \h </w:instrText>
        </w:r>
        <w:r w:rsidR="003E4697">
          <w:rPr>
            <w:noProof/>
            <w:webHidden/>
          </w:rPr>
        </w:r>
        <w:r w:rsidR="003E4697">
          <w:rPr>
            <w:noProof/>
            <w:webHidden/>
          </w:rPr>
          <w:fldChar w:fldCharType="separate"/>
        </w:r>
        <w:r w:rsidR="003E4697">
          <w:rPr>
            <w:noProof/>
            <w:webHidden/>
          </w:rPr>
          <w:t>13</w:t>
        </w:r>
        <w:r w:rsidR="003E4697">
          <w:rPr>
            <w:noProof/>
            <w:webHidden/>
          </w:rPr>
          <w:fldChar w:fldCharType="end"/>
        </w:r>
      </w:hyperlink>
    </w:p>
    <w:p w14:paraId="0DD578CB" w14:textId="3C55EF95"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2" w:history="1">
        <w:r w:rsidR="003E4697" w:rsidRPr="00F77AB4">
          <w:rPr>
            <w:rStyle w:val="Lienhypertexte"/>
            <w:noProof/>
          </w:rPr>
          <w:t>7.4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_Toc136863152 \h </w:instrText>
        </w:r>
        <w:r w:rsidR="003E4697">
          <w:rPr>
            <w:noProof/>
            <w:webHidden/>
          </w:rPr>
        </w:r>
        <w:r w:rsidR="003E4697">
          <w:rPr>
            <w:noProof/>
            <w:webHidden/>
          </w:rPr>
          <w:fldChar w:fldCharType="separate"/>
        </w:r>
        <w:r w:rsidR="003E4697">
          <w:rPr>
            <w:noProof/>
            <w:webHidden/>
          </w:rPr>
          <w:t>14</w:t>
        </w:r>
        <w:r w:rsidR="003E4697">
          <w:rPr>
            <w:noProof/>
            <w:webHidden/>
          </w:rPr>
          <w:fldChar w:fldCharType="end"/>
        </w:r>
      </w:hyperlink>
    </w:p>
    <w:p w14:paraId="5187BC2B" w14:textId="615F52A0"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53" w:history="1">
        <w:r w:rsidR="003E4697" w:rsidRPr="00F77AB4">
          <w:rPr>
            <w:rStyle w:val="Lienhypertexte"/>
            <w:noProof/>
          </w:rPr>
          <w:t>8</w:t>
        </w:r>
        <w:r w:rsidR="003E4697">
          <w:rPr>
            <w:rFonts w:asciiTheme="minorHAnsi" w:eastAsiaTheme="minorEastAsia" w:hAnsiTheme="minorHAnsi"/>
            <w:b w:val="0"/>
            <w:noProof/>
            <w:lang w:eastAsia="fr-CH"/>
          </w:rPr>
          <w:tab/>
        </w:r>
        <w:r w:rsidR="003E4697" w:rsidRPr="00F77AB4">
          <w:rPr>
            <w:rStyle w:val="Lienhypertexte"/>
            <w:noProof/>
          </w:rPr>
          <w:t>Exercice 7</w:t>
        </w:r>
        <w:r w:rsidR="003E4697">
          <w:rPr>
            <w:noProof/>
            <w:webHidden/>
          </w:rPr>
          <w:tab/>
        </w:r>
        <w:r w:rsidR="003E4697">
          <w:rPr>
            <w:noProof/>
            <w:webHidden/>
          </w:rPr>
          <w:fldChar w:fldCharType="begin"/>
        </w:r>
        <w:r w:rsidR="003E4697">
          <w:rPr>
            <w:noProof/>
            <w:webHidden/>
          </w:rPr>
          <w:instrText xml:space="preserve"> PAGEREF _Toc136863153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5F4A8ED7" w14:textId="1B9568E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4" w:history="1">
        <w:r w:rsidR="003E4697" w:rsidRPr="00F77AB4">
          <w:rPr>
            <w:rStyle w:val="Lienhypertexte"/>
            <w:noProof/>
          </w:rPr>
          <w:t>8.1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_Toc136863154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4A56CA69" w14:textId="7FCB3BD0"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5" w:history="1">
        <w:r w:rsidR="003E4697" w:rsidRPr="00F77AB4">
          <w:rPr>
            <w:rStyle w:val="Lienhypertexte"/>
            <w:noProof/>
          </w:rPr>
          <w:t>8.2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_Toc136863155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7EA00518" w14:textId="1BAF6B3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6" w:history="1">
        <w:r w:rsidR="003E4697" w:rsidRPr="00F77AB4">
          <w:rPr>
            <w:rStyle w:val="Lienhypertexte"/>
            <w:noProof/>
          </w:rPr>
          <w:t>8.3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_Toc136863156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5BF05996" w14:textId="343F20BC"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7" w:history="1">
        <w:r w:rsidR="003E4697" w:rsidRPr="00F77AB4">
          <w:rPr>
            <w:rStyle w:val="Lienhypertexte"/>
            <w:noProof/>
          </w:rPr>
          <w:t>8.4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_Toc136863157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2EA9B0AD" w14:textId="5C182362" w:rsidR="003E4697" w:rsidRDefault="00834CC1">
      <w:pPr>
        <w:pStyle w:val="TM1"/>
        <w:tabs>
          <w:tab w:val="left" w:pos="440"/>
          <w:tab w:val="right" w:leader="dot" w:pos="9062"/>
        </w:tabs>
        <w:rPr>
          <w:rFonts w:asciiTheme="minorHAnsi" w:eastAsiaTheme="minorEastAsia" w:hAnsiTheme="minorHAnsi"/>
          <w:b w:val="0"/>
          <w:noProof/>
          <w:lang w:eastAsia="fr-CH"/>
        </w:rPr>
      </w:pPr>
      <w:hyperlink w:anchor="_Toc136863158" w:history="1">
        <w:r w:rsidR="003E4697" w:rsidRPr="00F77AB4">
          <w:rPr>
            <w:rStyle w:val="Lienhypertexte"/>
            <w:noProof/>
          </w:rPr>
          <w:t>9</w:t>
        </w:r>
        <w:r w:rsidR="003E4697">
          <w:rPr>
            <w:rFonts w:asciiTheme="minorHAnsi" w:eastAsiaTheme="minorEastAsia" w:hAnsiTheme="minorHAnsi"/>
            <w:b w:val="0"/>
            <w:noProof/>
            <w:lang w:eastAsia="fr-CH"/>
          </w:rPr>
          <w:tab/>
        </w:r>
        <w:r w:rsidR="003E4697" w:rsidRPr="00F77AB4">
          <w:rPr>
            <w:rStyle w:val="Lienhypertexte"/>
            <w:noProof/>
          </w:rPr>
          <w:t>Exercice 8</w:t>
        </w:r>
        <w:r w:rsidR="003E4697">
          <w:rPr>
            <w:noProof/>
            <w:webHidden/>
          </w:rPr>
          <w:tab/>
        </w:r>
        <w:r w:rsidR="003E4697">
          <w:rPr>
            <w:noProof/>
            <w:webHidden/>
          </w:rPr>
          <w:fldChar w:fldCharType="begin"/>
        </w:r>
        <w:r w:rsidR="003E4697">
          <w:rPr>
            <w:noProof/>
            <w:webHidden/>
          </w:rPr>
          <w:instrText xml:space="preserve"> PAGEREF _Toc136863158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3EEBA6E1" w14:textId="2FE07326"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59" w:history="1">
        <w:r w:rsidR="003E4697" w:rsidRPr="00F77AB4">
          <w:rPr>
            <w:rStyle w:val="Lienhypertexte"/>
            <w:noProof/>
          </w:rPr>
          <w:t>9.1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_Toc136863159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716DCAE5" w14:textId="5D84BF1C"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0" w:history="1">
        <w:r w:rsidR="003E4697" w:rsidRPr="00F77AB4">
          <w:rPr>
            <w:rStyle w:val="Lienhypertexte"/>
            <w:noProof/>
          </w:rPr>
          <w:t>9.2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_Toc136863160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1C0DA622" w14:textId="6FD00C9F"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1" w:history="1">
        <w:r w:rsidR="003E4697" w:rsidRPr="00F77AB4">
          <w:rPr>
            <w:rStyle w:val="Lienhypertexte"/>
            <w:noProof/>
          </w:rPr>
          <w:t>9.3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_Toc136863161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52AB3267" w14:textId="04E92895"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2" w:history="1">
        <w:r w:rsidR="003E4697" w:rsidRPr="00F77AB4">
          <w:rPr>
            <w:rStyle w:val="Lienhypertexte"/>
            <w:noProof/>
          </w:rPr>
          <w:t>9.4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_Toc136863162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0CB98146" w14:textId="11FE0739"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63" w:history="1">
        <w:r w:rsidR="003E4697" w:rsidRPr="00F77AB4">
          <w:rPr>
            <w:rStyle w:val="Lienhypertexte"/>
            <w:noProof/>
          </w:rPr>
          <w:t>10</w:t>
        </w:r>
        <w:r w:rsidR="003E4697">
          <w:rPr>
            <w:rFonts w:asciiTheme="minorHAnsi" w:eastAsiaTheme="minorEastAsia" w:hAnsiTheme="minorHAnsi"/>
            <w:b w:val="0"/>
            <w:noProof/>
            <w:lang w:eastAsia="fr-CH"/>
          </w:rPr>
          <w:tab/>
        </w:r>
        <w:r w:rsidR="003E4697" w:rsidRPr="00F77AB4">
          <w:rPr>
            <w:rStyle w:val="Lienhypertexte"/>
            <w:noProof/>
          </w:rPr>
          <w:t>Exercice 9</w:t>
        </w:r>
        <w:r w:rsidR="003E4697">
          <w:rPr>
            <w:noProof/>
            <w:webHidden/>
          </w:rPr>
          <w:tab/>
        </w:r>
        <w:r w:rsidR="003E4697">
          <w:rPr>
            <w:noProof/>
            <w:webHidden/>
          </w:rPr>
          <w:fldChar w:fldCharType="begin"/>
        </w:r>
        <w:r w:rsidR="003E4697">
          <w:rPr>
            <w:noProof/>
            <w:webHidden/>
          </w:rPr>
          <w:instrText xml:space="preserve"> PAGEREF _Toc136863163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43A10477" w14:textId="3E84AEC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4" w:history="1">
        <w:r w:rsidR="003E4697" w:rsidRPr="00F77AB4">
          <w:rPr>
            <w:rStyle w:val="Lienhypertexte"/>
            <w:noProof/>
          </w:rPr>
          <w:t>10.1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_Toc136863164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13351F40" w14:textId="0EF8DD6D"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5" w:history="1">
        <w:r w:rsidR="003E4697" w:rsidRPr="00F77AB4">
          <w:rPr>
            <w:rStyle w:val="Lienhypertexte"/>
            <w:noProof/>
          </w:rPr>
          <w:t>10.2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_Toc136863165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77FCA1CE" w14:textId="7A77A561"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6" w:history="1">
        <w:r w:rsidR="003E4697" w:rsidRPr="00F77AB4">
          <w:rPr>
            <w:rStyle w:val="Lienhypertexte"/>
            <w:noProof/>
          </w:rPr>
          <w:t>10.3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_Toc136863166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31D84796" w14:textId="61EDAA43"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7" w:history="1">
        <w:r w:rsidR="003E4697" w:rsidRPr="00F77AB4">
          <w:rPr>
            <w:rStyle w:val="Lienhypertexte"/>
            <w:noProof/>
          </w:rPr>
          <w:t>10.4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_Toc136863167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513F00C2" w14:textId="4F50659A"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68" w:history="1">
        <w:r w:rsidR="003E4697" w:rsidRPr="00F77AB4">
          <w:rPr>
            <w:rStyle w:val="Lienhypertexte"/>
            <w:noProof/>
          </w:rPr>
          <w:t>11</w:t>
        </w:r>
        <w:r w:rsidR="003E4697">
          <w:rPr>
            <w:rFonts w:asciiTheme="minorHAnsi" w:eastAsiaTheme="minorEastAsia" w:hAnsiTheme="minorHAnsi"/>
            <w:b w:val="0"/>
            <w:noProof/>
            <w:lang w:eastAsia="fr-CH"/>
          </w:rPr>
          <w:tab/>
        </w:r>
        <w:r w:rsidR="003E4697" w:rsidRPr="00F77AB4">
          <w:rPr>
            <w:rStyle w:val="Lienhypertexte"/>
            <w:noProof/>
          </w:rPr>
          <w:t>Exercice 10</w:t>
        </w:r>
        <w:r w:rsidR="003E4697">
          <w:rPr>
            <w:noProof/>
            <w:webHidden/>
          </w:rPr>
          <w:tab/>
        </w:r>
        <w:r w:rsidR="003E4697">
          <w:rPr>
            <w:noProof/>
            <w:webHidden/>
          </w:rPr>
          <w:fldChar w:fldCharType="begin"/>
        </w:r>
        <w:r w:rsidR="003E4697">
          <w:rPr>
            <w:noProof/>
            <w:webHidden/>
          </w:rPr>
          <w:instrText xml:space="preserve"> PAGEREF _Toc136863168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790D0650" w14:textId="6E776B9D"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69" w:history="1">
        <w:r w:rsidR="003E4697" w:rsidRPr="00F77AB4">
          <w:rPr>
            <w:rStyle w:val="Lienhypertexte"/>
            <w:noProof/>
          </w:rPr>
          <w:t>11.1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_Toc136863169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03B8243A" w14:textId="2481DC48"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70" w:history="1">
        <w:r w:rsidR="003E4697" w:rsidRPr="00F77AB4">
          <w:rPr>
            <w:rStyle w:val="Lienhypertexte"/>
            <w:noProof/>
          </w:rPr>
          <w:t>11.2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_Toc136863170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4A526D9B" w14:textId="66A454AF" w:rsidR="003E4697" w:rsidRDefault="00834CC1">
      <w:pPr>
        <w:pStyle w:val="TM3"/>
        <w:tabs>
          <w:tab w:val="left" w:pos="1320"/>
          <w:tab w:val="right" w:leader="dot" w:pos="9062"/>
        </w:tabs>
        <w:rPr>
          <w:rFonts w:asciiTheme="minorHAnsi" w:eastAsiaTheme="minorEastAsia" w:hAnsiTheme="minorHAnsi"/>
          <w:noProof/>
          <w:lang w:eastAsia="fr-CH"/>
        </w:rPr>
      </w:pPr>
      <w:hyperlink w:anchor="_Toc136863171" w:history="1">
        <w:r w:rsidR="003E4697" w:rsidRPr="00F77AB4">
          <w:rPr>
            <w:rStyle w:val="Lienhypertexte"/>
            <w:noProof/>
          </w:rPr>
          <w:t>11.2.1</w:t>
        </w:r>
        <w:r w:rsidR="003E4697">
          <w:rPr>
            <w:rFonts w:asciiTheme="minorHAnsi" w:eastAsiaTheme="minorEastAsia" w:hAnsiTheme="minorHAnsi"/>
            <w:noProof/>
            <w:lang w:eastAsia="fr-CH"/>
          </w:rPr>
          <w:tab/>
        </w:r>
        <w:r w:rsidR="003E4697" w:rsidRPr="00F77AB4">
          <w:rPr>
            <w:rStyle w:val="Lienhypertexte"/>
            <w:noProof/>
          </w:rPr>
          <w:t>Document.onreadystatechange</w:t>
        </w:r>
        <w:r w:rsidR="003E4697">
          <w:rPr>
            <w:noProof/>
            <w:webHidden/>
          </w:rPr>
          <w:tab/>
        </w:r>
        <w:r w:rsidR="003E4697">
          <w:rPr>
            <w:noProof/>
            <w:webHidden/>
          </w:rPr>
          <w:fldChar w:fldCharType="begin"/>
        </w:r>
        <w:r w:rsidR="003E4697">
          <w:rPr>
            <w:noProof/>
            <w:webHidden/>
          </w:rPr>
          <w:instrText xml:space="preserve"> PAGEREF _Toc136863171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5743B769" w14:textId="28FD001F"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72" w:history="1">
        <w:r w:rsidR="003E4697" w:rsidRPr="00F77AB4">
          <w:rPr>
            <w:rStyle w:val="Lienhypertexte"/>
            <w:noProof/>
          </w:rPr>
          <w:t>11.3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_Toc136863172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5BE02AC2" w14:textId="30181039"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73" w:history="1">
        <w:r w:rsidR="003E4697" w:rsidRPr="00F77AB4">
          <w:rPr>
            <w:rStyle w:val="Lienhypertexte"/>
            <w:noProof/>
          </w:rPr>
          <w:t>11.4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_Toc136863173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41D538BB" w14:textId="5B15674C"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74" w:history="1">
        <w:r w:rsidR="003E4697" w:rsidRPr="00F77AB4">
          <w:rPr>
            <w:rStyle w:val="Lienhypertexte"/>
            <w:noProof/>
          </w:rPr>
          <w:t>12</w:t>
        </w:r>
        <w:r w:rsidR="003E4697">
          <w:rPr>
            <w:rFonts w:asciiTheme="minorHAnsi" w:eastAsiaTheme="minorEastAsia" w:hAnsiTheme="minorHAnsi"/>
            <w:b w:val="0"/>
            <w:noProof/>
            <w:lang w:eastAsia="fr-CH"/>
          </w:rPr>
          <w:tab/>
        </w:r>
        <w:r w:rsidR="003E4697" w:rsidRPr="00F77AB4">
          <w:rPr>
            <w:rStyle w:val="Lienhypertexte"/>
            <w:noProof/>
          </w:rPr>
          <w:t>Trois égals</w:t>
        </w:r>
        <w:r w:rsidR="003E4697">
          <w:rPr>
            <w:noProof/>
            <w:webHidden/>
          </w:rPr>
          <w:tab/>
        </w:r>
        <w:r w:rsidR="003E4697">
          <w:rPr>
            <w:noProof/>
            <w:webHidden/>
          </w:rPr>
          <w:fldChar w:fldCharType="begin"/>
        </w:r>
        <w:r w:rsidR="003E4697">
          <w:rPr>
            <w:noProof/>
            <w:webHidden/>
          </w:rPr>
          <w:instrText xml:space="preserve"> PAGEREF _Toc136863174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2BEE391F" w14:textId="254AC79F"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75" w:history="1">
        <w:r w:rsidR="003E4697" w:rsidRPr="00F77AB4">
          <w:rPr>
            <w:rStyle w:val="Lienhypertexte"/>
            <w:noProof/>
          </w:rPr>
          <w:t>13</w:t>
        </w:r>
        <w:r w:rsidR="003E4697">
          <w:rPr>
            <w:rFonts w:asciiTheme="minorHAnsi" w:eastAsiaTheme="minorEastAsia" w:hAnsiTheme="minorHAnsi"/>
            <w:b w:val="0"/>
            <w:noProof/>
            <w:lang w:eastAsia="fr-CH"/>
          </w:rPr>
          <w:tab/>
        </w:r>
        <w:r w:rsidR="003E4697" w:rsidRPr="00F77AB4">
          <w:rPr>
            <w:rStyle w:val="Lienhypertexte"/>
            <w:noProof/>
          </w:rPr>
          <w:t>Exercice 11</w:t>
        </w:r>
        <w:r w:rsidR="003E4697">
          <w:rPr>
            <w:noProof/>
            <w:webHidden/>
          </w:rPr>
          <w:tab/>
        </w:r>
        <w:r w:rsidR="003E4697">
          <w:rPr>
            <w:noProof/>
            <w:webHidden/>
          </w:rPr>
          <w:fldChar w:fldCharType="begin"/>
        </w:r>
        <w:r w:rsidR="003E4697">
          <w:rPr>
            <w:noProof/>
            <w:webHidden/>
          </w:rPr>
          <w:instrText xml:space="preserve"> PAGEREF _Toc136863175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6D123645" w14:textId="6CDDAA00"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76" w:history="1">
        <w:r w:rsidR="003E4697" w:rsidRPr="00F77AB4">
          <w:rPr>
            <w:rStyle w:val="Lienhypertexte"/>
            <w:noProof/>
          </w:rPr>
          <w:t>13.1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_Toc136863176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6EB8F75D" w14:textId="0B8EF97C"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77" w:history="1">
        <w:r w:rsidR="003E4697" w:rsidRPr="00F77AB4">
          <w:rPr>
            <w:rStyle w:val="Lienhypertexte"/>
            <w:noProof/>
          </w:rPr>
          <w:t>13.2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_Toc136863177 \h </w:instrText>
        </w:r>
        <w:r w:rsidR="003E4697">
          <w:rPr>
            <w:noProof/>
            <w:webHidden/>
          </w:rPr>
        </w:r>
        <w:r w:rsidR="003E4697">
          <w:rPr>
            <w:noProof/>
            <w:webHidden/>
          </w:rPr>
          <w:fldChar w:fldCharType="separate"/>
        </w:r>
        <w:r w:rsidR="003E4697">
          <w:rPr>
            <w:noProof/>
            <w:webHidden/>
          </w:rPr>
          <w:t>15</w:t>
        </w:r>
        <w:r w:rsidR="003E4697">
          <w:rPr>
            <w:noProof/>
            <w:webHidden/>
          </w:rPr>
          <w:fldChar w:fldCharType="end"/>
        </w:r>
      </w:hyperlink>
    </w:p>
    <w:p w14:paraId="48F6A631" w14:textId="09E00A4D"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78" w:history="1">
        <w:r w:rsidR="003E4697" w:rsidRPr="00F77AB4">
          <w:rPr>
            <w:rStyle w:val="Lienhypertexte"/>
            <w:noProof/>
          </w:rPr>
          <w:t>13.3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_Toc136863178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395285EF" w14:textId="107BFEC6"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79" w:history="1">
        <w:r w:rsidR="003E4697" w:rsidRPr="00F77AB4">
          <w:rPr>
            <w:rStyle w:val="Lienhypertexte"/>
            <w:noProof/>
          </w:rPr>
          <w:t>13.4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_Toc136863179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2DE8FD63" w14:textId="3586C059"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80" w:history="1">
        <w:r w:rsidR="003E4697" w:rsidRPr="00F77AB4">
          <w:rPr>
            <w:rStyle w:val="Lienhypertexte"/>
            <w:noProof/>
          </w:rPr>
          <w:t>14</w:t>
        </w:r>
        <w:r w:rsidR="003E4697">
          <w:rPr>
            <w:rFonts w:asciiTheme="minorHAnsi" w:eastAsiaTheme="minorEastAsia" w:hAnsiTheme="minorHAnsi"/>
            <w:b w:val="0"/>
            <w:noProof/>
            <w:lang w:eastAsia="fr-CH"/>
          </w:rPr>
          <w:tab/>
        </w:r>
        <w:r w:rsidR="003E4697" w:rsidRPr="00F77AB4">
          <w:rPr>
            <w:rStyle w:val="Lienhypertexte"/>
            <w:noProof/>
          </w:rPr>
          <w:t>Exercice 12</w:t>
        </w:r>
        <w:r w:rsidR="003E4697">
          <w:rPr>
            <w:noProof/>
            <w:webHidden/>
          </w:rPr>
          <w:tab/>
        </w:r>
        <w:r w:rsidR="003E4697">
          <w:rPr>
            <w:noProof/>
            <w:webHidden/>
          </w:rPr>
          <w:fldChar w:fldCharType="begin"/>
        </w:r>
        <w:r w:rsidR="003E4697">
          <w:rPr>
            <w:noProof/>
            <w:webHidden/>
          </w:rPr>
          <w:instrText xml:space="preserve"> PAGEREF _Toc136863180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5E4D9774" w14:textId="0A6525E1"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1" w:history="1">
        <w:r w:rsidR="003E4697" w:rsidRPr="00F77AB4">
          <w:rPr>
            <w:rStyle w:val="Lienhypertexte"/>
            <w:noProof/>
          </w:rPr>
          <w:t>14.1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_Toc136863181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61B82AD5" w14:textId="139BA649"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2" w:history="1">
        <w:r w:rsidR="003E4697" w:rsidRPr="00F77AB4">
          <w:rPr>
            <w:rStyle w:val="Lienhypertexte"/>
            <w:noProof/>
          </w:rPr>
          <w:t>14.2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_Toc136863182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71502A95" w14:textId="1B49E026"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3" w:history="1">
        <w:r w:rsidR="003E4697" w:rsidRPr="00F77AB4">
          <w:rPr>
            <w:rStyle w:val="Lienhypertexte"/>
            <w:noProof/>
          </w:rPr>
          <w:t>14.3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_Toc136863183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2B7E83FA" w14:textId="2D1F38C1"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4" w:history="1">
        <w:r w:rsidR="003E4697" w:rsidRPr="00F77AB4">
          <w:rPr>
            <w:rStyle w:val="Lienhypertexte"/>
            <w:noProof/>
          </w:rPr>
          <w:t>14.4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_Toc136863184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2F99CC63" w14:textId="63C9C6FC"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85" w:history="1">
        <w:r w:rsidR="003E4697" w:rsidRPr="00F77AB4">
          <w:rPr>
            <w:rStyle w:val="Lienhypertexte"/>
            <w:noProof/>
          </w:rPr>
          <w:t>15</w:t>
        </w:r>
        <w:r w:rsidR="003E4697">
          <w:rPr>
            <w:rFonts w:asciiTheme="minorHAnsi" w:eastAsiaTheme="minorEastAsia" w:hAnsiTheme="minorHAnsi"/>
            <w:b w:val="0"/>
            <w:noProof/>
            <w:lang w:eastAsia="fr-CH"/>
          </w:rPr>
          <w:tab/>
        </w:r>
        <w:r w:rsidR="003E4697" w:rsidRPr="00F77AB4">
          <w:rPr>
            <w:rStyle w:val="Lienhypertexte"/>
            <w:noProof/>
          </w:rPr>
          <w:t>Exercice 13</w:t>
        </w:r>
        <w:r w:rsidR="003E4697">
          <w:rPr>
            <w:noProof/>
            <w:webHidden/>
          </w:rPr>
          <w:tab/>
        </w:r>
        <w:r w:rsidR="003E4697">
          <w:rPr>
            <w:noProof/>
            <w:webHidden/>
          </w:rPr>
          <w:fldChar w:fldCharType="begin"/>
        </w:r>
        <w:r w:rsidR="003E4697">
          <w:rPr>
            <w:noProof/>
            <w:webHidden/>
          </w:rPr>
          <w:instrText xml:space="preserve"> PAGEREF _Toc136863185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3A42BF24" w14:textId="23F8EF4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6" w:history="1">
        <w:r w:rsidR="003E4697" w:rsidRPr="00F77AB4">
          <w:rPr>
            <w:rStyle w:val="Lienhypertexte"/>
            <w:noProof/>
          </w:rPr>
          <w:t>15.1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_Toc136863186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2DABA55E" w14:textId="2BB8BE96"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7" w:history="1">
        <w:r w:rsidR="003E4697" w:rsidRPr="00F77AB4">
          <w:rPr>
            <w:rStyle w:val="Lienhypertexte"/>
            <w:noProof/>
          </w:rPr>
          <w:t>15.2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_Toc136863187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2CF3C018" w14:textId="58F95B49"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8" w:history="1">
        <w:r w:rsidR="003E4697" w:rsidRPr="00F77AB4">
          <w:rPr>
            <w:rStyle w:val="Lienhypertexte"/>
            <w:noProof/>
          </w:rPr>
          <w:t>15.3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_Toc136863188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1E1D345C" w14:textId="3696C893"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89" w:history="1">
        <w:r w:rsidR="003E4697" w:rsidRPr="00F77AB4">
          <w:rPr>
            <w:rStyle w:val="Lienhypertexte"/>
            <w:noProof/>
          </w:rPr>
          <w:t>15.4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_Toc136863189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616E6684" w14:textId="3B4AAF4B"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90" w:history="1">
        <w:r w:rsidR="003E4697" w:rsidRPr="00F77AB4">
          <w:rPr>
            <w:rStyle w:val="Lienhypertexte"/>
            <w:noProof/>
          </w:rPr>
          <w:t>16</w:t>
        </w:r>
        <w:r w:rsidR="003E4697">
          <w:rPr>
            <w:rFonts w:asciiTheme="minorHAnsi" w:eastAsiaTheme="minorEastAsia" w:hAnsiTheme="minorHAnsi"/>
            <w:b w:val="0"/>
            <w:noProof/>
            <w:lang w:eastAsia="fr-CH"/>
          </w:rPr>
          <w:tab/>
        </w:r>
        <w:r w:rsidR="003E4697" w:rsidRPr="00F77AB4">
          <w:rPr>
            <w:rStyle w:val="Lienhypertexte"/>
            <w:noProof/>
          </w:rPr>
          <w:t>Exercice 14</w:t>
        </w:r>
        <w:r w:rsidR="003E4697">
          <w:rPr>
            <w:noProof/>
            <w:webHidden/>
          </w:rPr>
          <w:tab/>
        </w:r>
        <w:r w:rsidR="003E4697">
          <w:rPr>
            <w:noProof/>
            <w:webHidden/>
          </w:rPr>
          <w:fldChar w:fldCharType="begin"/>
        </w:r>
        <w:r w:rsidR="003E4697">
          <w:rPr>
            <w:noProof/>
            <w:webHidden/>
          </w:rPr>
          <w:instrText xml:space="preserve"> PAGEREF _Toc136863190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635FBF86" w14:textId="509276C4"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1" w:history="1">
        <w:r w:rsidR="003E4697" w:rsidRPr="00F77AB4">
          <w:rPr>
            <w:rStyle w:val="Lienhypertexte"/>
            <w:noProof/>
          </w:rPr>
          <w:t>16.1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_Toc136863191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6B437542" w14:textId="5154D998"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2" w:history="1">
        <w:r w:rsidR="003E4697" w:rsidRPr="00F77AB4">
          <w:rPr>
            <w:rStyle w:val="Lienhypertexte"/>
            <w:noProof/>
          </w:rPr>
          <w:t>16.2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_Toc136863192 \h </w:instrText>
        </w:r>
        <w:r w:rsidR="003E4697">
          <w:rPr>
            <w:noProof/>
            <w:webHidden/>
          </w:rPr>
        </w:r>
        <w:r w:rsidR="003E4697">
          <w:rPr>
            <w:noProof/>
            <w:webHidden/>
          </w:rPr>
          <w:fldChar w:fldCharType="separate"/>
        </w:r>
        <w:r w:rsidR="003E4697">
          <w:rPr>
            <w:noProof/>
            <w:webHidden/>
          </w:rPr>
          <w:t>16</w:t>
        </w:r>
        <w:r w:rsidR="003E4697">
          <w:rPr>
            <w:noProof/>
            <w:webHidden/>
          </w:rPr>
          <w:fldChar w:fldCharType="end"/>
        </w:r>
      </w:hyperlink>
    </w:p>
    <w:p w14:paraId="15F64F4D" w14:textId="1588DAF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3" w:history="1">
        <w:r w:rsidR="003E4697" w:rsidRPr="00F77AB4">
          <w:rPr>
            <w:rStyle w:val="Lienhypertexte"/>
            <w:noProof/>
          </w:rPr>
          <w:t>16.3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_Toc136863193 \h </w:instrText>
        </w:r>
        <w:r w:rsidR="003E4697">
          <w:rPr>
            <w:noProof/>
            <w:webHidden/>
          </w:rPr>
        </w:r>
        <w:r w:rsidR="003E4697">
          <w:rPr>
            <w:noProof/>
            <w:webHidden/>
          </w:rPr>
          <w:fldChar w:fldCharType="separate"/>
        </w:r>
        <w:r w:rsidR="003E4697">
          <w:rPr>
            <w:noProof/>
            <w:webHidden/>
          </w:rPr>
          <w:t>19</w:t>
        </w:r>
        <w:r w:rsidR="003E4697">
          <w:rPr>
            <w:noProof/>
            <w:webHidden/>
          </w:rPr>
          <w:fldChar w:fldCharType="end"/>
        </w:r>
      </w:hyperlink>
    </w:p>
    <w:p w14:paraId="254D0D39" w14:textId="0CAE624F"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4" w:history="1">
        <w:r w:rsidR="003E4697" w:rsidRPr="00F77AB4">
          <w:rPr>
            <w:rStyle w:val="Lienhypertexte"/>
            <w:noProof/>
          </w:rPr>
          <w:t>16.4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_Toc136863194 \h </w:instrText>
        </w:r>
        <w:r w:rsidR="003E4697">
          <w:rPr>
            <w:noProof/>
            <w:webHidden/>
          </w:rPr>
        </w:r>
        <w:r w:rsidR="003E4697">
          <w:rPr>
            <w:noProof/>
            <w:webHidden/>
          </w:rPr>
          <w:fldChar w:fldCharType="separate"/>
        </w:r>
        <w:r w:rsidR="003E4697">
          <w:rPr>
            <w:noProof/>
            <w:webHidden/>
          </w:rPr>
          <w:t>19</w:t>
        </w:r>
        <w:r w:rsidR="003E4697">
          <w:rPr>
            <w:noProof/>
            <w:webHidden/>
          </w:rPr>
          <w:fldChar w:fldCharType="end"/>
        </w:r>
      </w:hyperlink>
    </w:p>
    <w:p w14:paraId="18010BCA" w14:textId="6C8F2885"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195" w:history="1">
        <w:r w:rsidR="003E4697" w:rsidRPr="00F77AB4">
          <w:rPr>
            <w:rStyle w:val="Lienhypertexte"/>
            <w:noProof/>
          </w:rPr>
          <w:t>17</w:t>
        </w:r>
        <w:r w:rsidR="003E4697">
          <w:rPr>
            <w:rFonts w:asciiTheme="minorHAnsi" w:eastAsiaTheme="minorEastAsia" w:hAnsiTheme="minorHAnsi"/>
            <w:b w:val="0"/>
            <w:noProof/>
            <w:lang w:eastAsia="fr-CH"/>
          </w:rPr>
          <w:tab/>
        </w:r>
        <w:r w:rsidR="003E4697" w:rsidRPr="00F77AB4">
          <w:rPr>
            <w:rStyle w:val="Lienhypertexte"/>
            <w:noProof/>
          </w:rPr>
          <w:t>Exercice 15</w:t>
        </w:r>
        <w:r w:rsidR="003E4697">
          <w:rPr>
            <w:noProof/>
            <w:webHidden/>
          </w:rPr>
          <w:tab/>
        </w:r>
        <w:r w:rsidR="003E4697">
          <w:rPr>
            <w:noProof/>
            <w:webHidden/>
          </w:rPr>
          <w:fldChar w:fldCharType="begin"/>
        </w:r>
        <w:r w:rsidR="003E4697">
          <w:rPr>
            <w:noProof/>
            <w:webHidden/>
          </w:rPr>
          <w:instrText xml:space="preserve"> PAGEREF _Toc136863195 \h </w:instrText>
        </w:r>
        <w:r w:rsidR="003E4697">
          <w:rPr>
            <w:noProof/>
            <w:webHidden/>
          </w:rPr>
        </w:r>
        <w:r w:rsidR="003E4697">
          <w:rPr>
            <w:noProof/>
            <w:webHidden/>
          </w:rPr>
          <w:fldChar w:fldCharType="separate"/>
        </w:r>
        <w:r w:rsidR="003E4697">
          <w:rPr>
            <w:noProof/>
            <w:webHidden/>
          </w:rPr>
          <w:t>19</w:t>
        </w:r>
        <w:r w:rsidR="003E4697">
          <w:rPr>
            <w:noProof/>
            <w:webHidden/>
          </w:rPr>
          <w:fldChar w:fldCharType="end"/>
        </w:r>
      </w:hyperlink>
    </w:p>
    <w:p w14:paraId="7B2E142E" w14:textId="7520CFCF"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6" w:history="1">
        <w:r w:rsidR="003E4697" w:rsidRPr="00F77AB4">
          <w:rPr>
            <w:rStyle w:val="Lienhypertexte"/>
            <w:noProof/>
          </w:rPr>
          <w:t>17.1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_Toc136863196 \h </w:instrText>
        </w:r>
        <w:r w:rsidR="003E4697">
          <w:rPr>
            <w:noProof/>
            <w:webHidden/>
          </w:rPr>
        </w:r>
        <w:r w:rsidR="003E4697">
          <w:rPr>
            <w:noProof/>
            <w:webHidden/>
          </w:rPr>
          <w:fldChar w:fldCharType="separate"/>
        </w:r>
        <w:r w:rsidR="003E4697">
          <w:rPr>
            <w:noProof/>
            <w:webHidden/>
          </w:rPr>
          <w:t>19</w:t>
        </w:r>
        <w:r w:rsidR="003E4697">
          <w:rPr>
            <w:noProof/>
            <w:webHidden/>
          </w:rPr>
          <w:fldChar w:fldCharType="end"/>
        </w:r>
      </w:hyperlink>
    </w:p>
    <w:p w14:paraId="31C913B6" w14:textId="25257D25"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7" w:history="1">
        <w:r w:rsidR="003E4697" w:rsidRPr="00F77AB4">
          <w:rPr>
            <w:rStyle w:val="Lienhypertexte"/>
            <w:noProof/>
          </w:rPr>
          <w:t>17.2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_Toc136863197 \h </w:instrText>
        </w:r>
        <w:r w:rsidR="003E4697">
          <w:rPr>
            <w:noProof/>
            <w:webHidden/>
          </w:rPr>
        </w:r>
        <w:r w:rsidR="003E4697">
          <w:rPr>
            <w:noProof/>
            <w:webHidden/>
          </w:rPr>
          <w:fldChar w:fldCharType="separate"/>
        </w:r>
        <w:r w:rsidR="003E4697">
          <w:rPr>
            <w:noProof/>
            <w:webHidden/>
          </w:rPr>
          <w:t>19</w:t>
        </w:r>
        <w:r w:rsidR="003E4697">
          <w:rPr>
            <w:noProof/>
            <w:webHidden/>
          </w:rPr>
          <w:fldChar w:fldCharType="end"/>
        </w:r>
      </w:hyperlink>
    </w:p>
    <w:p w14:paraId="0A05EF48" w14:textId="46F3450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8" w:history="1">
        <w:r w:rsidR="003E4697" w:rsidRPr="00F77AB4">
          <w:rPr>
            <w:rStyle w:val="Lienhypertexte"/>
            <w:noProof/>
          </w:rPr>
          <w:t>17.3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_Toc136863198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20B95F8C" w14:textId="32C6CDF8"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199" w:history="1">
        <w:r w:rsidR="003E4697" w:rsidRPr="00F77AB4">
          <w:rPr>
            <w:rStyle w:val="Lienhypertexte"/>
            <w:noProof/>
          </w:rPr>
          <w:t>17.4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_Toc136863199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02932ECB" w14:textId="0FFC91B4"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200" w:history="1">
        <w:r w:rsidR="003E4697" w:rsidRPr="00F77AB4">
          <w:rPr>
            <w:rStyle w:val="Lienhypertexte"/>
            <w:noProof/>
          </w:rPr>
          <w:t>18</w:t>
        </w:r>
        <w:r w:rsidR="003E4697">
          <w:rPr>
            <w:rFonts w:asciiTheme="minorHAnsi" w:eastAsiaTheme="minorEastAsia" w:hAnsiTheme="minorHAnsi"/>
            <w:b w:val="0"/>
            <w:noProof/>
            <w:lang w:eastAsia="fr-CH"/>
          </w:rPr>
          <w:tab/>
        </w:r>
        <w:r w:rsidR="003E4697" w:rsidRPr="00F77AB4">
          <w:rPr>
            <w:rStyle w:val="Lienhypertexte"/>
            <w:noProof/>
          </w:rPr>
          <w:t>Exercice 16</w:t>
        </w:r>
        <w:r w:rsidR="003E4697">
          <w:rPr>
            <w:noProof/>
            <w:webHidden/>
          </w:rPr>
          <w:tab/>
        </w:r>
        <w:r w:rsidR="003E4697">
          <w:rPr>
            <w:noProof/>
            <w:webHidden/>
          </w:rPr>
          <w:fldChar w:fldCharType="begin"/>
        </w:r>
        <w:r w:rsidR="003E4697">
          <w:rPr>
            <w:noProof/>
            <w:webHidden/>
          </w:rPr>
          <w:instrText xml:space="preserve"> PAGEREF _Toc136863200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6376C64F" w14:textId="03F447FF"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01" w:history="1">
        <w:r w:rsidR="003E4697" w:rsidRPr="00F77AB4">
          <w:rPr>
            <w:rStyle w:val="Lienhypertexte"/>
            <w:noProof/>
          </w:rPr>
          <w:t>18.1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_Toc136863201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5EA2B71E" w14:textId="436569A8"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02" w:history="1">
        <w:r w:rsidR="003E4697" w:rsidRPr="00F77AB4">
          <w:rPr>
            <w:rStyle w:val="Lienhypertexte"/>
            <w:noProof/>
          </w:rPr>
          <w:t>18.2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_Toc136863202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2357D264" w14:textId="7A4160C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03" w:history="1">
        <w:r w:rsidR="003E4697" w:rsidRPr="00F77AB4">
          <w:rPr>
            <w:rStyle w:val="Lienhypertexte"/>
            <w:noProof/>
          </w:rPr>
          <w:t>18.3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_Toc136863203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7B2F0DA8" w14:textId="7FF34A9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04" w:history="1">
        <w:r w:rsidR="003E4697" w:rsidRPr="00F77AB4">
          <w:rPr>
            <w:rStyle w:val="Lienhypertexte"/>
            <w:noProof/>
          </w:rPr>
          <w:t>18.4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_Toc136863204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572BE33C" w14:textId="5BA2CA8F"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205" w:history="1">
        <w:r w:rsidR="003E4697" w:rsidRPr="00F77AB4">
          <w:rPr>
            <w:rStyle w:val="Lienhypertexte"/>
            <w:noProof/>
          </w:rPr>
          <w:t>19</w:t>
        </w:r>
        <w:r w:rsidR="003E4697">
          <w:rPr>
            <w:rFonts w:asciiTheme="minorHAnsi" w:eastAsiaTheme="minorEastAsia" w:hAnsiTheme="minorHAnsi"/>
            <w:b w:val="0"/>
            <w:noProof/>
            <w:lang w:eastAsia="fr-CH"/>
          </w:rPr>
          <w:tab/>
        </w:r>
        <w:r w:rsidR="003E4697" w:rsidRPr="00F77AB4">
          <w:rPr>
            <w:rStyle w:val="Lienhypertexte"/>
            <w:noProof/>
          </w:rPr>
          <w:t>Exercice 17</w:t>
        </w:r>
        <w:r w:rsidR="003E4697">
          <w:rPr>
            <w:noProof/>
            <w:webHidden/>
          </w:rPr>
          <w:tab/>
        </w:r>
        <w:r w:rsidR="003E4697">
          <w:rPr>
            <w:noProof/>
            <w:webHidden/>
          </w:rPr>
          <w:fldChar w:fldCharType="begin"/>
        </w:r>
        <w:r w:rsidR="003E4697">
          <w:rPr>
            <w:noProof/>
            <w:webHidden/>
          </w:rPr>
          <w:instrText xml:space="preserve"> PAGEREF _Toc136863205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49B962B7" w14:textId="5CA64D99"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06" w:history="1">
        <w:r w:rsidR="003E4697" w:rsidRPr="00F77AB4">
          <w:rPr>
            <w:rStyle w:val="Lienhypertexte"/>
            <w:noProof/>
          </w:rPr>
          <w:t>19.1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_Toc136863206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680CF23A" w14:textId="2A549457"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07" w:history="1">
        <w:r w:rsidR="003E4697" w:rsidRPr="00F77AB4">
          <w:rPr>
            <w:rStyle w:val="Lienhypertexte"/>
            <w:noProof/>
          </w:rPr>
          <w:t>19.2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_Toc136863207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53B57C8D" w14:textId="31067B0D" w:rsidR="003E4697" w:rsidRDefault="00834CC1">
      <w:pPr>
        <w:pStyle w:val="TM3"/>
        <w:tabs>
          <w:tab w:val="left" w:pos="1320"/>
          <w:tab w:val="right" w:leader="dot" w:pos="9062"/>
        </w:tabs>
        <w:rPr>
          <w:rFonts w:asciiTheme="minorHAnsi" w:eastAsiaTheme="minorEastAsia" w:hAnsiTheme="minorHAnsi"/>
          <w:noProof/>
          <w:lang w:eastAsia="fr-CH"/>
        </w:rPr>
      </w:pPr>
      <w:hyperlink w:anchor="_Toc136863208" w:history="1">
        <w:r w:rsidR="003E4697" w:rsidRPr="00F77AB4">
          <w:rPr>
            <w:rStyle w:val="Lienhypertexte"/>
            <w:noProof/>
          </w:rPr>
          <w:t>19.2.1</w:t>
        </w:r>
        <w:r w:rsidR="003E4697">
          <w:rPr>
            <w:rFonts w:asciiTheme="minorHAnsi" w:eastAsiaTheme="minorEastAsia" w:hAnsiTheme="minorHAnsi"/>
            <w:noProof/>
            <w:lang w:eastAsia="fr-CH"/>
          </w:rPr>
          <w:tab/>
        </w:r>
        <w:r w:rsidR="003E4697" w:rsidRPr="00F77AB4">
          <w:rPr>
            <w:rStyle w:val="Lienhypertexte"/>
            <w:noProof/>
          </w:rPr>
          <w:t>REST</w:t>
        </w:r>
        <w:r w:rsidR="003E4697">
          <w:rPr>
            <w:noProof/>
            <w:webHidden/>
          </w:rPr>
          <w:tab/>
        </w:r>
        <w:r w:rsidR="003E4697">
          <w:rPr>
            <w:noProof/>
            <w:webHidden/>
          </w:rPr>
          <w:fldChar w:fldCharType="begin"/>
        </w:r>
        <w:r w:rsidR="003E4697">
          <w:rPr>
            <w:noProof/>
            <w:webHidden/>
          </w:rPr>
          <w:instrText xml:space="preserve"> PAGEREF _Toc136863208 \h </w:instrText>
        </w:r>
        <w:r w:rsidR="003E4697">
          <w:rPr>
            <w:noProof/>
            <w:webHidden/>
          </w:rPr>
        </w:r>
        <w:r w:rsidR="003E4697">
          <w:rPr>
            <w:noProof/>
            <w:webHidden/>
          </w:rPr>
          <w:fldChar w:fldCharType="separate"/>
        </w:r>
        <w:r w:rsidR="003E4697">
          <w:rPr>
            <w:noProof/>
            <w:webHidden/>
          </w:rPr>
          <w:t>20</w:t>
        </w:r>
        <w:r w:rsidR="003E4697">
          <w:rPr>
            <w:noProof/>
            <w:webHidden/>
          </w:rPr>
          <w:fldChar w:fldCharType="end"/>
        </w:r>
      </w:hyperlink>
    </w:p>
    <w:p w14:paraId="7478131F" w14:textId="656B063D" w:rsidR="003E4697" w:rsidRDefault="00834CC1">
      <w:pPr>
        <w:pStyle w:val="TM3"/>
        <w:tabs>
          <w:tab w:val="left" w:pos="1320"/>
          <w:tab w:val="right" w:leader="dot" w:pos="9062"/>
        </w:tabs>
        <w:rPr>
          <w:rFonts w:asciiTheme="minorHAnsi" w:eastAsiaTheme="minorEastAsia" w:hAnsiTheme="minorHAnsi"/>
          <w:noProof/>
          <w:lang w:eastAsia="fr-CH"/>
        </w:rPr>
      </w:pPr>
      <w:hyperlink w:anchor="_Toc136863209" w:history="1">
        <w:r w:rsidR="003E4697" w:rsidRPr="00F77AB4">
          <w:rPr>
            <w:rStyle w:val="Lienhypertexte"/>
            <w:noProof/>
          </w:rPr>
          <w:t>19.2.2</w:t>
        </w:r>
        <w:r w:rsidR="003E4697">
          <w:rPr>
            <w:rFonts w:asciiTheme="minorHAnsi" w:eastAsiaTheme="minorEastAsia" w:hAnsiTheme="minorHAnsi"/>
            <w:noProof/>
            <w:lang w:eastAsia="fr-CH"/>
          </w:rPr>
          <w:tab/>
        </w:r>
        <w:r w:rsidR="003E4697" w:rsidRPr="00F77AB4">
          <w:rPr>
            <w:rStyle w:val="Lienhypertexte"/>
            <w:noProof/>
          </w:rPr>
          <w:t>SOAP</w:t>
        </w:r>
        <w:r w:rsidR="003E4697">
          <w:rPr>
            <w:noProof/>
            <w:webHidden/>
          </w:rPr>
          <w:tab/>
        </w:r>
        <w:r w:rsidR="003E4697">
          <w:rPr>
            <w:noProof/>
            <w:webHidden/>
          </w:rPr>
          <w:fldChar w:fldCharType="begin"/>
        </w:r>
        <w:r w:rsidR="003E4697">
          <w:rPr>
            <w:noProof/>
            <w:webHidden/>
          </w:rPr>
          <w:instrText xml:space="preserve"> PAGEREF _Toc136863209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3D828DAA" w14:textId="0BAD0E65"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210" w:history="1">
        <w:r w:rsidR="003E4697" w:rsidRPr="00F77AB4">
          <w:rPr>
            <w:rStyle w:val="Lienhypertexte"/>
            <w:noProof/>
          </w:rPr>
          <w:t>20</w:t>
        </w:r>
        <w:r w:rsidR="003E4697">
          <w:rPr>
            <w:rFonts w:asciiTheme="minorHAnsi" w:eastAsiaTheme="minorEastAsia" w:hAnsiTheme="minorHAnsi"/>
            <w:b w:val="0"/>
            <w:noProof/>
            <w:lang w:eastAsia="fr-CH"/>
          </w:rPr>
          <w:tab/>
        </w:r>
        <w:r w:rsidR="003E4697" w:rsidRPr="00F77AB4">
          <w:rPr>
            <w:rStyle w:val="Lienhypertexte"/>
            <w:noProof/>
          </w:rPr>
          <w:t>Exercice 18</w:t>
        </w:r>
        <w:r w:rsidR="003E4697">
          <w:rPr>
            <w:noProof/>
            <w:webHidden/>
          </w:rPr>
          <w:tab/>
        </w:r>
        <w:r w:rsidR="003E4697">
          <w:rPr>
            <w:noProof/>
            <w:webHidden/>
          </w:rPr>
          <w:fldChar w:fldCharType="begin"/>
        </w:r>
        <w:r w:rsidR="003E4697">
          <w:rPr>
            <w:noProof/>
            <w:webHidden/>
          </w:rPr>
          <w:instrText xml:space="preserve"> PAGEREF _Toc136863210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548180E8" w14:textId="4DF4682B"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1" w:history="1">
        <w:r w:rsidR="003E4697" w:rsidRPr="00F77AB4">
          <w:rPr>
            <w:rStyle w:val="Lienhypertexte"/>
            <w:noProof/>
          </w:rPr>
          <w:t>20.1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_Toc136863211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073B2F6F" w14:textId="7B28A806"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2" w:history="1">
        <w:r w:rsidR="003E4697" w:rsidRPr="00F77AB4">
          <w:rPr>
            <w:rStyle w:val="Lienhypertexte"/>
            <w:noProof/>
          </w:rPr>
          <w:t>20.2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_Toc136863212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04975F10" w14:textId="398EB844"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3" w:history="1">
        <w:r w:rsidR="003E4697" w:rsidRPr="00F77AB4">
          <w:rPr>
            <w:rStyle w:val="Lienhypertexte"/>
            <w:noProof/>
          </w:rPr>
          <w:t>20.3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_Toc136863213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3E26A2F5" w14:textId="0BCBBE3B"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4" w:history="1">
        <w:r w:rsidR="003E4697" w:rsidRPr="00F77AB4">
          <w:rPr>
            <w:rStyle w:val="Lienhypertexte"/>
            <w:noProof/>
          </w:rPr>
          <w:t>20.4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_Toc136863214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6B46690B" w14:textId="54FB83DD"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215" w:history="1">
        <w:r w:rsidR="003E4697" w:rsidRPr="00F77AB4">
          <w:rPr>
            <w:rStyle w:val="Lienhypertexte"/>
            <w:noProof/>
          </w:rPr>
          <w:t>21</w:t>
        </w:r>
        <w:r w:rsidR="003E4697">
          <w:rPr>
            <w:rFonts w:asciiTheme="minorHAnsi" w:eastAsiaTheme="minorEastAsia" w:hAnsiTheme="minorHAnsi"/>
            <w:b w:val="0"/>
            <w:noProof/>
            <w:lang w:eastAsia="fr-CH"/>
          </w:rPr>
          <w:tab/>
        </w:r>
        <w:r w:rsidR="003E4697" w:rsidRPr="00F77AB4">
          <w:rPr>
            <w:rStyle w:val="Lienhypertexte"/>
            <w:noProof/>
          </w:rPr>
          <w:t>Exercice 20</w:t>
        </w:r>
        <w:r w:rsidR="003E4697">
          <w:rPr>
            <w:noProof/>
            <w:webHidden/>
          </w:rPr>
          <w:tab/>
        </w:r>
        <w:r w:rsidR="003E4697">
          <w:rPr>
            <w:noProof/>
            <w:webHidden/>
          </w:rPr>
          <w:fldChar w:fldCharType="begin"/>
        </w:r>
        <w:r w:rsidR="003E4697">
          <w:rPr>
            <w:noProof/>
            <w:webHidden/>
          </w:rPr>
          <w:instrText xml:space="preserve"> PAGEREF _Toc136863215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0738B540" w14:textId="5FBD472F"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6" w:history="1">
        <w:r w:rsidR="003E4697" w:rsidRPr="00F77AB4">
          <w:rPr>
            <w:rStyle w:val="Lienhypertexte"/>
            <w:noProof/>
          </w:rPr>
          <w:t>21.1</w:t>
        </w:r>
        <w:r w:rsidR="003E4697">
          <w:rPr>
            <w:rFonts w:asciiTheme="minorHAnsi" w:eastAsiaTheme="minorEastAsia" w:hAnsiTheme="minorHAnsi"/>
            <w:noProof/>
            <w:lang w:eastAsia="fr-CH"/>
          </w:rPr>
          <w:tab/>
        </w:r>
        <w:r w:rsidR="003E4697" w:rsidRPr="00F77AB4">
          <w:rPr>
            <w:rStyle w:val="Lienhypertexte"/>
            <w:noProof/>
          </w:rPr>
          <w:t>Objectif de l’exercice</w:t>
        </w:r>
        <w:r w:rsidR="003E4697">
          <w:rPr>
            <w:noProof/>
            <w:webHidden/>
          </w:rPr>
          <w:tab/>
        </w:r>
        <w:r w:rsidR="003E4697">
          <w:rPr>
            <w:noProof/>
            <w:webHidden/>
          </w:rPr>
          <w:fldChar w:fldCharType="begin"/>
        </w:r>
        <w:r w:rsidR="003E4697">
          <w:rPr>
            <w:noProof/>
            <w:webHidden/>
          </w:rPr>
          <w:instrText xml:space="preserve"> PAGEREF _Toc136863216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258DFB3E" w14:textId="0B2B2565"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7" w:history="1">
        <w:r w:rsidR="003E4697" w:rsidRPr="00F77AB4">
          <w:rPr>
            <w:rStyle w:val="Lienhypertexte"/>
            <w:noProof/>
          </w:rPr>
          <w:t>21.2</w:t>
        </w:r>
        <w:r w:rsidR="003E4697">
          <w:rPr>
            <w:rFonts w:asciiTheme="minorHAnsi" w:eastAsiaTheme="minorEastAsia" w:hAnsiTheme="minorHAnsi"/>
            <w:noProof/>
            <w:lang w:eastAsia="fr-CH"/>
          </w:rPr>
          <w:tab/>
        </w:r>
        <w:r w:rsidR="003E4697" w:rsidRPr="00F77AB4">
          <w:rPr>
            <w:rStyle w:val="Lienhypertexte"/>
            <w:noProof/>
          </w:rPr>
          <w:t>Explications / Description</w:t>
        </w:r>
        <w:r w:rsidR="003E4697">
          <w:rPr>
            <w:noProof/>
            <w:webHidden/>
          </w:rPr>
          <w:tab/>
        </w:r>
        <w:r w:rsidR="003E4697">
          <w:rPr>
            <w:noProof/>
            <w:webHidden/>
          </w:rPr>
          <w:fldChar w:fldCharType="begin"/>
        </w:r>
        <w:r w:rsidR="003E4697">
          <w:rPr>
            <w:noProof/>
            <w:webHidden/>
          </w:rPr>
          <w:instrText xml:space="preserve"> PAGEREF _Toc136863217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52EC4CB1" w14:textId="092A1681"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8" w:history="1">
        <w:r w:rsidR="003E4697" w:rsidRPr="00F77AB4">
          <w:rPr>
            <w:rStyle w:val="Lienhypertexte"/>
            <w:noProof/>
          </w:rPr>
          <w:t>21.3</w:t>
        </w:r>
        <w:r w:rsidR="003E4697">
          <w:rPr>
            <w:rFonts w:asciiTheme="minorHAnsi" w:eastAsiaTheme="minorEastAsia" w:hAnsiTheme="minorHAnsi"/>
            <w:noProof/>
            <w:lang w:eastAsia="fr-CH"/>
          </w:rPr>
          <w:tab/>
        </w:r>
        <w:r w:rsidR="003E4697" w:rsidRPr="00F77AB4">
          <w:rPr>
            <w:rStyle w:val="Lienhypertexte"/>
            <w:noProof/>
          </w:rPr>
          <w:t>Extrait de code</w:t>
        </w:r>
        <w:r w:rsidR="003E4697">
          <w:rPr>
            <w:noProof/>
            <w:webHidden/>
          </w:rPr>
          <w:tab/>
        </w:r>
        <w:r w:rsidR="003E4697">
          <w:rPr>
            <w:noProof/>
            <w:webHidden/>
          </w:rPr>
          <w:fldChar w:fldCharType="begin"/>
        </w:r>
        <w:r w:rsidR="003E4697">
          <w:rPr>
            <w:noProof/>
            <w:webHidden/>
          </w:rPr>
          <w:instrText xml:space="preserve"> PAGEREF _Toc136863218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4E4713F7" w14:textId="26406E6E" w:rsidR="003E4697" w:rsidRDefault="00834CC1">
      <w:pPr>
        <w:pStyle w:val="TM2"/>
        <w:tabs>
          <w:tab w:val="left" w:pos="880"/>
          <w:tab w:val="right" w:leader="dot" w:pos="9062"/>
        </w:tabs>
        <w:rPr>
          <w:rFonts w:asciiTheme="minorHAnsi" w:eastAsiaTheme="minorEastAsia" w:hAnsiTheme="minorHAnsi"/>
          <w:noProof/>
          <w:lang w:eastAsia="fr-CH"/>
        </w:rPr>
      </w:pPr>
      <w:hyperlink w:anchor="_Toc136863219" w:history="1">
        <w:r w:rsidR="003E4697" w:rsidRPr="00F77AB4">
          <w:rPr>
            <w:rStyle w:val="Lienhypertexte"/>
            <w:noProof/>
          </w:rPr>
          <w:t>21.4</w:t>
        </w:r>
        <w:r w:rsidR="003E4697">
          <w:rPr>
            <w:rFonts w:asciiTheme="minorHAnsi" w:eastAsiaTheme="minorEastAsia" w:hAnsiTheme="minorHAnsi"/>
            <w:noProof/>
            <w:lang w:eastAsia="fr-CH"/>
          </w:rPr>
          <w:tab/>
        </w:r>
        <w:r w:rsidR="003E4697" w:rsidRPr="00F77AB4">
          <w:rPr>
            <w:rStyle w:val="Lienhypertexte"/>
            <w:noProof/>
          </w:rPr>
          <w:t>Capture</w:t>
        </w:r>
        <w:r w:rsidR="003E4697">
          <w:rPr>
            <w:noProof/>
            <w:webHidden/>
          </w:rPr>
          <w:tab/>
        </w:r>
        <w:r w:rsidR="003E4697">
          <w:rPr>
            <w:noProof/>
            <w:webHidden/>
          </w:rPr>
          <w:fldChar w:fldCharType="begin"/>
        </w:r>
        <w:r w:rsidR="003E4697">
          <w:rPr>
            <w:noProof/>
            <w:webHidden/>
          </w:rPr>
          <w:instrText xml:space="preserve"> PAGEREF _Toc136863219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17D5D9A1" w14:textId="1A847207" w:rsidR="003E4697" w:rsidRDefault="00834CC1">
      <w:pPr>
        <w:pStyle w:val="TM1"/>
        <w:tabs>
          <w:tab w:val="left" w:pos="660"/>
          <w:tab w:val="right" w:leader="dot" w:pos="9062"/>
        </w:tabs>
        <w:rPr>
          <w:rFonts w:asciiTheme="minorHAnsi" w:eastAsiaTheme="minorEastAsia" w:hAnsiTheme="minorHAnsi"/>
          <w:b w:val="0"/>
          <w:noProof/>
          <w:lang w:eastAsia="fr-CH"/>
        </w:rPr>
      </w:pPr>
      <w:hyperlink w:anchor="_Toc136863220" w:history="1">
        <w:r w:rsidR="003E4697" w:rsidRPr="00F77AB4">
          <w:rPr>
            <w:rStyle w:val="Lienhypertexte"/>
            <w:noProof/>
          </w:rPr>
          <w:t>22</w:t>
        </w:r>
        <w:r w:rsidR="003E4697">
          <w:rPr>
            <w:rFonts w:asciiTheme="minorHAnsi" w:eastAsiaTheme="minorEastAsia" w:hAnsiTheme="minorHAnsi"/>
            <w:b w:val="0"/>
            <w:noProof/>
            <w:lang w:eastAsia="fr-CH"/>
          </w:rPr>
          <w:tab/>
        </w:r>
        <w:r w:rsidR="003E4697" w:rsidRPr="00F77AB4">
          <w:rPr>
            <w:rStyle w:val="Lienhypertexte"/>
            <w:noProof/>
          </w:rPr>
          <w:t>Conclusion</w:t>
        </w:r>
        <w:r w:rsidR="003E4697">
          <w:rPr>
            <w:noProof/>
            <w:webHidden/>
          </w:rPr>
          <w:tab/>
        </w:r>
        <w:r w:rsidR="003E4697">
          <w:rPr>
            <w:noProof/>
            <w:webHidden/>
          </w:rPr>
          <w:fldChar w:fldCharType="begin"/>
        </w:r>
        <w:r w:rsidR="003E4697">
          <w:rPr>
            <w:noProof/>
            <w:webHidden/>
          </w:rPr>
          <w:instrText xml:space="preserve"> PAGEREF _Toc136863220 \h </w:instrText>
        </w:r>
        <w:r w:rsidR="003E4697">
          <w:rPr>
            <w:noProof/>
            <w:webHidden/>
          </w:rPr>
        </w:r>
        <w:r w:rsidR="003E4697">
          <w:rPr>
            <w:noProof/>
            <w:webHidden/>
          </w:rPr>
          <w:fldChar w:fldCharType="separate"/>
        </w:r>
        <w:r w:rsidR="003E4697">
          <w:rPr>
            <w:noProof/>
            <w:webHidden/>
          </w:rPr>
          <w:t>21</w:t>
        </w:r>
        <w:r w:rsidR="003E4697">
          <w:rPr>
            <w:noProof/>
            <w:webHidden/>
          </w:rPr>
          <w:fldChar w:fldCharType="end"/>
        </w:r>
      </w:hyperlink>
    </w:p>
    <w:p w14:paraId="46CEB946" w14:textId="020AA260" w:rsidR="000E37C7" w:rsidRDefault="000E37C7" w:rsidP="000E37C7">
      <w:pPr>
        <w:rPr>
          <w:b/>
          <w:noProof/>
          <w:lang w:val="fr-FR"/>
        </w:rPr>
        <w:sectPr w:rsidR="000E37C7">
          <w:headerReference w:type="default" r:id="rId9"/>
          <w:footerReference w:type="default" r:id="rId10"/>
          <w:pgSz w:w="11906" w:h="16838"/>
          <w:pgMar w:top="1417" w:right="1417" w:bottom="1417" w:left="1417" w:header="708" w:footer="708" w:gutter="0"/>
          <w:cols w:space="708"/>
          <w:docGrid w:linePitch="360"/>
        </w:sectPr>
      </w:pPr>
      <w:r>
        <w:rPr>
          <w:b/>
          <w:noProof/>
          <w:lang w:val="fr-FR"/>
        </w:rPr>
        <w:fldChar w:fldCharType="end"/>
      </w:r>
    </w:p>
    <w:p w14:paraId="03A68E72" w14:textId="2DDBA5E8" w:rsidR="00673F0A" w:rsidRDefault="00E67DF6" w:rsidP="00996B6F">
      <w:pPr>
        <w:pStyle w:val="Titre1"/>
      </w:pPr>
      <w:bookmarkStart w:id="1" w:name="_Toc136863126"/>
      <w:r>
        <w:lastRenderedPageBreak/>
        <w:t>Intr</w:t>
      </w:r>
      <w:r w:rsidRPr="00076657">
        <w:t>oduc</w:t>
      </w:r>
      <w:r w:rsidR="00B008F8">
        <w:t>tion</w:t>
      </w:r>
      <w:bookmarkEnd w:id="1"/>
    </w:p>
    <w:p w14:paraId="5E786EE6" w14:textId="255E0AF5" w:rsidR="0009651F" w:rsidRDefault="00382AE8" w:rsidP="00382AE8">
      <w:pPr>
        <w:pStyle w:val="Titre1"/>
      </w:pPr>
      <w:bookmarkStart w:id="2" w:name="_Toc136863127"/>
      <w:r>
        <w:t>Exercice 1 (Découverte des écouteurs)</w:t>
      </w:r>
      <w:bookmarkEnd w:id="2"/>
    </w:p>
    <w:p w14:paraId="5C3CFABD" w14:textId="63E34FEB" w:rsidR="00ED590D" w:rsidRDefault="00ED590D" w:rsidP="00ED590D">
      <w:pPr>
        <w:pStyle w:val="TxtJustifi"/>
        <w:rPr>
          <w:rStyle w:val="CGras"/>
        </w:rPr>
      </w:pPr>
      <w:r w:rsidRPr="00ED590D">
        <w:rPr>
          <w:rStyle w:val="CGras"/>
        </w:rPr>
        <w:t>Comment ajouter un écouteur "click" via Javascript.</w:t>
      </w:r>
    </w:p>
    <w:p w14:paraId="227DC6D6" w14:textId="2F9B6E1E" w:rsidR="00C86459" w:rsidRDefault="00442918" w:rsidP="00C86459">
      <w:pPr>
        <w:pStyle w:val="TxtJustifi"/>
        <w:rPr>
          <w:rStyle w:val="CGras"/>
          <w:b w:val="0"/>
        </w:rPr>
      </w:pPr>
      <w:r>
        <w:rPr>
          <w:rStyle w:val="CGras"/>
          <w:b w:val="0"/>
        </w:rPr>
        <w:t xml:space="preserve">Lorsque l’on lance l’application, on va appeler une méthode pour </w:t>
      </w:r>
      <w:r w:rsidR="002E0EA0">
        <w:rPr>
          <w:rStyle w:val="CGras"/>
          <w:b w:val="0"/>
        </w:rPr>
        <w:t>ajouter un écouteur. Voici la ligne de code que l’on va mettre dans la méthode dans le javascript :</w:t>
      </w:r>
    </w:p>
    <w:p w14:paraId="78DC31D0" w14:textId="0D3F3877" w:rsidR="002E0EA0" w:rsidRDefault="00F42904" w:rsidP="00F42904">
      <w:pPr>
        <w:pStyle w:val="TxtCodeVert"/>
        <w:rPr>
          <w:rStyle w:val="CGras"/>
          <w:b w:val="0"/>
        </w:rPr>
      </w:pPr>
      <w:r w:rsidRPr="00F42904">
        <w:rPr>
          <w:rStyle w:val="CGras"/>
          <w:b w:val="0"/>
        </w:rPr>
        <w:t>document.getElementById("testez").addEventListener("click", testez);</w:t>
      </w:r>
    </w:p>
    <w:p w14:paraId="39195C0E" w14:textId="7856DA64" w:rsidR="00F42904" w:rsidRDefault="00C61C04" w:rsidP="00C86459">
      <w:pPr>
        <w:pStyle w:val="TxtJustifi"/>
      </w:pPr>
      <w:r>
        <w:t xml:space="preserve">Le premier « testez » correspond à l’élément sur lequel appliquer l’écouteur, ensuite le « click » correspond au type d’action auxquels l’écouteur va réagir. Et le dernier testez est la méthode que l’on va faire lorsque </w:t>
      </w:r>
      <w:r w:rsidR="00DF4276">
        <w:t>l’écouteur s’activera.</w:t>
      </w:r>
    </w:p>
    <w:p w14:paraId="7AD5383A" w14:textId="76FD9E74" w:rsidR="00973090" w:rsidRDefault="00973090" w:rsidP="00C86459">
      <w:pPr>
        <w:pStyle w:val="TxtJustifi"/>
      </w:pPr>
      <w:r>
        <w:t xml:space="preserve">Et </w:t>
      </w:r>
      <w:r w:rsidR="00E91DD1">
        <w:t>maintenant</w:t>
      </w:r>
      <w:r>
        <w:t xml:space="preserve"> sur notre élément où l’on veut ajouter l’écouteur, on va ajouter un id </w:t>
      </w:r>
      <w:r w:rsidR="001E610C">
        <w:t>avec le nom testez :</w:t>
      </w:r>
    </w:p>
    <w:p w14:paraId="7BEDA793" w14:textId="1D7C8BE8" w:rsidR="001E610C" w:rsidRPr="005A48B1" w:rsidRDefault="00C03B4F" w:rsidP="00C03B4F">
      <w:pPr>
        <w:pStyle w:val="TxtCodeVert"/>
      </w:pPr>
      <w:r w:rsidRPr="00C03B4F">
        <w:t>&lt;button id="testez"&gt;</w:t>
      </w:r>
    </w:p>
    <w:p w14:paraId="2A6C05B2" w14:textId="5512BFE7" w:rsidR="00ED590D" w:rsidRDefault="00ED590D" w:rsidP="00ED590D">
      <w:pPr>
        <w:pStyle w:val="TxtJustifi"/>
        <w:rPr>
          <w:rStyle w:val="CGras"/>
        </w:rPr>
      </w:pPr>
      <w:r w:rsidRPr="00ED590D">
        <w:rPr>
          <w:rStyle w:val="CGras"/>
        </w:rPr>
        <w:t>Comment ajouter directement un écouteur "click" sur un bouton.</w:t>
      </w:r>
    </w:p>
    <w:p w14:paraId="4619B9F6" w14:textId="4F7FF34D" w:rsidR="008B3272" w:rsidRDefault="00C23A00" w:rsidP="00C23A00">
      <w:pPr>
        <w:pStyle w:val="TxtJustifi"/>
        <w:rPr>
          <w:rStyle w:val="CGras"/>
          <w:b w:val="0"/>
        </w:rPr>
      </w:pPr>
      <w:r w:rsidRPr="00C23A00">
        <w:rPr>
          <w:rStyle w:val="CGras"/>
          <w:b w:val="0"/>
        </w:rPr>
        <w:t>Pour ajouter l’écouteur directement sur le bouton,</w:t>
      </w:r>
      <w:r>
        <w:rPr>
          <w:rStyle w:val="CGras"/>
          <w:b w:val="0"/>
        </w:rPr>
        <w:t xml:space="preserve"> on va ajouter un attribut onclick avec le nom de la méthode à </w:t>
      </w:r>
      <w:r w:rsidR="008B3272">
        <w:rPr>
          <w:rStyle w:val="CGras"/>
          <w:b w:val="0"/>
        </w:rPr>
        <w:t>exécuter lorsque l’écouteur sera activé. Voici un exemple :</w:t>
      </w:r>
    </w:p>
    <w:p w14:paraId="7AA5A4AA" w14:textId="00411B45" w:rsidR="008B3272" w:rsidRPr="00C23A00" w:rsidRDefault="008B3272" w:rsidP="008B3272">
      <w:pPr>
        <w:pStyle w:val="TxtCodeVert"/>
      </w:pPr>
      <w:r>
        <w:t>&lt;button onclick</w:t>
      </w:r>
      <w:r w:rsidRPr="00C03B4F">
        <w:t>="testez</w:t>
      </w:r>
      <w:r>
        <w:t>()</w:t>
      </w:r>
      <w:r w:rsidRPr="00C03B4F">
        <w:t>"&gt;</w:t>
      </w:r>
    </w:p>
    <w:p w14:paraId="0D2339C3" w14:textId="17BF3E7D" w:rsidR="00ED590D" w:rsidRDefault="00ED590D" w:rsidP="00ED590D">
      <w:pPr>
        <w:pStyle w:val="TxtJustifi"/>
        <w:rPr>
          <w:rStyle w:val="CGras"/>
        </w:rPr>
      </w:pPr>
      <w:r w:rsidRPr="00ED590D">
        <w:rPr>
          <w:rStyle w:val="CGras"/>
        </w:rPr>
        <w:t>Expliquez comment exécuter du code Javascript lorsque la page HTML a fini d'être chargée.</w:t>
      </w:r>
    </w:p>
    <w:p w14:paraId="1E623D41" w14:textId="268749AC" w:rsidR="00E91DD1" w:rsidRDefault="00E91DD1" w:rsidP="00E91DD1">
      <w:pPr>
        <w:pStyle w:val="TxtJustifi"/>
      </w:pPr>
      <w:r>
        <w:t xml:space="preserve">Pour pouvoir </w:t>
      </w:r>
      <w:r w:rsidR="007F5C23">
        <w:t>exécuter une méthode lorsque la page aura fini de se charger</w:t>
      </w:r>
      <w:r>
        <w:t>, on va modifier le body et mettre cela :</w:t>
      </w:r>
    </w:p>
    <w:p w14:paraId="39D49D3D" w14:textId="77777777" w:rsidR="00E91DD1" w:rsidRPr="00E91DD1" w:rsidRDefault="00E91DD1" w:rsidP="00E91DD1">
      <w:pPr>
        <w:pStyle w:val="TxtCodeVert"/>
      </w:pPr>
      <w:r w:rsidRPr="00E91DD1">
        <w:t>&lt;body onload="initCtrl()"&gt;</w:t>
      </w:r>
    </w:p>
    <w:p w14:paraId="1ECCF556" w14:textId="05735F66" w:rsidR="00E91DD1" w:rsidRPr="00E91DD1" w:rsidRDefault="00E91DD1" w:rsidP="00ED590D">
      <w:pPr>
        <w:pStyle w:val="TxtJustifi"/>
        <w:rPr>
          <w:rStyle w:val="CGras"/>
          <w:b w:val="0"/>
        </w:rPr>
      </w:pPr>
      <w:r w:rsidRPr="005A48B1">
        <w:t>Le initCtrl est le n</w:t>
      </w:r>
      <w:r>
        <w:t>om de la méthode à lancer.</w:t>
      </w:r>
    </w:p>
    <w:p w14:paraId="1B6B94E1" w14:textId="57653E5C" w:rsidR="00ED590D" w:rsidRDefault="00ED590D" w:rsidP="00ED590D">
      <w:pPr>
        <w:pStyle w:val="TxtJustifi"/>
        <w:rPr>
          <w:rStyle w:val="CGras"/>
        </w:rPr>
      </w:pPr>
      <w:r w:rsidRPr="00ED590D">
        <w:rPr>
          <w:rStyle w:val="CGras"/>
        </w:rPr>
        <w:t>Expliquez ce que signifie DOM.</w:t>
      </w:r>
    </w:p>
    <w:p w14:paraId="6216254A" w14:textId="47B1576A" w:rsidR="00443870" w:rsidRPr="00880D63" w:rsidRDefault="00880D63" w:rsidP="00880D63">
      <w:pPr>
        <w:pStyle w:val="TxtJustifi"/>
      </w:pPr>
      <w:r w:rsidRPr="00880D63">
        <w:rPr>
          <w:rStyle w:val="CGras"/>
          <w:b w:val="0"/>
        </w:rPr>
        <w:t xml:space="preserve">Il signifie </w:t>
      </w:r>
      <w:r>
        <w:rPr>
          <w:rStyle w:val="CGras"/>
          <w:b w:val="0"/>
        </w:rPr>
        <w:t>Document Object Model</w:t>
      </w:r>
      <w:r w:rsidR="00942311">
        <w:rPr>
          <w:rStyle w:val="CGras"/>
          <w:b w:val="0"/>
        </w:rPr>
        <w:t xml:space="preserve"> et permet de créer un modèle pour javascript qui converti tous les éléments en object pour que l’on puisse par la suite effectuer des requêtes avec javascript sur notre document html.</w:t>
      </w:r>
    </w:p>
    <w:p w14:paraId="23D70C7C" w14:textId="7486B5C6" w:rsidR="00382AE8" w:rsidRDefault="00ED590D" w:rsidP="00ED590D">
      <w:pPr>
        <w:pStyle w:val="TxtJustifi"/>
        <w:rPr>
          <w:rStyle w:val="CGras"/>
        </w:rPr>
      </w:pPr>
      <w:r w:rsidRPr="00ED590D">
        <w:rPr>
          <w:rStyle w:val="CGras"/>
        </w:rPr>
        <w:t>Où le script Javascript peuvent être chargés et pourquoi.</w:t>
      </w:r>
    </w:p>
    <w:p w14:paraId="6EF86FC1" w14:textId="16C5BE24" w:rsidR="00183A04" w:rsidRDefault="001A736E" w:rsidP="00183A04">
      <w:pPr>
        <w:pStyle w:val="TxtJustifi"/>
      </w:pPr>
      <w:r>
        <w:t xml:space="preserve">Il est chargé dans le body et dans le onload. Il est exécuté à ce moment étant donné que </w:t>
      </w:r>
      <w:r w:rsidR="00E277BD">
        <w:t>si on le fait avant, le script sera exécuté alors que les éléments ne sont pas encore créés.</w:t>
      </w:r>
    </w:p>
    <w:p w14:paraId="3B1C2B4B" w14:textId="71FB3D2D" w:rsidR="009A2289" w:rsidRDefault="009A2289" w:rsidP="009A2289">
      <w:pPr>
        <w:pStyle w:val="Titre1"/>
      </w:pPr>
      <w:bookmarkStart w:id="3" w:name="_Toc136863128"/>
      <w:r>
        <w:t>Exercice 2</w:t>
      </w:r>
      <w:bookmarkEnd w:id="3"/>
    </w:p>
    <w:p w14:paraId="4E66CE00" w14:textId="6CF5AA86" w:rsidR="00D76867" w:rsidRDefault="00D76867" w:rsidP="00FE56B6">
      <w:pPr>
        <w:pStyle w:val="Titre2"/>
      </w:pPr>
      <w:bookmarkStart w:id="4" w:name="_Toc136863129"/>
      <w:r>
        <w:t>Objectif de l’exercice</w:t>
      </w:r>
      <w:bookmarkEnd w:id="4"/>
    </w:p>
    <w:p w14:paraId="279BBF0E" w14:textId="0E2DF4E9" w:rsidR="00A5022E" w:rsidRPr="00A5022E" w:rsidRDefault="00A5022E" w:rsidP="00A5022E">
      <w:pPr>
        <w:pStyle w:val="TxtJustifi"/>
      </w:pPr>
      <w:r>
        <w:t>Dans cet exercice, le but sera de découvrir un peu les débuts de javascript</w:t>
      </w:r>
      <w:r w:rsidR="00E15BDA">
        <w:t xml:space="preserve">. Le but sera de contrôler si un username et un password écrit par un utilisateur correspond à </w:t>
      </w:r>
      <w:r w:rsidR="0000505A">
        <w:t>des valeurs en dur dans le programme.</w:t>
      </w:r>
    </w:p>
    <w:p w14:paraId="348ADF98" w14:textId="094DE9E4" w:rsidR="00D76867" w:rsidRDefault="00D76867" w:rsidP="00FE56B6">
      <w:pPr>
        <w:pStyle w:val="Titre2"/>
      </w:pPr>
      <w:bookmarkStart w:id="5" w:name="_Toc136863130"/>
      <w:r>
        <w:lastRenderedPageBreak/>
        <w:t>Explications / Description</w:t>
      </w:r>
      <w:bookmarkEnd w:id="5"/>
    </w:p>
    <w:p w14:paraId="0D12858E" w14:textId="10FB64C2" w:rsidR="00E1081A" w:rsidRDefault="00E1081A" w:rsidP="00E1081A">
      <w:pPr>
        <w:pStyle w:val="TxtJustifi"/>
      </w:pPr>
      <w:r>
        <w:t xml:space="preserve">Le code pour le </w:t>
      </w:r>
      <w:r w:rsidR="00841AD8">
        <w:t xml:space="preserve">fichier html était donné et pour le css et le javascript, nous avons </w:t>
      </w:r>
      <w:r w:rsidR="00D16F31">
        <w:t>dû</w:t>
      </w:r>
      <w:r w:rsidR="00841AD8">
        <w:t xml:space="preserve"> le faire </w:t>
      </w:r>
      <w:r w:rsidR="00D16F31">
        <w:t>nous-même</w:t>
      </w:r>
      <w:r w:rsidR="00841AD8">
        <w:t>.</w:t>
      </w:r>
    </w:p>
    <w:p w14:paraId="1295FCCC" w14:textId="7313DDB2" w:rsidR="00F7226B" w:rsidRDefault="00F7226B" w:rsidP="00E1081A">
      <w:pPr>
        <w:pStyle w:val="TxtJustifi"/>
      </w:pPr>
      <w:r>
        <w:t>Tout d’abord, il y aura les fonction alert(), confirm()</w:t>
      </w:r>
      <w:r w:rsidR="00D16F31">
        <w:t xml:space="preserve"> et prompt() qui permettent de faire des popup. </w:t>
      </w:r>
      <w:r w:rsidR="00812E06">
        <w:t>Alert() donne une information, confirm() un</w:t>
      </w:r>
      <w:r w:rsidR="003455F9">
        <w:t>e popup de confirmation et prompt() demande du texte.</w:t>
      </w:r>
    </w:p>
    <w:p w14:paraId="5C2CE90E" w14:textId="3E1AD076" w:rsidR="003455F9" w:rsidRDefault="003455F9" w:rsidP="00E1081A">
      <w:pPr>
        <w:pStyle w:val="TxtJustifi"/>
      </w:pPr>
      <w:r>
        <w:t>L’attribut placeholder dans l</w:t>
      </w:r>
      <w:r w:rsidR="007D69AF">
        <w:t xml:space="preserve">es textes d’inputs permettent de mettre une description de ce que l’on veut dans le champ. Et l’attribut autofocus </w:t>
      </w:r>
      <w:r w:rsidR="00033E7B">
        <w:t>permet de spécifier que ce champ sera mis en avant au lancement de la page.</w:t>
      </w:r>
    </w:p>
    <w:p w14:paraId="25BC0FA4" w14:textId="77C6CF2B" w:rsidR="00591DA0" w:rsidRDefault="00591DA0" w:rsidP="00E1081A">
      <w:pPr>
        <w:pStyle w:val="TxtJustifi"/>
      </w:pPr>
      <w:r>
        <w:t xml:space="preserve">La différence entre une balise button et un bouton </w:t>
      </w:r>
      <w:r w:rsidR="00CE310D">
        <w:t>input est que pour un input, on ne pourra mettre que du texte tandis que dans un button, on peut mettre une image.</w:t>
      </w:r>
    </w:p>
    <w:p w14:paraId="2106A20E" w14:textId="2D72ECA1" w:rsidR="00CE310D" w:rsidRDefault="00F52E2D" w:rsidP="00E1081A">
      <w:pPr>
        <w:pStyle w:val="TxtJustifi"/>
      </w:pPr>
      <w:r>
        <w:t>Ensuite pour récupérer du texte dans notre input de texte par exemple, on va d’abord récupérer l’éléme</w:t>
      </w:r>
      <w:r w:rsidR="007E0EF1">
        <w:t>n</w:t>
      </w:r>
      <w:r>
        <w:t xml:space="preserve">t grâce à </w:t>
      </w:r>
      <w:r w:rsidR="007E0EF1">
        <w:t>document.getElement</w:t>
      </w:r>
      <w:r w:rsidR="006B5BAC">
        <w:t>By</w:t>
      </w:r>
      <w:r w:rsidR="007E0EF1">
        <w:t>Id et ensuite on va mettre un point et value. Voici un exemple :</w:t>
      </w:r>
    </w:p>
    <w:p w14:paraId="6EE20A11" w14:textId="1D9FA95A" w:rsidR="007E0EF1" w:rsidRDefault="006B5BAC" w:rsidP="007E0EF1">
      <w:pPr>
        <w:pStyle w:val="TxtCodeVert"/>
      </w:pPr>
      <w:r w:rsidRPr="006B5BAC">
        <w:t>document.getElementById("username").value</w:t>
      </w:r>
    </w:p>
    <w:p w14:paraId="4ED68965" w14:textId="430E0780" w:rsidR="007E0EF1" w:rsidRDefault="00D718BF" w:rsidP="00E1081A">
      <w:pPr>
        <w:pStyle w:val="TxtJustifi"/>
      </w:pPr>
      <w:r>
        <w:t>Comme dans netbeans, on peut écrire dans la console. Pour cela, on va faire :</w:t>
      </w:r>
    </w:p>
    <w:p w14:paraId="0C428F4C" w14:textId="06A8B569" w:rsidR="00D718BF" w:rsidRDefault="00D718BF" w:rsidP="00D718BF">
      <w:pPr>
        <w:pStyle w:val="TxtCodeVert"/>
      </w:pPr>
      <w:r>
        <w:t>Console.log(</w:t>
      </w:r>
      <w:r w:rsidR="006424F8">
        <w:t>"</w:t>
      </w:r>
      <w:r>
        <w:t>texte à écrire")</w:t>
      </w:r>
    </w:p>
    <w:p w14:paraId="3A681D40" w14:textId="1671DB9D" w:rsidR="00D718BF" w:rsidRDefault="006424F8" w:rsidP="00E1081A">
      <w:pPr>
        <w:pStyle w:val="TxtJustifi"/>
      </w:pPr>
      <w:r>
        <w:t xml:space="preserve">Cela permet par exemple de voir </w:t>
      </w:r>
      <w:r w:rsidR="007C1E70">
        <w:t>une valeur d’un élément à un moment donné.</w:t>
      </w:r>
      <w:r w:rsidR="00405297">
        <w:t xml:space="preserve"> Le message sera donc affiché dans la console et pour le voir, on va </w:t>
      </w:r>
      <w:r w:rsidR="00C62455">
        <w:t>faire « inspecter la page » et ensuite on va sous la console. Cela nous permet aussi de voir les différentes erreurs.</w:t>
      </w:r>
    </w:p>
    <w:p w14:paraId="2902C4B8" w14:textId="50B7B98C" w:rsidR="00832B5F" w:rsidRDefault="00832B5F" w:rsidP="00E1081A">
      <w:pPr>
        <w:pStyle w:val="TxtJustifi"/>
      </w:pPr>
      <w:r>
        <w:t>Pour créer une fonction, on va juste mettre function et le nom de la fonction. Voici un exemple :</w:t>
      </w:r>
    </w:p>
    <w:p w14:paraId="33560248" w14:textId="1919178F" w:rsidR="00832B5F" w:rsidRDefault="003B3AA2" w:rsidP="00832B5F">
      <w:pPr>
        <w:pStyle w:val="TxtCodeVert"/>
      </w:pPr>
      <w:r w:rsidRPr="003B3AA2">
        <w:t>function validerUtilisateur() {</w:t>
      </w:r>
      <w:r>
        <w:t>}</w:t>
      </w:r>
    </w:p>
    <w:p w14:paraId="6B4114D9" w14:textId="043191FC" w:rsidR="00832B5F" w:rsidRDefault="003B3AA2" w:rsidP="00E1081A">
      <w:pPr>
        <w:pStyle w:val="TxtJustifi"/>
      </w:pPr>
      <w:r>
        <w:t xml:space="preserve">Et pour créer une variable, on va faire </w:t>
      </w:r>
      <w:r w:rsidR="00003FF5">
        <w:t xml:space="preserve">comme dans java </w:t>
      </w:r>
      <w:r w:rsidR="00B70A35">
        <w:t>mais on</w:t>
      </w:r>
      <w:r w:rsidR="00003FF5">
        <w:t xml:space="preserve"> ne met pas le type au début mais « let » voici un exemple :</w:t>
      </w:r>
    </w:p>
    <w:p w14:paraId="0434A0A0" w14:textId="617A68AF" w:rsidR="00003FF5" w:rsidRPr="00DC4998" w:rsidRDefault="00D63ED5" w:rsidP="00003FF5">
      <w:pPr>
        <w:pStyle w:val="TxtCodeVert"/>
      </w:pPr>
      <w:r w:rsidRPr="00DC4998">
        <w:t>let username = “admin”</w:t>
      </w:r>
    </w:p>
    <w:p w14:paraId="7FE688E0" w14:textId="1842D6A9" w:rsidR="00003FF5" w:rsidRDefault="00DC4998" w:rsidP="00E1081A">
      <w:pPr>
        <w:pStyle w:val="TxtJustifi"/>
      </w:pPr>
      <w:r w:rsidRPr="00DC4998">
        <w:t>Les variables n’ont donc p</w:t>
      </w:r>
      <w:r>
        <w:t>as de type.</w:t>
      </w:r>
    </w:p>
    <w:p w14:paraId="5731C58B" w14:textId="4871ECE4" w:rsidR="009649FD" w:rsidRDefault="009649FD" w:rsidP="00E1081A">
      <w:pPr>
        <w:pStyle w:val="TxtJustifi"/>
      </w:pPr>
      <w:r>
        <w:t xml:space="preserve">Pour convertir une </w:t>
      </w:r>
      <w:r w:rsidR="0020555E">
        <w:t>chaîne de caractère en minuscule, on va faire la chaîne de caractère point toLowerCase(). Voici un exemple :</w:t>
      </w:r>
    </w:p>
    <w:p w14:paraId="5599C9E2" w14:textId="13399482" w:rsidR="0020555E" w:rsidRPr="00DC4998" w:rsidRDefault="00346E2E" w:rsidP="0020555E">
      <w:pPr>
        <w:pStyle w:val="TxtCodeVert"/>
      </w:pPr>
      <w:r w:rsidRPr="00346E2E">
        <w:t>username = username.toLowerCase()</w:t>
      </w:r>
    </w:p>
    <w:p w14:paraId="626FB89A" w14:textId="4ADAB8B7" w:rsidR="002821B9" w:rsidRDefault="00FE56B6" w:rsidP="00FE56B6">
      <w:pPr>
        <w:pStyle w:val="Titre2"/>
      </w:pPr>
      <w:bookmarkStart w:id="6" w:name="_Toc136863131"/>
      <w:r>
        <w:t>Extrait de code</w:t>
      </w:r>
      <w:bookmarkEnd w:id="6"/>
    </w:p>
    <w:p w14:paraId="43ED13E8" w14:textId="023A2B5B" w:rsidR="0093385A" w:rsidRDefault="0093385A" w:rsidP="0093385A">
      <w:pPr>
        <w:pStyle w:val="TxtJustifi"/>
      </w:pPr>
      <w:r>
        <w:t>Voici la fonction qui va être effectuée lorsque l’on va appuyer sur le bouton valider :</w:t>
      </w:r>
    </w:p>
    <w:p w14:paraId="0C9DE308" w14:textId="28BC33E5" w:rsidR="0093385A" w:rsidRPr="0093385A" w:rsidRDefault="0093385A" w:rsidP="0093385A">
      <w:pPr>
        <w:pStyle w:val="TxtCodeVert"/>
      </w:pPr>
      <w:r>
        <w:t>function validerUtilisateur() {</w:t>
      </w:r>
      <w:r w:rsidR="00C5185A">
        <w:br/>
      </w:r>
      <w:r>
        <w:t xml:space="preserve">  let username = document.getElementById("username").value</w:t>
      </w:r>
      <w:r w:rsidR="00C5185A">
        <w:br/>
      </w:r>
      <w:r>
        <w:t xml:space="preserve">  let password = document.getElementById("password").value</w:t>
      </w:r>
      <w:r w:rsidR="00C5185A">
        <w:br/>
      </w:r>
      <w:r>
        <w:t xml:space="preserve">  </w:t>
      </w:r>
      <w:r w:rsidRPr="00C5185A">
        <w:t>username = username.toLowerCase()</w:t>
      </w:r>
      <w:r w:rsidR="00C5185A">
        <w:br/>
      </w:r>
      <w:r w:rsidRPr="00C5185A">
        <w:t xml:space="preserve">  console.log(username)</w:t>
      </w:r>
      <w:r w:rsidR="00C5185A">
        <w:br/>
      </w:r>
      <w:r w:rsidRPr="00C5185A">
        <w:t xml:space="preserve">  console.log(password)</w:t>
      </w:r>
      <w:r w:rsidR="00C5185A">
        <w:br/>
      </w:r>
      <w:r w:rsidRPr="00C5185A">
        <w:t xml:space="preserve">  if (username == "admin" &amp;&amp; password == "emf123") {</w:t>
      </w:r>
      <w:r w:rsidR="00C5185A">
        <w:br/>
      </w:r>
      <w:r w:rsidRPr="00C5185A">
        <w:lastRenderedPageBreak/>
        <w:t xml:space="preserve">    window.alert("Validation OK.")</w:t>
      </w:r>
      <w:r w:rsidR="00C5185A">
        <w:br/>
      </w:r>
      <w:r w:rsidRPr="00C5185A">
        <w:t xml:space="preserve">  </w:t>
      </w:r>
      <w:r w:rsidRPr="0093385A">
        <w:rPr>
          <w:lang w:val="en-US"/>
        </w:rPr>
        <w:t>}else{</w:t>
      </w:r>
      <w:r w:rsidR="00C5185A">
        <w:rPr>
          <w:lang w:val="en-US"/>
        </w:rPr>
        <w:br/>
      </w:r>
      <w:r w:rsidRPr="0093385A">
        <w:rPr>
          <w:lang w:val="en-US"/>
        </w:rPr>
        <w:t xml:space="preserve">    </w:t>
      </w:r>
      <w:r>
        <w:t>window.alert("Utilisateur ou mot de passe incorrect !!!")</w:t>
      </w:r>
      <w:r w:rsidR="00C5185A">
        <w:br/>
      </w:r>
      <w:r>
        <w:t xml:space="preserve">  }</w:t>
      </w:r>
      <w:r w:rsidR="00C5185A">
        <w:br/>
      </w:r>
      <w:r>
        <w:t>}</w:t>
      </w:r>
    </w:p>
    <w:p w14:paraId="71E643DD" w14:textId="4A0DDCC6" w:rsidR="00FE56B6" w:rsidRDefault="00FE56B6" w:rsidP="00FE56B6">
      <w:pPr>
        <w:pStyle w:val="Titre2"/>
      </w:pPr>
      <w:bookmarkStart w:id="7" w:name="_Toc136863132"/>
      <w:r>
        <w:t>Capture</w:t>
      </w:r>
      <w:bookmarkEnd w:id="7"/>
    </w:p>
    <w:p w14:paraId="10DB84F4" w14:textId="6DACA548" w:rsidR="008B1BF0" w:rsidRDefault="00843889" w:rsidP="008B1BF0">
      <w:pPr>
        <w:pStyle w:val="TxtJustifi"/>
      </w:pPr>
      <w:r w:rsidRPr="00843889">
        <w:rPr>
          <w:noProof/>
        </w:rPr>
        <w:drawing>
          <wp:anchor distT="0" distB="215900" distL="114300" distR="114300" simplePos="0" relativeHeight="251658240" behindDoc="0" locked="0" layoutInCell="1" allowOverlap="1" wp14:anchorId="742AC8A9" wp14:editId="2D4EBFB2">
            <wp:simplePos x="0" y="0"/>
            <wp:positionH relativeFrom="margin">
              <wp:align>right</wp:align>
            </wp:positionH>
            <wp:positionV relativeFrom="page">
              <wp:posOffset>2477135</wp:posOffset>
            </wp:positionV>
            <wp:extent cx="5760000" cy="1274400"/>
            <wp:effectExtent l="0" t="0" r="0" b="2540"/>
            <wp:wrapTopAndBottom/>
            <wp:docPr id="2" name="Image 2"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logiciel, Logiciel multimédia,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000" cy="1274400"/>
                    </a:xfrm>
                    <a:prstGeom prst="rect">
                      <a:avLst/>
                    </a:prstGeom>
                  </pic:spPr>
                </pic:pic>
              </a:graphicData>
            </a:graphic>
            <wp14:sizeRelH relativeFrom="margin">
              <wp14:pctWidth>0</wp14:pctWidth>
            </wp14:sizeRelH>
            <wp14:sizeRelV relativeFrom="margin">
              <wp14:pctHeight>0</wp14:pctHeight>
            </wp14:sizeRelV>
          </wp:anchor>
        </w:drawing>
      </w:r>
      <w:r w:rsidR="008B1BF0">
        <w:t>Voici tout d’abord une capture du site au début quand l’utilisateur n’a rien écrit</w:t>
      </w:r>
      <w:r w:rsidR="003238F9">
        <w:t> :</w:t>
      </w:r>
    </w:p>
    <w:p w14:paraId="1FBDFF97" w14:textId="38D94314" w:rsidR="003238F9" w:rsidRDefault="00843889" w:rsidP="008B1BF0">
      <w:pPr>
        <w:pStyle w:val="TxtJustifi"/>
      </w:pPr>
      <w:r>
        <w:t>Et maintenant lorsque l’on fait le login juste :</w:t>
      </w:r>
    </w:p>
    <w:p w14:paraId="67B92C0E" w14:textId="6921336D" w:rsidR="00690BBF" w:rsidRPr="008B1BF0" w:rsidRDefault="00B8360F" w:rsidP="008B1BF0">
      <w:pPr>
        <w:pStyle w:val="TxtJustifi"/>
      </w:pPr>
      <w:r w:rsidRPr="00B8360F">
        <w:rPr>
          <w:noProof/>
        </w:rPr>
        <w:drawing>
          <wp:anchor distT="0" distB="215900" distL="114300" distR="114300" simplePos="0" relativeHeight="251660288" behindDoc="0" locked="0" layoutInCell="1" allowOverlap="1" wp14:anchorId="30BEF949" wp14:editId="25467316">
            <wp:simplePos x="0" y="0"/>
            <wp:positionH relativeFrom="margin">
              <wp:align>right</wp:align>
            </wp:positionH>
            <wp:positionV relativeFrom="paragraph">
              <wp:posOffset>1784985</wp:posOffset>
            </wp:positionV>
            <wp:extent cx="5760000" cy="1292400"/>
            <wp:effectExtent l="0" t="0" r="0" b="3175"/>
            <wp:wrapTopAndBottom/>
            <wp:docPr id="4" name="Image 4"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ogiciel,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000" cy="1292400"/>
                    </a:xfrm>
                    <a:prstGeom prst="rect">
                      <a:avLst/>
                    </a:prstGeom>
                  </pic:spPr>
                </pic:pic>
              </a:graphicData>
            </a:graphic>
            <wp14:sizeRelH relativeFrom="margin">
              <wp14:pctWidth>0</wp14:pctWidth>
            </wp14:sizeRelH>
            <wp14:sizeRelV relativeFrom="margin">
              <wp14:pctHeight>0</wp14:pctHeight>
            </wp14:sizeRelV>
          </wp:anchor>
        </w:drawing>
      </w:r>
      <w:r w:rsidR="00690BBF" w:rsidRPr="00690BBF">
        <w:rPr>
          <w:noProof/>
        </w:rPr>
        <w:drawing>
          <wp:anchor distT="0" distB="215900" distL="114300" distR="114300" simplePos="0" relativeHeight="251659264" behindDoc="0" locked="0" layoutInCell="1" allowOverlap="1" wp14:anchorId="31BB6807" wp14:editId="429D215C">
            <wp:simplePos x="0" y="0"/>
            <wp:positionH relativeFrom="column">
              <wp:posOffset>-4445</wp:posOffset>
            </wp:positionH>
            <wp:positionV relativeFrom="paragraph">
              <wp:posOffset>3810</wp:posOffset>
            </wp:positionV>
            <wp:extent cx="5760000" cy="1281600"/>
            <wp:effectExtent l="0" t="0" r="0" b="0"/>
            <wp:wrapTopAndBottom/>
            <wp:docPr id="3"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Logiciel multimédia&#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000" cy="1281600"/>
                    </a:xfrm>
                    <a:prstGeom prst="rect">
                      <a:avLst/>
                    </a:prstGeom>
                  </pic:spPr>
                </pic:pic>
              </a:graphicData>
            </a:graphic>
            <wp14:sizeRelH relativeFrom="margin">
              <wp14:pctWidth>0</wp14:pctWidth>
            </wp14:sizeRelH>
            <wp14:sizeRelV relativeFrom="margin">
              <wp14:pctHeight>0</wp14:pctHeight>
            </wp14:sizeRelV>
          </wp:anchor>
        </w:drawing>
      </w:r>
      <w:r w:rsidR="00690BBF">
        <w:t>Et pour finir lorsque le login n’est pas juste :</w:t>
      </w:r>
      <w:r w:rsidRPr="00B8360F">
        <w:rPr>
          <w:noProof/>
        </w:rPr>
        <w:t xml:space="preserve"> </w:t>
      </w:r>
    </w:p>
    <w:p w14:paraId="361BCDC1" w14:textId="1E0FD496" w:rsidR="004D3B90" w:rsidRDefault="004D3B90" w:rsidP="00E67DF6">
      <w:pPr>
        <w:pStyle w:val="Titre1"/>
      </w:pPr>
      <w:bookmarkStart w:id="8" w:name="_Toc136863133"/>
      <w:bookmarkEnd w:id="0"/>
      <w:r>
        <w:t>Exercice 3</w:t>
      </w:r>
      <w:r w:rsidR="00D5077E">
        <w:t xml:space="preserve"> (PHP)</w:t>
      </w:r>
      <w:bookmarkEnd w:id="8"/>
    </w:p>
    <w:p w14:paraId="4485E0F9" w14:textId="484D956A" w:rsidR="005106EE" w:rsidRDefault="005106EE" w:rsidP="005106EE">
      <w:pPr>
        <w:pStyle w:val="Titre2"/>
      </w:pPr>
      <w:bookmarkStart w:id="9" w:name="_Toc136863134"/>
      <w:r>
        <w:t>Objectif de l’exercice</w:t>
      </w:r>
      <w:bookmarkEnd w:id="9"/>
    </w:p>
    <w:p w14:paraId="6369CC43" w14:textId="31CC4960" w:rsidR="00B45D94" w:rsidRPr="00B45D94" w:rsidRDefault="00B45D94" w:rsidP="00B45D94">
      <w:pPr>
        <w:pStyle w:val="TxtJustifi"/>
      </w:pPr>
      <w:r>
        <w:t xml:space="preserve">Dans cet exercice, le but sera de découvrir les liens avec le </w:t>
      </w:r>
      <w:r w:rsidR="00A943A0">
        <w:t xml:space="preserve">backend et </w:t>
      </w:r>
      <w:r w:rsidR="00314831">
        <w:t>frontend.</w:t>
      </w:r>
    </w:p>
    <w:p w14:paraId="5F1480B4" w14:textId="73E88E53" w:rsidR="005106EE" w:rsidRDefault="005106EE" w:rsidP="005106EE">
      <w:pPr>
        <w:pStyle w:val="Titre2"/>
      </w:pPr>
      <w:bookmarkStart w:id="10" w:name="_Toc136863135"/>
      <w:r>
        <w:t>Explications / Description</w:t>
      </w:r>
      <w:bookmarkEnd w:id="10"/>
    </w:p>
    <w:p w14:paraId="3BA8EE3A" w14:textId="49EE697B" w:rsidR="00C16CAA" w:rsidRDefault="00C16CAA" w:rsidP="00C16CAA">
      <w:pPr>
        <w:pStyle w:val="TxtJustifi"/>
      </w:pPr>
      <w:r>
        <w:t>Dans cet exercice, on va donc reprendre le même exercice que le 2 mais à la place de faire le code dans javascript, on va le faire dans PHP.</w:t>
      </w:r>
    </w:p>
    <w:p w14:paraId="5A5170F8" w14:textId="0008103F" w:rsidR="005D18F8" w:rsidRDefault="00FD77B8" w:rsidP="00C16CAA">
      <w:pPr>
        <w:pStyle w:val="TxtJustifi"/>
      </w:pPr>
      <w:r>
        <w:t>Voici la liste des boutons disponible avec une petite explication :</w:t>
      </w:r>
    </w:p>
    <w:p w14:paraId="5063F350" w14:textId="5B66A8E8" w:rsidR="00FD77B8" w:rsidRDefault="00FD77B8" w:rsidP="00FD77B8">
      <w:pPr>
        <w:pStyle w:val="Listepuces"/>
      </w:pPr>
      <w:r>
        <w:lastRenderedPageBreak/>
        <w:t>Button :</w:t>
      </w:r>
      <w:r w:rsidR="001B77FF">
        <w:t xml:space="preserve"> Simple bouton cliquable</w:t>
      </w:r>
    </w:p>
    <w:p w14:paraId="12854EF3" w14:textId="7A8A2BAA" w:rsidR="00FD77B8" w:rsidRDefault="00FD77B8" w:rsidP="00FD77B8">
      <w:pPr>
        <w:pStyle w:val="Listepuces"/>
      </w:pPr>
      <w:r>
        <w:t>Submit</w:t>
      </w:r>
      <w:r w:rsidR="001B77FF">
        <w:t> : Bouton qui envoie un formulaire vers un serveur</w:t>
      </w:r>
    </w:p>
    <w:p w14:paraId="761A3E1B" w14:textId="5F893373" w:rsidR="00FD77B8" w:rsidRDefault="00FD77B8" w:rsidP="00FD77B8">
      <w:pPr>
        <w:pStyle w:val="Listepuces"/>
      </w:pPr>
      <w:r>
        <w:t>Reset</w:t>
      </w:r>
      <w:r w:rsidR="00677FD2">
        <w:t> : Réinitialiser les valeurs d’un formulaire</w:t>
      </w:r>
    </w:p>
    <w:p w14:paraId="1E0DB7E2" w14:textId="55DE3038" w:rsidR="00FD77B8" w:rsidRDefault="00FD77B8" w:rsidP="00FD77B8">
      <w:pPr>
        <w:pStyle w:val="Listepuces"/>
      </w:pPr>
      <w:r>
        <w:t>Image</w:t>
      </w:r>
      <w:r w:rsidR="00677FD2">
        <w:t xml:space="preserve"> : </w:t>
      </w:r>
      <w:r w:rsidR="0087401D">
        <w:t>Bouton représenté par une image</w:t>
      </w:r>
    </w:p>
    <w:p w14:paraId="61B378D6" w14:textId="67D8AA6F" w:rsidR="00FD77B8" w:rsidRDefault="00FD77B8" w:rsidP="00FD77B8">
      <w:pPr>
        <w:pStyle w:val="Listepuces"/>
      </w:pPr>
      <w:r>
        <w:t>Checkbox</w:t>
      </w:r>
      <w:r w:rsidR="0087401D">
        <w:t> : Bouton qui peut être coché ou décoché</w:t>
      </w:r>
    </w:p>
    <w:p w14:paraId="60BD6B4E" w14:textId="787EE8DC" w:rsidR="00FD77B8" w:rsidRDefault="00FD77B8" w:rsidP="00FD77B8">
      <w:pPr>
        <w:pStyle w:val="Listepuces"/>
      </w:pPr>
      <w:r>
        <w:t>Radio</w:t>
      </w:r>
      <w:r w:rsidR="0087401D">
        <w:t> : Bouton</w:t>
      </w:r>
      <w:r w:rsidR="00C63659">
        <w:t xml:space="preserve"> sélectionné dans un groupe de bouton</w:t>
      </w:r>
    </w:p>
    <w:p w14:paraId="3B68208C" w14:textId="248BF231" w:rsidR="00FD77B8" w:rsidRDefault="00FD77B8" w:rsidP="00FD77B8">
      <w:pPr>
        <w:pStyle w:val="Listepuces"/>
      </w:pPr>
      <w:r>
        <w:t>File</w:t>
      </w:r>
      <w:r w:rsidR="00C63659">
        <w:t> : Bouton où l’on peut sélectionner un fichier par le client</w:t>
      </w:r>
    </w:p>
    <w:p w14:paraId="27D70769" w14:textId="247D2A03" w:rsidR="00D91493" w:rsidRDefault="00D91493" w:rsidP="00D91493">
      <w:pPr>
        <w:pStyle w:val="TxtJustifi"/>
      </w:pPr>
      <w:r>
        <w:t>Un fichier PHP va être de cette manière :</w:t>
      </w:r>
    </w:p>
    <w:p w14:paraId="70C1851C" w14:textId="740707FC" w:rsidR="00D91493" w:rsidRDefault="00D91493" w:rsidP="00D91493">
      <w:pPr>
        <w:pStyle w:val="TxtCodeVert"/>
      </w:pPr>
      <w:r w:rsidRPr="00D91493">
        <w:t>&lt;?PHP</w:t>
      </w:r>
    </w:p>
    <w:p w14:paraId="4CCA40AA" w14:textId="4311AE4B" w:rsidR="00D91493" w:rsidRDefault="00D91493" w:rsidP="00D91493">
      <w:pPr>
        <w:pStyle w:val="TxtCodeVert"/>
      </w:pPr>
      <w:r>
        <w:t>?&gt;</w:t>
      </w:r>
    </w:p>
    <w:p w14:paraId="6BB49F20" w14:textId="0E14BBB7" w:rsidR="00D91493" w:rsidRDefault="00A114B0" w:rsidP="00D91493">
      <w:pPr>
        <w:pStyle w:val="TxtJustifi"/>
      </w:pPr>
      <w:r>
        <w:t xml:space="preserve">Ensuite, on devra choisir si on veut faire un GET ou un POST étant donné que de base pour récupérer des informations, on va utiliser le GET mais pour un </w:t>
      </w:r>
      <w:r w:rsidR="001E720E">
        <w:t xml:space="preserve">login, on va plus souvent utiliser un POST parce que comme </w:t>
      </w:r>
      <w:r w:rsidR="00250621">
        <w:t>ça</w:t>
      </w:r>
      <w:r w:rsidR="001E720E">
        <w:t xml:space="preserve"> les paramètres ne seront pas affichés dans l’URL</w:t>
      </w:r>
      <w:r w:rsidR="00F02C26">
        <w:t>.</w:t>
      </w:r>
      <w:r w:rsidR="00250621">
        <w:t xml:space="preserve"> Mais le type de requête que l’on va définir dans l’html devra être le même que celui utilisé dans PHP.</w:t>
      </w:r>
    </w:p>
    <w:p w14:paraId="4C720909" w14:textId="00C09922" w:rsidR="00D774C2" w:rsidRDefault="00D774C2" w:rsidP="00D91493">
      <w:pPr>
        <w:pStyle w:val="TxtJustifi"/>
      </w:pPr>
      <w:r>
        <w:t>Pour spécifier les éléments que l’on va envoyer au fichier PHP, dans les input, on va ajouter un attribut name avec le nom qu’on veut qu’il sois envoyé.</w:t>
      </w:r>
    </w:p>
    <w:p w14:paraId="52821B1D" w14:textId="1CBADDB7" w:rsidR="00685784" w:rsidRDefault="00685784" w:rsidP="00D91493">
      <w:pPr>
        <w:pStyle w:val="TxtJustifi"/>
      </w:pPr>
      <w:r>
        <w:t>Pour concaténer deux chaînes de caractères, nous allons utiliser le point. Voici un exemple :</w:t>
      </w:r>
    </w:p>
    <w:p w14:paraId="47D86642" w14:textId="30D7EE7D" w:rsidR="00D56CAB" w:rsidRDefault="00971313" w:rsidP="00D56CAB">
      <w:pPr>
        <w:pStyle w:val="TxtCodeVert"/>
      </w:pPr>
      <w:r w:rsidRPr="00971313">
        <w:t>echo "username: ".$username."&lt;/br&gt;";</w:t>
      </w:r>
    </w:p>
    <w:p w14:paraId="35F73705" w14:textId="3EF05EE8" w:rsidR="00D56CAB" w:rsidRDefault="00971313" w:rsidP="00D91493">
      <w:pPr>
        <w:pStyle w:val="TxtJustifi"/>
      </w:pPr>
      <w:r>
        <w:t xml:space="preserve">Ensuite pour mettre en minuscule, on va utiliser la fonction </w:t>
      </w:r>
      <w:r w:rsidR="00A571BB">
        <w:t>strtolower. Voici un exemple :</w:t>
      </w:r>
    </w:p>
    <w:p w14:paraId="2675AD58" w14:textId="389F4467" w:rsidR="00A571BB" w:rsidRDefault="00F7683B" w:rsidP="00F7683B">
      <w:pPr>
        <w:pStyle w:val="TxtCodeVert"/>
      </w:pPr>
      <w:r w:rsidRPr="00F7683B">
        <w:t>$username = strtolower($_POST['username']);</w:t>
      </w:r>
    </w:p>
    <w:p w14:paraId="5D933409" w14:textId="26E6E7C7" w:rsidR="00A571BB" w:rsidRDefault="00B03C71" w:rsidP="00D91493">
      <w:pPr>
        <w:pStyle w:val="TxtJustifi"/>
      </w:pPr>
      <w:r>
        <w:t>Pour renvoyer des éléments au client, on va utiliser le echo. Voici un exemple où l’on renvoie quelque chose.</w:t>
      </w:r>
    </w:p>
    <w:p w14:paraId="2F179BB3" w14:textId="16C6DDC8" w:rsidR="00B03C71" w:rsidRDefault="00D558D8" w:rsidP="00B03C71">
      <w:pPr>
        <w:pStyle w:val="TxtCodeVert"/>
      </w:pPr>
      <w:r w:rsidRPr="00D558D8">
        <w:t>echo "&lt;script&gt;alert('Validation OK');&lt;/script&gt;";</w:t>
      </w:r>
    </w:p>
    <w:p w14:paraId="4E51BCB1" w14:textId="608DAF87" w:rsidR="00B03C71" w:rsidRPr="00C16CAA" w:rsidRDefault="009753CF" w:rsidP="00D91493">
      <w:pPr>
        <w:pStyle w:val="TxtJustifi"/>
      </w:pPr>
      <w:r>
        <w:t>Dans notre fichier PHP, on va aussi retrouver du javascript.</w:t>
      </w:r>
    </w:p>
    <w:p w14:paraId="309A67D6" w14:textId="59B0390F" w:rsidR="005106EE" w:rsidRDefault="005106EE" w:rsidP="005106EE">
      <w:pPr>
        <w:pStyle w:val="Titre2"/>
      </w:pPr>
      <w:bookmarkStart w:id="11" w:name="_Toc136863136"/>
      <w:r>
        <w:t>Extrait de code</w:t>
      </w:r>
      <w:bookmarkEnd w:id="11"/>
    </w:p>
    <w:p w14:paraId="5889C765" w14:textId="5E46E711" w:rsidR="00385536" w:rsidRDefault="00502553" w:rsidP="00385536">
      <w:pPr>
        <w:pStyle w:val="TxtJustifi"/>
      </w:pPr>
      <w:r>
        <w:t>Pour les extraits de code, il n’y en a pas beaucoup. Mais voici quand même le code pour le bouton :</w:t>
      </w:r>
    </w:p>
    <w:p w14:paraId="4396661F" w14:textId="77777777" w:rsidR="00502553" w:rsidRPr="00502553" w:rsidRDefault="00502553" w:rsidP="00502553">
      <w:pPr>
        <w:pStyle w:val="TxtCodeVert"/>
        <w:rPr>
          <w:lang w:val="en-US"/>
        </w:rPr>
      </w:pPr>
      <w:r w:rsidRPr="00502553">
        <w:rPr>
          <w:lang w:val="en-US"/>
        </w:rPr>
        <w:t>&lt;div class="button"&gt;</w:t>
      </w:r>
    </w:p>
    <w:p w14:paraId="7BD87B6A" w14:textId="3587386A" w:rsidR="00502553" w:rsidRPr="00502553" w:rsidRDefault="00502553" w:rsidP="00502553">
      <w:pPr>
        <w:pStyle w:val="TxtCodeVert"/>
        <w:rPr>
          <w:lang w:val="en-US"/>
        </w:rPr>
      </w:pPr>
      <w:r w:rsidRPr="00502553">
        <w:rPr>
          <w:lang w:val="en-US"/>
        </w:rPr>
        <w:t xml:space="preserve">  &lt;input type="submit" value="Valider" id="valider"&gt;</w:t>
      </w:r>
    </w:p>
    <w:p w14:paraId="611B72F5" w14:textId="51D127A6" w:rsidR="00502553" w:rsidRDefault="00502553" w:rsidP="00502553">
      <w:pPr>
        <w:pStyle w:val="TxtCodeVert"/>
      </w:pPr>
      <w:r>
        <w:t>&lt;/div&gt;</w:t>
      </w:r>
    </w:p>
    <w:p w14:paraId="776094FE" w14:textId="16F8CB22" w:rsidR="00502553" w:rsidRDefault="00E82817" w:rsidP="00385536">
      <w:pPr>
        <w:pStyle w:val="TxtJustifi"/>
      </w:pPr>
      <w:r>
        <w:t>Ensuite voici un exemple de l’input pour le username :</w:t>
      </w:r>
    </w:p>
    <w:p w14:paraId="3AC5C91D" w14:textId="77777777" w:rsidR="00DE4BA2" w:rsidRPr="00DE4BA2" w:rsidRDefault="00DE4BA2" w:rsidP="00DE4BA2">
      <w:pPr>
        <w:pStyle w:val="TxtCodeVert"/>
        <w:rPr>
          <w:lang w:val="en-US"/>
        </w:rPr>
      </w:pPr>
      <w:r w:rsidRPr="00DE4BA2">
        <w:rPr>
          <w:lang w:val="en-US"/>
        </w:rPr>
        <w:t>&lt;input type="text" size="30" id="username"</w:t>
      </w:r>
    </w:p>
    <w:p w14:paraId="50C14310" w14:textId="19B2ACB0" w:rsidR="00DE4BA2" w:rsidRPr="00781A3C" w:rsidRDefault="00DE4BA2" w:rsidP="00DE4BA2">
      <w:pPr>
        <w:pStyle w:val="TxtCodeVert"/>
      </w:pPr>
      <w:r w:rsidRPr="00781A3C">
        <w:rPr>
          <w:lang w:val="en-US"/>
        </w:rPr>
        <w:t xml:space="preserve">  </w:t>
      </w:r>
      <w:r w:rsidRPr="00781A3C">
        <w:t>placeholder="un nom svp" autofocus name="username"/&gt;</w:t>
      </w:r>
    </w:p>
    <w:p w14:paraId="5B09B809" w14:textId="46135E9A" w:rsidR="00E82817" w:rsidRDefault="002F3C0C" w:rsidP="00385536">
      <w:pPr>
        <w:pStyle w:val="TxtJustifi"/>
      </w:pPr>
      <w:r w:rsidRPr="002F3C0C">
        <w:t xml:space="preserve">Et pour finir, </w:t>
      </w:r>
      <w:r>
        <w:t>voici</w:t>
      </w:r>
      <w:r w:rsidRPr="002F3C0C">
        <w:t xml:space="preserve"> l</w:t>
      </w:r>
      <w:r>
        <w:t>a ligne pour le form :</w:t>
      </w:r>
    </w:p>
    <w:p w14:paraId="70210EFC" w14:textId="1F851E5D" w:rsidR="002F3C0C" w:rsidRPr="00E46E48" w:rsidRDefault="00E46E48" w:rsidP="002F3C0C">
      <w:pPr>
        <w:pStyle w:val="TxtCodeVert"/>
        <w:rPr>
          <w:lang w:val="en-US"/>
        </w:rPr>
      </w:pPr>
      <w:r w:rsidRPr="00E46E48">
        <w:rPr>
          <w:lang w:val="en-US"/>
        </w:rPr>
        <w:t>&lt;form class="user-form" action="https://carrardr.emf-informatique.ch/307/Exercices/Exercice_3/login.php" method="post"&gt;</w:t>
      </w:r>
    </w:p>
    <w:p w14:paraId="37225A82" w14:textId="74ACB2FD" w:rsidR="005106EE" w:rsidRDefault="005106EE" w:rsidP="005106EE">
      <w:pPr>
        <w:pStyle w:val="Titre2"/>
      </w:pPr>
      <w:bookmarkStart w:id="12" w:name="_Toc136863137"/>
      <w:r>
        <w:lastRenderedPageBreak/>
        <w:t>Capture</w:t>
      </w:r>
      <w:bookmarkEnd w:id="12"/>
    </w:p>
    <w:p w14:paraId="205B794A" w14:textId="5BADE9F0" w:rsidR="00C90325" w:rsidRDefault="00C90325" w:rsidP="00C90325">
      <w:pPr>
        <w:pStyle w:val="TxtJustifi"/>
        <w:rPr>
          <w:noProof/>
        </w:rPr>
      </w:pPr>
      <w:r w:rsidRPr="00C90325">
        <w:rPr>
          <w:noProof/>
        </w:rPr>
        <w:drawing>
          <wp:anchor distT="0" distB="215900" distL="114300" distR="114300" simplePos="0" relativeHeight="251661312" behindDoc="0" locked="0" layoutInCell="1" allowOverlap="1" wp14:anchorId="588A8D2D" wp14:editId="4D830433">
            <wp:simplePos x="0" y="0"/>
            <wp:positionH relativeFrom="margin">
              <wp:align>right</wp:align>
            </wp:positionH>
            <wp:positionV relativeFrom="paragraph">
              <wp:posOffset>391160</wp:posOffset>
            </wp:positionV>
            <wp:extent cx="5760000" cy="1098000"/>
            <wp:effectExtent l="0" t="0" r="0" b="6985"/>
            <wp:wrapTopAndBottom/>
            <wp:docPr id="5" name="Image 5"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ogicie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000" cy="1098000"/>
                    </a:xfrm>
                    <a:prstGeom prst="rect">
                      <a:avLst/>
                    </a:prstGeom>
                  </pic:spPr>
                </pic:pic>
              </a:graphicData>
            </a:graphic>
            <wp14:sizeRelH relativeFrom="margin">
              <wp14:pctWidth>0</wp14:pctWidth>
            </wp14:sizeRelH>
            <wp14:sizeRelV relativeFrom="margin">
              <wp14:pctHeight>0</wp14:pctHeight>
            </wp14:sizeRelV>
          </wp:anchor>
        </w:drawing>
      </w:r>
      <w:r>
        <w:t>Pour les captures d’écran, cela sera les mêmes que pour l’exercice d’avant sauf que le design a un peu changé donc voici le nouveau design :</w:t>
      </w:r>
      <w:r w:rsidRPr="00C90325">
        <w:rPr>
          <w:noProof/>
        </w:rPr>
        <w:t xml:space="preserve"> </w:t>
      </w:r>
    </w:p>
    <w:p w14:paraId="39F48A55" w14:textId="54073924" w:rsidR="008049D2" w:rsidRDefault="008049D2" w:rsidP="00D5077E">
      <w:pPr>
        <w:pStyle w:val="Titre1"/>
        <w:rPr>
          <w:noProof/>
        </w:rPr>
      </w:pPr>
      <w:bookmarkStart w:id="13" w:name="_Toc136863138"/>
      <w:r>
        <w:rPr>
          <w:noProof/>
        </w:rPr>
        <w:t>Exercice 4 (</w:t>
      </w:r>
      <w:r w:rsidR="00D5077E">
        <w:rPr>
          <w:noProof/>
        </w:rPr>
        <w:t>JSFiddle</w:t>
      </w:r>
      <w:r>
        <w:rPr>
          <w:noProof/>
        </w:rPr>
        <w:t>)</w:t>
      </w:r>
      <w:bookmarkEnd w:id="13"/>
    </w:p>
    <w:p w14:paraId="7FD929F2" w14:textId="43919891" w:rsidR="00216CE2" w:rsidRDefault="00216CE2" w:rsidP="00216CE2">
      <w:pPr>
        <w:pStyle w:val="Titre2"/>
      </w:pPr>
      <w:bookmarkStart w:id="14" w:name="_Toc136863139"/>
      <w:r>
        <w:t>Objectif de l’exercice</w:t>
      </w:r>
      <w:bookmarkEnd w:id="14"/>
    </w:p>
    <w:p w14:paraId="4396D702" w14:textId="5F18B1BE" w:rsidR="00216CE2" w:rsidRPr="00216CE2" w:rsidRDefault="00216CE2" w:rsidP="00216CE2">
      <w:pPr>
        <w:pStyle w:val="TxtJustifi"/>
      </w:pPr>
      <w:r>
        <w:t>Dans cet exercice, l’objectif est de découvrir le site JSFiddle et de voir à quoi il sert.</w:t>
      </w:r>
    </w:p>
    <w:p w14:paraId="492B34CE" w14:textId="570F6160" w:rsidR="00216CE2" w:rsidRDefault="00216CE2" w:rsidP="00216CE2">
      <w:pPr>
        <w:pStyle w:val="Titre2"/>
      </w:pPr>
      <w:bookmarkStart w:id="15" w:name="_Toc136863140"/>
      <w:r>
        <w:t>Explications / Description</w:t>
      </w:r>
      <w:bookmarkEnd w:id="15"/>
    </w:p>
    <w:p w14:paraId="04177572" w14:textId="5B86950B" w:rsidR="00216CE2" w:rsidRPr="00216CE2" w:rsidRDefault="00216CE2" w:rsidP="00216CE2">
      <w:pPr>
        <w:pStyle w:val="TxtJustifi"/>
      </w:pPr>
      <w:r>
        <w:t>JSFiddle est un site</w:t>
      </w:r>
      <w:r w:rsidR="00390067">
        <w:t xml:space="preserve"> disponible sur internet</w:t>
      </w:r>
      <w:r>
        <w:t xml:space="preserve"> qui permet de tester du code</w:t>
      </w:r>
      <w:r w:rsidR="00390067">
        <w:t xml:space="preserve"> HTML, CSS et javascript.</w:t>
      </w:r>
      <w:r w:rsidR="00392D84">
        <w:t xml:space="preserve"> Cela nous permet donc de voir si notre code fonctionne </w:t>
      </w:r>
      <w:r w:rsidR="0059329B">
        <w:t>et si tout est comme on le veut. L’avantage est que l’on n’a pas besoin de faire toute la structure de base pour html. On peut directement commencer par une balise avec un bouton par exemple.</w:t>
      </w:r>
    </w:p>
    <w:p w14:paraId="1995A179" w14:textId="1FF61AC7" w:rsidR="00216CE2" w:rsidRDefault="00216CE2" w:rsidP="00216CE2">
      <w:pPr>
        <w:pStyle w:val="Titre2"/>
      </w:pPr>
      <w:bookmarkStart w:id="16" w:name="_Toc136863141"/>
      <w:r>
        <w:t>Extrait de code</w:t>
      </w:r>
      <w:bookmarkEnd w:id="16"/>
    </w:p>
    <w:p w14:paraId="3F6E015C" w14:textId="6D57F86B" w:rsidR="00C15BD9" w:rsidRPr="00C15BD9" w:rsidRDefault="00C15BD9" w:rsidP="00C15BD9">
      <w:pPr>
        <w:pStyle w:val="TxtJustifi"/>
      </w:pPr>
      <w:r>
        <w:t xml:space="preserve">Pour cet exercice, il n’y aura pas d’extrait de code étant donné que </w:t>
      </w:r>
      <w:r w:rsidR="00E5032F">
        <w:t xml:space="preserve">le code que l’on </w:t>
      </w:r>
      <w:r w:rsidR="00CE7CCA">
        <w:t>doit</w:t>
      </w:r>
      <w:r w:rsidR="00E5032F">
        <w:t xml:space="preserve"> faire est le même que celui dans les exercices précédents.</w:t>
      </w:r>
    </w:p>
    <w:p w14:paraId="3428090C" w14:textId="156ED604" w:rsidR="00216CE2" w:rsidRDefault="00216CE2" w:rsidP="00216CE2">
      <w:pPr>
        <w:pStyle w:val="Titre2"/>
      </w:pPr>
      <w:bookmarkStart w:id="17" w:name="_Toc136863142"/>
      <w:r>
        <w:t>Capture</w:t>
      </w:r>
      <w:bookmarkEnd w:id="17"/>
    </w:p>
    <w:p w14:paraId="65461410" w14:textId="58152288" w:rsidR="00CE7CCA" w:rsidRPr="00E5032F" w:rsidRDefault="00157DD0" w:rsidP="00E5032F">
      <w:pPr>
        <w:pStyle w:val="TxtJustifi"/>
      </w:pPr>
      <w:r w:rsidRPr="00157DD0">
        <w:rPr>
          <w:noProof/>
        </w:rPr>
        <w:drawing>
          <wp:anchor distT="0" distB="0" distL="114300" distR="114300" simplePos="0" relativeHeight="251662336" behindDoc="0" locked="0" layoutInCell="1" allowOverlap="1" wp14:anchorId="146C8B22" wp14:editId="0E879E1F">
            <wp:simplePos x="0" y="0"/>
            <wp:positionH relativeFrom="margin">
              <wp:align>right</wp:align>
            </wp:positionH>
            <wp:positionV relativeFrom="paragraph">
              <wp:posOffset>339090</wp:posOffset>
            </wp:positionV>
            <wp:extent cx="5760720" cy="3084195"/>
            <wp:effectExtent l="0" t="0" r="0" b="1905"/>
            <wp:wrapTopAndBottom/>
            <wp:docPr id="7" name="Image 7"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logiciel, Logiciel multimédia&#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084195"/>
                    </a:xfrm>
                    <a:prstGeom prst="rect">
                      <a:avLst/>
                    </a:prstGeom>
                  </pic:spPr>
                </pic:pic>
              </a:graphicData>
            </a:graphic>
          </wp:anchor>
        </w:drawing>
      </w:r>
      <w:r w:rsidR="00E5032F">
        <w:t>Et pour la capture, voici la capture</w:t>
      </w:r>
      <w:r w:rsidR="00CE7CCA">
        <w:t xml:space="preserve"> d’écran du site en question avec le résultat de l’exercice :</w:t>
      </w:r>
    </w:p>
    <w:p w14:paraId="74B614C0" w14:textId="133D49CD" w:rsidR="00216CE2" w:rsidRDefault="00216CE2" w:rsidP="00216CE2">
      <w:pPr>
        <w:pStyle w:val="Titre1"/>
      </w:pPr>
      <w:bookmarkStart w:id="18" w:name="_Toc136863143"/>
      <w:r>
        <w:lastRenderedPageBreak/>
        <w:t xml:space="preserve">Exercice </w:t>
      </w:r>
      <w:r w:rsidR="006C3336">
        <w:t>5</w:t>
      </w:r>
      <w:bookmarkEnd w:id="18"/>
    </w:p>
    <w:p w14:paraId="084705FC" w14:textId="171D29F6" w:rsidR="00216CE2" w:rsidRDefault="00216CE2" w:rsidP="00216CE2">
      <w:pPr>
        <w:pStyle w:val="Titre2"/>
      </w:pPr>
      <w:bookmarkStart w:id="19" w:name="_Toc136863144"/>
      <w:r>
        <w:t>Objectif de l’exercice</w:t>
      </w:r>
      <w:bookmarkEnd w:id="19"/>
    </w:p>
    <w:p w14:paraId="54DF8162" w14:textId="248B7430" w:rsidR="00CD4B7C" w:rsidRPr="00CD4B7C" w:rsidRDefault="00CD4B7C" w:rsidP="00CD4B7C">
      <w:pPr>
        <w:pStyle w:val="TxtJustifi"/>
      </w:pPr>
      <w:r>
        <w:t xml:space="preserve">Dans cet exercice 5, on va principalement travailler sur les </w:t>
      </w:r>
      <w:r w:rsidR="00E5755C">
        <w:t>variables. On va devoir en concaténer, en additionner etc.</w:t>
      </w:r>
    </w:p>
    <w:p w14:paraId="27BD4E52" w14:textId="6C65909D" w:rsidR="00216CE2" w:rsidRDefault="00216CE2" w:rsidP="00216CE2">
      <w:pPr>
        <w:pStyle w:val="Titre2"/>
      </w:pPr>
      <w:bookmarkStart w:id="20" w:name="_Toc136863145"/>
      <w:r>
        <w:t>Explications / Description</w:t>
      </w:r>
      <w:bookmarkEnd w:id="20"/>
    </w:p>
    <w:p w14:paraId="0F69B513" w14:textId="6AB9D098" w:rsidR="00E5755C" w:rsidRDefault="00E5755C" w:rsidP="00E5755C">
      <w:pPr>
        <w:pStyle w:val="TxtJustifi"/>
      </w:pPr>
      <w:r>
        <w:t xml:space="preserve">Pour déclarer une variable dans javascript, il existe 4 </w:t>
      </w:r>
      <w:r w:rsidR="00726A1E">
        <w:t>manières</w:t>
      </w:r>
      <w:r>
        <w:t>. La première est celle-ci :</w:t>
      </w:r>
    </w:p>
    <w:p w14:paraId="240F8F61" w14:textId="58CCA24C" w:rsidR="00E5755C" w:rsidRDefault="00726A1E" w:rsidP="00E5755C">
      <w:pPr>
        <w:pStyle w:val="TxtCodeVert"/>
      </w:pPr>
      <w:r>
        <w:t>maVar;</w:t>
      </w:r>
    </w:p>
    <w:p w14:paraId="4F34C0A3" w14:textId="0A103897" w:rsidR="00E5755C" w:rsidRDefault="00726A1E" w:rsidP="00E5755C">
      <w:pPr>
        <w:pStyle w:val="TxtJustifi"/>
      </w:pPr>
      <w:r>
        <w:t>Les fonctions sont identiques à celle-ci :</w:t>
      </w:r>
    </w:p>
    <w:p w14:paraId="2B57A836" w14:textId="0382C174" w:rsidR="00726A1E" w:rsidRDefault="00726A1E" w:rsidP="00726A1E">
      <w:pPr>
        <w:pStyle w:val="TxtCodeVert"/>
      </w:pPr>
      <w:r>
        <w:t>var maVar;</w:t>
      </w:r>
    </w:p>
    <w:p w14:paraId="489FA40C" w14:textId="559FF777" w:rsidR="00726A1E" w:rsidRDefault="00726A1E" w:rsidP="00E5755C">
      <w:pPr>
        <w:pStyle w:val="TxtJustifi"/>
      </w:pPr>
      <w:r>
        <w:t>Les deux ne sont plus utilisés étant donné que l’on peut déclarer deux fois la même variable</w:t>
      </w:r>
      <w:r w:rsidR="00C25AF5">
        <w:t xml:space="preserve"> et on a donc trop de libertés.</w:t>
      </w:r>
    </w:p>
    <w:p w14:paraId="74E57F32" w14:textId="5DBA6004" w:rsidR="00C25AF5" w:rsidRDefault="00C25AF5" w:rsidP="00E5755C">
      <w:pPr>
        <w:pStyle w:val="TxtJustifi"/>
      </w:pPr>
      <w:r>
        <w:t>Maintenant, on utilise le mot-clé let :</w:t>
      </w:r>
    </w:p>
    <w:p w14:paraId="5202742F" w14:textId="6A202CAA" w:rsidR="00C25AF5" w:rsidRDefault="00C25AF5" w:rsidP="00C25AF5">
      <w:pPr>
        <w:pStyle w:val="TxtCodeVert"/>
      </w:pPr>
      <w:r>
        <w:t>let maVar;</w:t>
      </w:r>
    </w:p>
    <w:p w14:paraId="6F5E59B6" w14:textId="7767DF2B" w:rsidR="00C25AF5" w:rsidRDefault="00C25AF5" w:rsidP="00C25AF5">
      <w:pPr>
        <w:pStyle w:val="TxtJustifi"/>
      </w:pPr>
      <w:r>
        <w:t xml:space="preserve">C’est </w:t>
      </w:r>
      <w:r w:rsidR="00A82737">
        <w:t>celle qui est le plus utilisés étant donné que comparé aux deux autres, elle ne peut pas être déclarée une deuxième fois.</w:t>
      </w:r>
    </w:p>
    <w:p w14:paraId="66E97306" w14:textId="6FAFFDBA" w:rsidR="00A82737" w:rsidRDefault="00A82737" w:rsidP="00C25AF5">
      <w:pPr>
        <w:pStyle w:val="TxtJustifi"/>
      </w:pPr>
      <w:r>
        <w:t>Et pour finir il y a le mot-clé const :</w:t>
      </w:r>
    </w:p>
    <w:p w14:paraId="4DA5BB6F" w14:textId="496005F6" w:rsidR="00A82737" w:rsidRDefault="00A82737" w:rsidP="00A82737">
      <w:pPr>
        <w:pStyle w:val="TxtCodeVert"/>
      </w:pPr>
      <w:r>
        <w:t>const maVar</w:t>
      </w:r>
      <w:r w:rsidR="00ED7AA7">
        <w:t>="Valeur"</w:t>
      </w:r>
      <w:r>
        <w:t>;</w:t>
      </w:r>
    </w:p>
    <w:p w14:paraId="1DC91875" w14:textId="2682AB2F" w:rsidR="00A82737" w:rsidRDefault="00ED7AA7" w:rsidP="00C25AF5">
      <w:pPr>
        <w:pStyle w:val="TxtJustifi"/>
      </w:pPr>
      <w:r>
        <w:t>C’est une sorte de constant</w:t>
      </w:r>
      <w:r w:rsidR="00D15A4C">
        <w:t>e</w:t>
      </w:r>
      <w:r>
        <w:t xml:space="preserve"> étant donné que l’on ne peut pas réaffecter </w:t>
      </w:r>
      <w:r w:rsidR="00D15A4C">
        <w:t>la variable mais on peut modifier par exemple si c’est un tableau on pourra modifier les cellules.</w:t>
      </w:r>
    </w:p>
    <w:p w14:paraId="7DEDFC31" w14:textId="6DF31044" w:rsidR="005106CD" w:rsidRDefault="005106CD" w:rsidP="00C25AF5">
      <w:pPr>
        <w:pStyle w:val="TxtJustifi"/>
      </w:pPr>
      <w:r>
        <w:t>Pour la convention de nommage, comme en java, les variables basiques s’écriront en dos de chameau et les constantes en majuscules.</w:t>
      </w:r>
    </w:p>
    <w:p w14:paraId="20C3FEE2" w14:textId="21215D85" w:rsidR="006904E3" w:rsidRDefault="006904E3" w:rsidP="00C25AF5">
      <w:pPr>
        <w:pStyle w:val="TxtJustifi"/>
      </w:pPr>
      <w:r>
        <w:t>Pour le premier type de déclaration, c’est celle que l’on va utiliser pour déclarer des variables globales.</w:t>
      </w:r>
    </w:p>
    <w:p w14:paraId="180D8120" w14:textId="4875B9C3" w:rsidR="00764108" w:rsidRDefault="00270123" w:rsidP="00C25AF5">
      <w:pPr>
        <w:pStyle w:val="TxtJustifi"/>
      </w:pPr>
      <w:r>
        <w:t>Dans javascript, il existe que 4 types de base</w:t>
      </w:r>
      <w:r w:rsidR="001030E6">
        <w:t> : « number » pour un nombre, « string » pour une chaîne de caractères,</w:t>
      </w:r>
      <w:r w:rsidR="00BE3E53">
        <w:t xml:space="preserve"> « boolean » pour un booléen et </w:t>
      </w:r>
      <w:r w:rsidR="001030E6">
        <w:t xml:space="preserve"> « object » pour n’importe quel objet</w:t>
      </w:r>
      <w:r w:rsidR="00BE3E53">
        <w:t>.</w:t>
      </w:r>
    </w:p>
    <w:p w14:paraId="67644308" w14:textId="11A0689A" w:rsidR="00C745CB" w:rsidRDefault="00C745CB" w:rsidP="00C25AF5">
      <w:pPr>
        <w:pStyle w:val="TxtJustifi"/>
      </w:pPr>
      <w:r>
        <w:t>Pour connaitre le type d’une variable, on peut utiliser typeof. Voici un exemple :</w:t>
      </w:r>
    </w:p>
    <w:p w14:paraId="51D99377" w14:textId="488E24C8" w:rsidR="00C745CB" w:rsidRDefault="00501485" w:rsidP="00501485">
      <w:pPr>
        <w:pStyle w:val="TxtCodeVert"/>
      </w:pPr>
      <w:r w:rsidRPr="00501485">
        <w:t>console.log(typeof(</w:t>
      </w:r>
      <w:r>
        <w:t>maVar</w:t>
      </w:r>
      <w:r w:rsidRPr="00501485">
        <w:t>));</w:t>
      </w:r>
    </w:p>
    <w:p w14:paraId="5F49ED9F" w14:textId="6632FFFC" w:rsidR="002276C8" w:rsidRPr="00E5755C" w:rsidRDefault="00975584" w:rsidP="002276C8">
      <w:pPr>
        <w:pStyle w:val="TxtJustifi"/>
      </w:pPr>
      <w:r w:rsidRPr="00975584">
        <w:rPr>
          <w:noProof/>
        </w:rPr>
        <w:drawing>
          <wp:anchor distT="0" distB="215900" distL="114300" distR="114300" simplePos="0" relativeHeight="251663360" behindDoc="0" locked="0" layoutInCell="1" allowOverlap="1" wp14:anchorId="15D9B63B" wp14:editId="1E1C6C00">
            <wp:simplePos x="0" y="0"/>
            <wp:positionH relativeFrom="margin">
              <wp:align>center</wp:align>
            </wp:positionH>
            <wp:positionV relativeFrom="paragraph">
              <wp:posOffset>273685</wp:posOffset>
            </wp:positionV>
            <wp:extent cx="648000" cy="248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3980" b="-4000"/>
                    <a:stretch/>
                  </pic:blipFill>
                  <pic:spPr bwMode="auto">
                    <a:xfrm>
                      <a:off x="0" y="0"/>
                      <a:ext cx="648000" cy="24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6C8">
        <w:t>Et voici le résultat</w:t>
      </w:r>
      <w:r>
        <w:t xml:space="preserve"> dans la console</w:t>
      </w:r>
      <w:r w:rsidR="002276C8">
        <w:t xml:space="preserve"> pour un objet :</w:t>
      </w:r>
    </w:p>
    <w:p w14:paraId="247254FD" w14:textId="53F0D6E8" w:rsidR="00216CE2" w:rsidRDefault="00216CE2" w:rsidP="00216CE2">
      <w:pPr>
        <w:pStyle w:val="Titre2"/>
      </w:pPr>
      <w:bookmarkStart w:id="21" w:name="_Toc136863146"/>
      <w:r>
        <w:t>Extrait de code</w:t>
      </w:r>
      <w:bookmarkEnd w:id="21"/>
    </w:p>
    <w:p w14:paraId="59716376" w14:textId="5066DB8A" w:rsidR="00975584" w:rsidRDefault="0025039D" w:rsidP="00975584">
      <w:pPr>
        <w:pStyle w:val="TxtJustifi"/>
      </w:pPr>
      <w:r>
        <w:t>Pour l’extrait de code, voici le code en entier commenté par partie :</w:t>
      </w:r>
    </w:p>
    <w:p w14:paraId="3D4CEB44" w14:textId="43097F5B" w:rsidR="00477655" w:rsidRDefault="00477655" w:rsidP="00477655">
      <w:pPr>
        <w:pStyle w:val="TxtCodeVert"/>
      </w:pPr>
      <w:r w:rsidRPr="004516B7">
        <w:rPr>
          <w:rStyle w:val="CGras"/>
        </w:rPr>
        <w:t>// Vider la console</w:t>
      </w:r>
      <w:r w:rsidRPr="004516B7">
        <w:rPr>
          <w:rStyle w:val="CGras"/>
        </w:rPr>
        <w:br/>
      </w:r>
      <w:r>
        <w:t>console.clear();</w:t>
      </w:r>
    </w:p>
    <w:p w14:paraId="48C3ABF7" w14:textId="329340DE" w:rsidR="00477655" w:rsidRDefault="00477655" w:rsidP="00477655">
      <w:pPr>
        <w:pStyle w:val="TxtCodeVert"/>
      </w:pPr>
      <w:r w:rsidRPr="004516B7">
        <w:rPr>
          <w:rStyle w:val="CGras"/>
        </w:rPr>
        <w:lastRenderedPageBreak/>
        <w:t>// Assigner et afficher la variable a</w:t>
      </w:r>
      <w:r w:rsidR="00A4782E" w:rsidRPr="004516B7">
        <w:rPr>
          <w:rStyle w:val="CGras"/>
        </w:rPr>
        <w:br/>
      </w:r>
      <w:r w:rsidRPr="00A4782E">
        <w:t>let a;</w:t>
      </w:r>
      <w:r w:rsidR="00A4782E">
        <w:br/>
      </w:r>
      <w:r w:rsidRPr="00A4782E">
        <w:t>console.log(a);</w:t>
      </w:r>
      <w:r w:rsidR="00A4782E">
        <w:br/>
      </w:r>
      <w:r>
        <w:t>a = 15;</w:t>
      </w:r>
      <w:r w:rsidR="00A4782E">
        <w:br/>
      </w:r>
      <w:r>
        <w:t>console.log("Ma variable a = " + a);</w:t>
      </w:r>
    </w:p>
    <w:p w14:paraId="5E2809FD" w14:textId="77777777" w:rsidR="00FD27EA" w:rsidRDefault="00477655" w:rsidP="00477655">
      <w:pPr>
        <w:pStyle w:val="TxtCodeVert"/>
      </w:pPr>
      <w:r w:rsidRPr="004516B7">
        <w:rPr>
          <w:rStyle w:val="CGras"/>
        </w:rPr>
        <w:t>// Identique pour la b</w:t>
      </w:r>
      <w:r w:rsidR="00A4782E" w:rsidRPr="004516B7">
        <w:rPr>
          <w:rStyle w:val="CGras"/>
        </w:rPr>
        <w:br/>
      </w:r>
      <w:r>
        <w:t>let b = 9;</w:t>
      </w:r>
      <w:r w:rsidR="00A4782E">
        <w:br/>
      </w:r>
      <w:r>
        <w:t>console.log("Ma variable b = " + b);</w:t>
      </w:r>
    </w:p>
    <w:p w14:paraId="2FCEBEA8" w14:textId="56282BE0" w:rsidR="00FD27EA" w:rsidRDefault="00477655" w:rsidP="00477655">
      <w:pPr>
        <w:pStyle w:val="TxtCodeVert"/>
      </w:pPr>
      <w:r w:rsidRPr="004516B7">
        <w:rPr>
          <w:rStyle w:val="CGras"/>
        </w:rPr>
        <w:t>// Calcul entre les deux variables</w:t>
      </w:r>
      <w:r w:rsidR="00A4782E" w:rsidRPr="004516B7">
        <w:rPr>
          <w:rStyle w:val="CGras"/>
        </w:rPr>
        <w:br/>
      </w:r>
      <w:r>
        <w:t>console.log(</w:t>
      </w:r>
      <w:r w:rsidRPr="00FD27EA">
        <w:rPr>
          <w:rStyle w:val="CGras"/>
        </w:rPr>
        <w:t>`${a} + ${b} = ${a + b}`</w:t>
      </w:r>
      <w:r>
        <w:t>);</w:t>
      </w:r>
      <w:r w:rsidR="00A4782E">
        <w:br/>
      </w:r>
      <w:r>
        <w:t>console.log(`${a} - ${b} = ${a - b}`);</w:t>
      </w:r>
      <w:r w:rsidR="00A4782E">
        <w:br/>
      </w:r>
      <w:r>
        <w:t>console.log(`${a} * ${b} = ${a * b}`);</w:t>
      </w:r>
      <w:r w:rsidR="00A4782E">
        <w:br/>
      </w:r>
      <w:r>
        <w:t>console.log(`${a} / ${b} = ${a / b}`);</w:t>
      </w:r>
    </w:p>
    <w:p w14:paraId="08714C8F" w14:textId="05913C9B" w:rsidR="00FD27EA" w:rsidRDefault="00477655" w:rsidP="00477655">
      <w:pPr>
        <w:pStyle w:val="TxtCodeVert"/>
      </w:pPr>
      <w:r w:rsidRPr="004516B7">
        <w:rPr>
          <w:rStyle w:val="CGras"/>
        </w:rPr>
        <w:t>// Concaténation de String</w:t>
      </w:r>
      <w:r w:rsidR="00A4782E" w:rsidRPr="004516B7">
        <w:rPr>
          <w:rStyle w:val="CGras"/>
        </w:rPr>
        <w:br/>
      </w:r>
      <w:r>
        <w:t>a = "Bonjour";</w:t>
      </w:r>
      <w:r w:rsidR="00A4782E">
        <w:br/>
      </w:r>
      <w:r>
        <w:t>b = " les amis";</w:t>
      </w:r>
      <w:r w:rsidR="00A4782E">
        <w:br/>
      </w:r>
      <w:r>
        <w:t>console.log(a + b);</w:t>
      </w:r>
      <w:r w:rsidR="00A4782E">
        <w:br/>
      </w:r>
      <w:r>
        <w:t>console.log(`${a}${b}`);</w:t>
      </w:r>
    </w:p>
    <w:p w14:paraId="14DB4CC7" w14:textId="7242D1A3" w:rsidR="00FD27EA" w:rsidRDefault="00477655" w:rsidP="00477655">
      <w:pPr>
        <w:pStyle w:val="TxtCodeVert"/>
      </w:pPr>
      <w:r w:rsidRPr="004516B7">
        <w:rPr>
          <w:rStyle w:val="CGras"/>
        </w:rPr>
        <w:t>// Vérifications entre des booléen</w:t>
      </w:r>
      <w:r w:rsidR="00A4782E" w:rsidRPr="004516B7">
        <w:rPr>
          <w:rStyle w:val="CGras"/>
        </w:rPr>
        <w:br/>
      </w:r>
      <w:r w:rsidRPr="00A4782E">
        <w:t>a = true;</w:t>
      </w:r>
      <w:r w:rsidR="00A4782E">
        <w:br/>
      </w:r>
      <w:r w:rsidRPr="00A4782E">
        <w:t>b = false;</w:t>
      </w:r>
      <w:r w:rsidR="00A4782E">
        <w:br/>
      </w:r>
      <w:r w:rsidRPr="00A4782E">
        <w:t>console.log(`${a} AND ${b} = ${a &amp;&amp; b}`);</w:t>
      </w:r>
      <w:r w:rsidR="00A4782E">
        <w:br/>
      </w:r>
      <w:r>
        <w:t>console.log(`${a} OR ${b} = ${a || b}`);</w:t>
      </w:r>
    </w:p>
    <w:p w14:paraId="7EB15517" w14:textId="109AA2B2" w:rsidR="00FD27EA" w:rsidRDefault="00477655" w:rsidP="00477655">
      <w:pPr>
        <w:pStyle w:val="TxtCodeVert"/>
      </w:pPr>
      <w:r w:rsidRPr="004516B7">
        <w:rPr>
          <w:rStyle w:val="CGras"/>
        </w:rPr>
        <w:t>// Calcul avec les Dates</w:t>
      </w:r>
      <w:r w:rsidR="00A4782E" w:rsidRPr="004516B7">
        <w:rPr>
          <w:rStyle w:val="CGras"/>
        </w:rPr>
        <w:br/>
      </w:r>
      <w:r w:rsidRPr="002844FF">
        <w:rPr>
          <w:rStyle w:val="CGras"/>
        </w:rPr>
        <w:t>a = new Date(Date.now());</w:t>
      </w:r>
      <w:r w:rsidR="00A4782E" w:rsidRPr="002844FF">
        <w:rPr>
          <w:rStyle w:val="CGras"/>
        </w:rPr>
        <w:br/>
      </w:r>
      <w:r w:rsidRPr="00A4782E">
        <w:t>b = new Date();</w:t>
      </w:r>
      <w:r w:rsidR="00A4782E">
        <w:br/>
      </w:r>
      <w:r w:rsidRPr="00A4782E">
        <w:t>b.setDate(a.getDate() - 61);</w:t>
      </w:r>
      <w:r w:rsidR="00FD27EA">
        <w:br/>
      </w:r>
      <w:r w:rsidRPr="002844FF">
        <w:rPr>
          <w:rStyle w:val="CGras"/>
        </w:rPr>
        <w:t>console.log(a.toLocaleDateString() + " " +  a.toLocaleTimeString());</w:t>
      </w:r>
      <w:r w:rsidR="00FD27EA" w:rsidRPr="002844FF">
        <w:rPr>
          <w:rStyle w:val="CGras"/>
        </w:rPr>
        <w:br/>
      </w:r>
      <w:r w:rsidRPr="00FD27EA">
        <w:t>console.log(b.toLocaleDateString() + " " +  a.toLocaleTimeString());</w:t>
      </w:r>
      <w:r w:rsidR="00A4782E" w:rsidRPr="00FD27EA">
        <w:br/>
      </w:r>
      <w:r w:rsidRPr="00FD27EA">
        <w:t>console.log(a.toLocaleDateString());</w:t>
      </w:r>
      <w:r w:rsidR="00FD27EA" w:rsidRPr="00FD27EA">
        <w:br/>
      </w:r>
      <w:r w:rsidRPr="00FD27EA">
        <w:t>console.log(a.toLocaleTimeString());</w:t>
      </w:r>
      <w:r w:rsidR="00FD27EA">
        <w:br/>
      </w:r>
      <w:r w:rsidRPr="00FD27EA">
        <w:t>console.log(b.toLocaleDateString());</w:t>
      </w:r>
      <w:r w:rsidR="00FD27EA">
        <w:br/>
      </w:r>
      <w:r w:rsidRPr="00FD27EA">
        <w:t>console.log(b.toLocaleTimeString());</w:t>
      </w:r>
    </w:p>
    <w:p w14:paraId="15011FBE" w14:textId="3972A85A" w:rsidR="0025039D" w:rsidRPr="00975584" w:rsidRDefault="00477655" w:rsidP="00477655">
      <w:pPr>
        <w:pStyle w:val="TxtCodeVert"/>
      </w:pPr>
      <w:r w:rsidRPr="004516B7">
        <w:rPr>
          <w:rStyle w:val="CGras"/>
        </w:rPr>
        <w:t>// Observation des différents types</w:t>
      </w:r>
      <w:r w:rsidR="00FD27EA" w:rsidRPr="004516B7">
        <w:rPr>
          <w:rStyle w:val="CGras"/>
        </w:rPr>
        <w:br/>
      </w:r>
      <w:r w:rsidRPr="00FD27EA">
        <w:t>a = Math.PI;</w:t>
      </w:r>
      <w:r w:rsidR="00FD27EA">
        <w:br/>
      </w:r>
      <w:r w:rsidRPr="00FD27EA">
        <w:t>b = "bonjour";</w:t>
      </w:r>
      <w:r w:rsidR="00FD27EA">
        <w:br/>
      </w:r>
      <w:r w:rsidRPr="00FD27EA">
        <w:t>let c = true;</w:t>
      </w:r>
      <w:r w:rsidR="00FD27EA">
        <w:br/>
      </w:r>
      <w:r w:rsidRPr="00FD27EA">
        <w:t>let d = new Date(Date.now());</w:t>
      </w:r>
      <w:r w:rsidR="00FD27EA">
        <w:br/>
      </w:r>
      <w:r w:rsidRPr="00FD27EA">
        <w:t>let e;</w:t>
      </w:r>
      <w:r w:rsidR="00FD27EA">
        <w:br/>
      </w:r>
      <w:r w:rsidRPr="00FD27EA">
        <w:t>console.log(</w:t>
      </w:r>
      <w:r w:rsidRPr="002844FF">
        <w:rPr>
          <w:rStyle w:val="CGras"/>
        </w:rPr>
        <w:t>typeof(a)</w:t>
      </w:r>
      <w:r w:rsidRPr="00FD27EA">
        <w:t>);</w:t>
      </w:r>
      <w:r w:rsidR="00FD27EA">
        <w:br/>
      </w:r>
      <w:r w:rsidRPr="00FD27EA">
        <w:t>console.log(typeof(b));</w:t>
      </w:r>
      <w:r w:rsidR="00FD27EA">
        <w:br/>
      </w:r>
      <w:r w:rsidRPr="00FD27EA">
        <w:t>console.log(typeof(c));</w:t>
      </w:r>
      <w:r w:rsidR="00FD27EA">
        <w:br/>
      </w:r>
      <w:r w:rsidRPr="00FD27EA">
        <w:t>console.log(typeof(d));</w:t>
      </w:r>
      <w:r w:rsidR="00FD27EA">
        <w:br/>
      </w:r>
      <w:r>
        <w:t>console.log(typeof(e));</w:t>
      </w:r>
    </w:p>
    <w:p w14:paraId="3C87B10A" w14:textId="0BF756C8" w:rsidR="00216CE2" w:rsidRDefault="00216CE2" w:rsidP="00216CE2">
      <w:pPr>
        <w:pStyle w:val="Titre2"/>
      </w:pPr>
      <w:bookmarkStart w:id="22" w:name="_Toc136863147"/>
      <w:r>
        <w:lastRenderedPageBreak/>
        <w:t>Capture</w:t>
      </w:r>
      <w:bookmarkEnd w:id="22"/>
    </w:p>
    <w:p w14:paraId="4E28F120" w14:textId="55667AA3" w:rsidR="004516B7" w:rsidRDefault="007519C4" w:rsidP="004516B7">
      <w:pPr>
        <w:pStyle w:val="TxtJustifi"/>
        <w:rPr>
          <w:noProof/>
        </w:rPr>
      </w:pPr>
      <w:r w:rsidRPr="007519C4">
        <w:rPr>
          <w:noProof/>
        </w:rPr>
        <w:drawing>
          <wp:anchor distT="0" distB="215900" distL="114300" distR="114300" simplePos="0" relativeHeight="251664384" behindDoc="0" locked="0" layoutInCell="1" allowOverlap="1" wp14:anchorId="736F73F9" wp14:editId="4DFD4F2C">
            <wp:simplePos x="0" y="0"/>
            <wp:positionH relativeFrom="margin">
              <wp:align>center</wp:align>
            </wp:positionH>
            <wp:positionV relativeFrom="paragraph">
              <wp:posOffset>267335</wp:posOffset>
            </wp:positionV>
            <wp:extent cx="2077200" cy="3322800"/>
            <wp:effectExtent l="0" t="0" r="0" b="0"/>
            <wp:wrapTopAndBottom/>
            <wp:docPr id="9"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077200" cy="3322800"/>
                    </a:xfrm>
                    <a:prstGeom prst="rect">
                      <a:avLst/>
                    </a:prstGeom>
                  </pic:spPr>
                </pic:pic>
              </a:graphicData>
            </a:graphic>
            <wp14:sizeRelH relativeFrom="margin">
              <wp14:pctWidth>0</wp14:pctWidth>
            </wp14:sizeRelH>
            <wp14:sizeRelV relativeFrom="margin">
              <wp14:pctHeight>0</wp14:pctHeight>
            </wp14:sizeRelV>
          </wp:anchor>
        </w:drawing>
      </w:r>
      <w:r w:rsidR="004516B7">
        <w:t xml:space="preserve">Et dans les captures, </w:t>
      </w:r>
      <w:r>
        <w:t>voici une capture avec une partie des résultats :</w:t>
      </w:r>
      <w:r w:rsidRPr="007519C4">
        <w:rPr>
          <w:noProof/>
        </w:rPr>
        <w:t xml:space="preserve"> </w:t>
      </w:r>
    </w:p>
    <w:p w14:paraId="1590FC66" w14:textId="0A2D2DDB" w:rsidR="004516B7" w:rsidRDefault="007519C4" w:rsidP="004516B7">
      <w:pPr>
        <w:pStyle w:val="TxtJustifi"/>
        <w:rPr>
          <w:noProof/>
        </w:rPr>
      </w:pPr>
      <w:r>
        <w:rPr>
          <w:noProof/>
        </w:rPr>
        <w:t>Et maintenant les résultats complet :</w:t>
      </w:r>
    </w:p>
    <w:p w14:paraId="0244F258" w14:textId="10165ECA" w:rsidR="007519C4" w:rsidRPr="008D6AC2" w:rsidRDefault="008D6AC2" w:rsidP="008D6AC2">
      <w:pPr>
        <w:pStyle w:val="TxtCodeVert"/>
        <w:rPr>
          <w:lang w:val="en-US"/>
        </w:rPr>
      </w:pPr>
      <w:r w:rsidRPr="008D6AC2">
        <w:rPr>
          <w:lang w:val="en-US"/>
        </w:rPr>
        <w:t>Undefined</w:t>
      </w:r>
      <w:r w:rsidRPr="008D6AC2">
        <w:rPr>
          <w:lang w:val="en-US"/>
        </w:rPr>
        <w:br/>
        <w:t>"Ma variable a = 15"</w:t>
      </w:r>
      <w:r w:rsidRPr="008D6AC2">
        <w:rPr>
          <w:lang w:val="en-US"/>
        </w:rPr>
        <w:br/>
        <w:t>"Ma variable b = 9"</w:t>
      </w:r>
      <w:r w:rsidRPr="008D6AC2">
        <w:rPr>
          <w:lang w:val="en-US"/>
        </w:rPr>
        <w:br/>
        <w:t>"15 + 9 = 24"</w:t>
      </w:r>
      <w:r w:rsidRPr="008D6AC2">
        <w:rPr>
          <w:lang w:val="en-US"/>
        </w:rPr>
        <w:br/>
        <w:t>"15 - 9 = 6"</w:t>
      </w:r>
      <w:r w:rsidRPr="008D6AC2">
        <w:rPr>
          <w:lang w:val="en-US"/>
        </w:rPr>
        <w:br/>
        <w:t>"15 * 9 = 135"</w:t>
      </w:r>
      <w:r w:rsidRPr="008D6AC2">
        <w:rPr>
          <w:lang w:val="en-US"/>
        </w:rPr>
        <w:br/>
        <w:t>"15 / 9 = 1.6666666666666667"</w:t>
      </w:r>
      <w:r w:rsidRPr="008D6AC2">
        <w:rPr>
          <w:lang w:val="en-US"/>
        </w:rPr>
        <w:br/>
        <w:t>"Bonjour les amis"</w:t>
      </w:r>
      <w:r w:rsidRPr="008D6AC2">
        <w:rPr>
          <w:lang w:val="en-US"/>
        </w:rPr>
        <w:br/>
        <w:t>"Bonjour les amis"</w:t>
      </w:r>
      <w:r w:rsidRPr="008D6AC2">
        <w:rPr>
          <w:lang w:val="en-US"/>
        </w:rPr>
        <w:br/>
        <w:t>"true AND false = false"</w:t>
      </w:r>
      <w:r w:rsidRPr="008D6AC2">
        <w:rPr>
          <w:lang w:val="en-US"/>
        </w:rPr>
        <w:br/>
        <w:t>"true OR false = true"</w:t>
      </w:r>
      <w:r w:rsidRPr="008D6AC2">
        <w:rPr>
          <w:lang w:val="en-US"/>
        </w:rPr>
        <w:br/>
        <w:t>"16.05.2023 09:31:28"</w:t>
      </w:r>
      <w:r w:rsidRPr="008D6AC2">
        <w:rPr>
          <w:lang w:val="en-US"/>
        </w:rPr>
        <w:br/>
        <w:t>"16.03.2023 09:31:28"</w:t>
      </w:r>
      <w:r w:rsidRPr="008D6AC2">
        <w:rPr>
          <w:lang w:val="en-US"/>
        </w:rPr>
        <w:br/>
        <w:t>"16.05.2023"</w:t>
      </w:r>
      <w:r w:rsidRPr="008D6AC2">
        <w:rPr>
          <w:lang w:val="en-US"/>
        </w:rPr>
        <w:br/>
        <w:t>"09:31:28"</w:t>
      </w:r>
      <w:r w:rsidRPr="008D6AC2">
        <w:rPr>
          <w:lang w:val="en-US"/>
        </w:rPr>
        <w:br/>
        <w:t>"16.03.2023"</w:t>
      </w:r>
      <w:r w:rsidRPr="008D6AC2">
        <w:rPr>
          <w:lang w:val="en-US"/>
        </w:rPr>
        <w:br/>
        <w:t>"09:31:28"</w:t>
      </w:r>
      <w:r w:rsidRPr="008D6AC2">
        <w:rPr>
          <w:lang w:val="en-US"/>
        </w:rPr>
        <w:br/>
        <w:t>"number"</w:t>
      </w:r>
      <w:r w:rsidRPr="008D6AC2">
        <w:rPr>
          <w:lang w:val="en-US"/>
        </w:rPr>
        <w:br/>
        <w:t>"string"</w:t>
      </w:r>
      <w:r w:rsidRPr="008D6AC2">
        <w:rPr>
          <w:lang w:val="en-US"/>
        </w:rPr>
        <w:br/>
        <w:t>"boolean"</w:t>
      </w:r>
      <w:r w:rsidRPr="008D6AC2">
        <w:rPr>
          <w:lang w:val="en-US"/>
        </w:rPr>
        <w:br/>
        <w:t>"object"</w:t>
      </w:r>
      <w:r w:rsidRPr="008D6AC2">
        <w:rPr>
          <w:lang w:val="en-US"/>
        </w:rPr>
        <w:br/>
        <w:t>"undefined"</w:t>
      </w:r>
    </w:p>
    <w:p w14:paraId="43979AE5" w14:textId="7C1F96AD" w:rsidR="00B42D6A" w:rsidRDefault="00B42D6A" w:rsidP="00B42D6A">
      <w:pPr>
        <w:pStyle w:val="Titre1"/>
      </w:pPr>
      <w:bookmarkStart w:id="23" w:name="_Toc136863148"/>
      <w:r>
        <w:lastRenderedPageBreak/>
        <w:t>Exercice 6</w:t>
      </w:r>
      <w:bookmarkEnd w:id="23"/>
    </w:p>
    <w:p w14:paraId="2A1E2DBE" w14:textId="60EA7669" w:rsidR="00B42D6A" w:rsidRDefault="00B42D6A" w:rsidP="00B42D6A">
      <w:pPr>
        <w:pStyle w:val="Titre2"/>
      </w:pPr>
      <w:bookmarkStart w:id="24" w:name="_Toc136863149"/>
      <w:r>
        <w:t>Objectif de l’exercice</w:t>
      </w:r>
      <w:bookmarkEnd w:id="24"/>
    </w:p>
    <w:p w14:paraId="1DCD7350" w14:textId="0CE20F2D" w:rsidR="00E47429" w:rsidRPr="00E47429" w:rsidRDefault="00E47429" w:rsidP="00E47429">
      <w:pPr>
        <w:pStyle w:val="TxtJustifi"/>
      </w:pPr>
      <w:r>
        <w:t>Dans l’exercice, nous allons utiliser un if ou un switch et on va aussi de nouveau utiliser les dates.</w:t>
      </w:r>
    </w:p>
    <w:p w14:paraId="62CD90BD" w14:textId="7E1E9DFA" w:rsidR="00B42D6A" w:rsidRDefault="00B42D6A" w:rsidP="00B42D6A">
      <w:pPr>
        <w:pStyle w:val="Titre2"/>
      </w:pPr>
      <w:bookmarkStart w:id="25" w:name="_Toc136863150"/>
      <w:r>
        <w:t>Explications / Description</w:t>
      </w:r>
      <w:bookmarkEnd w:id="25"/>
    </w:p>
    <w:p w14:paraId="51DA9C70" w14:textId="77777777" w:rsidR="001D13B5" w:rsidRDefault="00082CBC" w:rsidP="002E4C8D">
      <w:pPr>
        <w:pStyle w:val="TxtJustifi"/>
      </w:pPr>
      <w:r>
        <w:t>Dans cet</w:t>
      </w:r>
      <w:r w:rsidR="002E4C8D">
        <w:t xml:space="preserve"> exercice, on devra afficher le jour de la semaine </w:t>
      </w:r>
      <w:r w:rsidR="00DD60DF">
        <w:t>lorsque l’on appuie sur le bouton.</w:t>
      </w:r>
      <w:r w:rsidR="00B44118">
        <w:t xml:space="preserve"> Donc d’abord il faudra récupérer le numéro du jour actuel. Pour cela on va initialiser une date et on va récupérer l</w:t>
      </w:r>
      <w:r w:rsidR="0066357D">
        <w:t>e jour de la semaine grâce à getDay().</w:t>
      </w:r>
    </w:p>
    <w:p w14:paraId="2CD0A5E0" w14:textId="55C2BA28" w:rsidR="00CA387B" w:rsidRDefault="00CA387B" w:rsidP="002E4C8D">
      <w:pPr>
        <w:pStyle w:val="TxtJustifi"/>
      </w:pPr>
      <w:r>
        <w:t xml:space="preserve">Pour insérer du texte dans une balise html existante, on va utiliser la balise </w:t>
      </w:r>
      <w:r w:rsidR="00B712C7">
        <w:t>document.getElementByID avec l’ID d</w:t>
      </w:r>
      <w:r w:rsidR="006E5F95">
        <w:t>e l’élément</w:t>
      </w:r>
      <w:r w:rsidR="000D1E30">
        <w:t>. Et ensuite on va utiliser le innerHTML pour écrire dans l’é</w:t>
      </w:r>
      <w:r w:rsidR="000C789E">
        <w:t>l</w:t>
      </w:r>
      <w:r w:rsidR="000D1E30">
        <w:t xml:space="preserve">ément ce que l’on va mettre après </w:t>
      </w:r>
      <w:r w:rsidR="0067597A">
        <w:t>le innerHTML</w:t>
      </w:r>
      <w:r w:rsidR="000C789E">
        <w:t>. Voici un exemple</w:t>
      </w:r>
      <w:r w:rsidR="000D1E30">
        <w:t> :</w:t>
      </w:r>
    </w:p>
    <w:p w14:paraId="61E6BD21" w14:textId="4E962307" w:rsidR="000C789E" w:rsidRPr="003E4697" w:rsidRDefault="000534AA" w:rsidP="000C789E">
      <w:pPr>
        <w:pStyle w:val="TxtCodeVert"/>
      </w:pPr>
      <w:r w:rsidRPr="003E4697">
        <w:t>document.getElementById("info").innerHTML = s + "mardi";</w:t>
      </w:r>
    </w:p>
    <w:p w14:paraId="70CAAE3D" w14:textId="14A6A022" w:rsidR="00A32D4F" w:rsidRDefault="003A53EF" w:rsidP="00A32D4F">
      <w:pPr>
        <w:pStyle w:val="TxtJustifi"/>
      </w:pPr>
      <w:r w:rsidRPr="003A53EF">
        <w:t>Pour ajouter du code c</w:t>
      </w:r>
      <w:r>
        <w:t>’est de la même façon.</w:t>
      </w:r>
      <w:r w:rsidR="00D007BF">
        <w:t xml:space="preserve"> Maintenant pour créer un tableau, on va créer une variable et on va mettre les crochets. Dans els crochets on pourra mettre les valeurs que l’on veut. Voici un exemple de création :</w:t>
      </w:r>
    </w:p>
    <w:p w14:paraId="575A042E" w14:textId="1FFCD3D2" w:rsidR="00D007BF" w:rsidRDefault="006630B3" w:rsidP="006630B3">
      <w:pPr>
        <w:pStyle w:val="TxtCodeVert"/>
      </w:pPr>
      <w:r w:rsidRPr="006630B3">
        <w:t>const tab = ["dimanche", "lundi", "mardi","mercredi","jeudi","vendredi","samedi"];</w:t>
      </w:r>
    </w:p>
    <w:p w14:paraId="4156E26D" w14:textId="580DDE46" w:rsidR="006630B3" w:rsidRDefault="006630B3" w:rsidP="006630B3">
      <w:pPr>
        <w:pStyle w:val="TxtJustifi"/>
      </w:pPr>
      <w:r>
        <w:t>Ensuite on va pouvoir effectuer plein d’action différentes</w:t>
      </w:r>
      <w:r w:rsidR="00EF3A3F">
        <w:t xml:space="preserve"> en utilisant le nom du t</w:t>
      </w:r>
      <w:r w:rsidR="006118A5">
        <w:t xml:space="preserve">ableau un point et le nom de l’action. </w:t>
      </w:r>
      <w:r w:rsidR="008A1F5D">
        <w:t xml:space="preserve">Pour la première action, c’est pour ajouter un élément au début d’un tableau. Pour cela on va utiliser le </w:t>
      </w:r>
      <w:r w:rsidR="00117C87">
        <w:t>unshift. Pour ajouter à la fin, on va utiliser le push. Pour sup</w:t>
      </w:r>
      <w:r w:rsidR="0055337A">
        <w:t>primer le premier, on utilise le shift et pour supprimer le dernier le pop. Voici les commandes :</w:t>
      </w:r>
    </w:p>
    <w:p w14:paraId="2715140C" w14:textId="70D5CBFB" w:rsidR="0055337A" w:rsidRDefault="00891C29" w:rsidP="006A70A5">
      <w:pPr>
        <w:pStyle w:val="TxtCodeVert"/>
      </w:pPr>
      <w:r w:rsidRPr="006630B3">
        <w:t>tab</w:t>
      </w:r>
      <w:r w:rsidR="006A70A5">
        <w:t>.push('Eric');  // ajoute Eric à la fin du tableau</w:t>
      </w:r>
      <w:r w:rsidR="006A70A5">
        <w:br/>
      </w:r>
      <w:r w:rsidRPr="006630B3">
        <w:t>tab</w:t>
      </w:r>
      <w:r w:rsidR="006A70A5">
        <w:t>.unshift('AA'); // ajoute AA au début du tableau</w:t>
      </w:r>
      <w:r w:rsidR="006A70A5">
        <w:br/>
      </w:r>
      <w:r w:rsidRPr="006630B3">
        <w:t>tab</w:t>
      </w:r>
      <w:r w:rsidR="006A70A5">
        <w:t>.pop();         // efface le dernier élément du tableau</w:t>
      </w:r>
      <w:r w:rsidR="006A70A5">
        <w:br/>
      </w:r>
      <w:r w:rsidRPr="006630B3">
        <w:t>tab</w:t>
      </w:r>
      <w:r w:rsidR="006A70A5">
        <w:t>.shift();</w:t>
      </w:r>
      <w:r w:rsidR="00085B34" w:rsidRPr="00085B34">
        <w:t xml:space="preserve">       // efface le premier élément du tableau</w:t>
      </w:r>
    </w:p>
    <w:p w14:paraId="25ACE291" w14:textId="734364CB" w:rsidR="00891C29" w:rsidRDefault="00891C29" w:rsidP="00891C29">
      <w:pPr>
        <w:pStyle w:val="TxtJustifi"/>
      </w:pPr>
      <w:r>
        <w:t>Pour récupérer la valeur d’un case précise d’un tableau, on v</w:t>
      </w:r>
      <w:r w:rsidR="00E72EC9">
        <w:t>a mettre le tableau et entre crochets le numéro de la case</w:t>
      </w:r>
      <w:r w:rsidR="0098582F">
        <w:t>. Voici un exemple :</w:t>
      </w:r>
    </w:p>
    <w:p w14:paraId="7B7EC7E3" w14:textId="175F9F6E" w:rsidR="0098582F" w:rsidRDefault="0098582F" w:rsidP="0098582F">
      <w:pPr>
        <w:pStyle w:val="TxtCodeVert"/>
      </w:pPr>
      <w:r>
        <w:t>tab[2]</w:t>
      </w:r>
    </w:p>
    <w:p w14:paraId="476BEAC5" w14:textId="274A6CC2" w:rsidR="0098582F" w:rsidRDefault="00AD218D" w:rsidP="00891C29">
      <w:pPr>
        <w:pStyle w:val="TxtJustifi"/>
      </w:pPr>
      <w:r>
        <w:t>Et pour finir pour afficher toutes les valeurs d’un tableau, on va faire une boucle foreach comme la suivante :</w:t>
      </w:r>
    </w:p>
    <w:p w14:paraId="6D3B0339" w14:textId="459B94BA" w:rsidR="00AD218D" w:rsidRPr="003A53EF" w:rsidRDefault="000F7AFE" w:rsidP="00AD218D">
      <w:pPr>
        <w:pStyle w:val="TxtCodeVert"/>
      </w:pPr>
      <w:r w:rsidRPr="000F7AFE">
        <w:t>noms.forEach(nom =&gt; console.log (nom));</w:t>
      </w:r>
    </w:p>
    <w:p w14:paraId="03367DC7" w14:textId="18BF9420" w:rsidR="00B42D6A" w:rsidRDefault="00B42D6A" w:rsidP="00B42D6A">
      <w:pPr>
        <w:pStyle w:val="Titre2"/>
      </w:pPr>
      <w:bookmarkStart w:id="26" w:name="_Toc136863151"/>
      <w:r>
        <w:t>Extrait de code</w:t>
      </w:r>
      <w:bookmarkEnd w:id="26"/>
    </w:p>
    <w:p w14:paraId="08A2534A" w14:textId="290FD52B" w:rsidR="000A7C72" w:rsidRDefault="000A7C72" w:rsidP="000A7C72">
      <w:pPr>
        <w:pStyle w:val="TxtJustifi"/>
      </w:pPr>
      <w:r>
        <w:t xml:space="preserve">Comme extrait de code, je vais mettre la </w:t>
      </w:r>
      <w:r w:rsidR="009432B3">
        <w:t>façon la plus simple pour afficher le jour de la semaine. Dans cette façon on va utiliser un tableau</w:t>
      </w:r>
      <w:r w:rsidR="00BD68A9">
        <w:t xml:space="preserve"> et on va récupérer la valeur du tableau qui correspond à la position du jour correspondant :</w:t>
      </w:r>
    </w:p>
    <w:p w14:paraId="5F719502" w14:textId="50689CEF" w:rsidR="00BD68A9" w:rsidRPr="000A7C72" w:rsidRDefault="00F92DE7" w:rsidP="00F92DE7">
      <w:pPr>
        <w:pStyle w:val="TxtCodeVert"/>
      </w:pPr>
      <w:r>
        <w:t>function afficherJourSemaineTableau() {</w:t>
      </w:r>
      <w:r>
        <w:br/>
        <w:t xml:space="preserve">  let date = new Date();</w:t>
      </w:r>
      <w:r>
        <w:br/>
      </w:r>
      <w:r>
        <w:lastRenderedPageBreak/>
        <w:t xml:space="preserve">  let s = "On est ";</w:t>
      </w:r>
      <w:r>
        <w:br/>
        <w:t xml:space="preserve">  const tab = ["dimanche", "lundi", "mardi","mercredi","jeudi","vendredi","samedi"];</w:t>
      </w:r>
      <w:r w:rsidR="006B58C8">
        <w:br/>
      </w:r>
      <w:r>
        <w:t xml:space="preserve">  const jour = tab[date.getDay()]</w:t>
      </w:r>
      <w:r w:rsidR="006B58C8">
        <w:br/>
      </w:r>
      <w:r>
        <w:t xml:space="preserve">  document.getElementById("info").innerHTML = s + jour</w:t>
      </w:r>
      <w:r w:rsidR="006B58C8">
        <w:br/>
      </w:r>
      <w:r>
        <w:t>}</w:t>
      </w:r>
    </w:p>
    <w:p w14:paraId="73C2C542" w14:textId="0D3363E5" w:rsidR="00B42D6A" w:rsidRDefault="00B42D6A" w:rsidP="00B42D6A">
      <w:pPr>
        <w:pStyle w:val="Titre2"/>
      </w:pPr>
      <w:bookmarkStart w:id="27" w:name="_Toc136863152"/>
      <w:r>
        <w:t>Capture</w:t>
      </w:r>
      <w:bookmarkEnd w:id="27"/>
    </w:p>
    <w:p w14:paraId="078BFC45" w14:textId="4A801156" w:rsidR="008E64BD" w:rsidRPr="008E64BD" w:rsidRDefault="00F6525F" w:rsidP="008E64BD">
      <w:pPr>
        <w:pStyle w:val="TxtJustifi"/>
      </w:pPr>
      <w:r>
        <w:t>Voici la capture du site avec un bouton pour chaque façon de faire</w:t>
      </w:r>
      <w:r w:rsidR="009F744F">
        <w:t> :</w:t>
      </w:r>
      <w:r w:rsidR="009F744F" w:rsidRPr="009F744F">
        <w:rPr>
          <w:noProof/>
        </w:rPr>
        <w:t xml:space="preserve"> </w:t>
      </w:r>
      <w:r w:rsidR="009F744F" w:rsidRPr="009F744F">
        <w:rPr>
          <w:noProof/>
        </w:rPr>
        <w:drawing>
          <wp:anchor distT="0" distB="215900" distL="114300" distR="114300" simplePos="0" relativeHeight="251666432" behindDoc="0" locked="0" layoutInCell="1" allowOverlap="1" wp14:anchorId="59C67681" wp14:editId="0BE26F14">
            <wp:simplePos x="0" y="0"/>
            <wp:positionH relativeFrom="column">
              <wp:posOffset>0</wp:posOffset>
            </wp:positionH>
            <wp:positionV relativeFrom="paragraph">
              <wp:posOffset>271145</wp:posOffset>
            </wp:positionV>
            <wp:extent cx="5760000" cy="1666800"/>
            <wp:effectExtent l="0" t="0" r="0" b="0"/>
            <wp:wrapTopAndBottom/>
            <wp:docPr id="6" name="Image 6"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affichage, Police&#10;&#10;Description générée automatiquement"/>
                    <pic:cNvPicPr/>
                  </pic:nvPicPr>
                  <pic:blipFill>
                    <a:blip r:embed="rId18"/>
                    <a:stretch>
                      <a:fillRect/>
                    </a:stretch>
                  </pic:blipFill>
                  <pic:spPr>
                    <a:xfrm>
                      <a:off x="0" y="0"/>
                      <a:ext cx="5760000" cy="1666800"/>
                    </a:xfrm>
                    <a:prstGeom prst="rect">
                      <a:avLst/>
                    </a:prstGeom>
                  </pic:spPr>
                </pic:pic>
              </a:graphicData>
            </a:graphic>
            <wp14:sizeRelH relativeFrom="margin">
              <wp14:pctWidth>0</wp14:pctWidth>
            </wp14:sizeRelH>
            <wp14:sizeRelV relativeFrom="margin">
              <wp14:pctHeight>0</wp14:pctHeight>
            </wp14:sizeRelV>
          </wp:anchor>
        </w:drawing>
      </w:r>
    </w:p>
    <w:p w14:paraId="5FFF0015" w14:textId="68EC2167" w:rsidR="00F43BB5" w:rsidRDefault="00F43BB5" w:rsidP="00F43BB5">
      <w:pPr>
        <w:pStyle w:val="Titre1"/>
      </w:pPr>
      <w:bookmarkStart w:id="28" w:name="_Toc136863153"/>
      <w:r>
        <w:t>Exercice 7</w:t>
      </w:r>
      <w:bookmarkEnd w:id="28"/>
    </w:p>
    <w:p w14:paraId="54B319D7" w14:textId="04C1D385" w:rsidR="00F43BB5" w:rsidRDefault="00F43BB5" w:rsidP="00F43BB5">
      <w:pPr>
        <w:pStyle w:val="Titre2"/>
      </w:pPr>
      <w:bookmarkStart w:id="29" w:name="_Toc136863154"/>
      <w:r>
        <w:t>Objectif de l’exercice</w:t>
      </w:r>
      <w:bookmarkEnd w:id="29"/>
    </w:p>
    <w:p w14:paraId="1ADC365D" w14:textId="156F4AFF" w:rsidR="00A100A0" w:rsidRPr="00A100A0" w:rsidRDefault="00A100A0" w:rsidP="00A100A0">
      <w:pPr>
        <w:pStyle w:val="TxtJustifi"/>
      </w:pPr>
      <w:r>
        <w:t>Dans cet exercice, on va principalement utiliser les boucles.</w:t>
      </w:r>
      <w:r w:rsidR="000E34E3">
        <w:t xml:space="preserve"> On aura donc la boucle for, la boucle </w:t>
      </w:r>
      <w:r w:rsidR="00DD07F0">
        <w:t>while et la boucle do-while.</w:t>
      </w:r>
    </w:p>
    <w:p w14:paraId="75F342BD" w14:textId="2130B20F" w:rsidR="00F43BB5" w:rsidRDefault="00F43BB5" w:rsidP="00F43BB5">
      <w:pPr>
        <w:pStyle w:val="Titre2"/>
      </w:pPr>
      <w:bookmarkStart w:id="30" w:name="_Toc136863155"/>
      <w:r>
        <w:t>Explications / Description</w:t>
      </w:r>
      <w:bookmarkEnd w:id="30"/>
    </w:p>
    <w:p w14:paraId="642BAE75" w14:textId="67B38E83" w:rsidR="00DD07F0" w:rsidRDefault="00DD07F0" w:rsidP="00DD07F0">
      <w:pPr>
        <w:pStyle w:val="TxtJustifi"/>
      </w:pPr>
      <w:r>
        <w:t xml:space="preserve">Pour toutes les boucles, c’est comme dans java. Mais voici quand même pour la boucle for (on </w:t>
      </w:r>
      <w:r w:rsidR="005E5D6A">
        <w:t>connaît le nombre d’itération</w:t>
      </w:r>
      <w:r>
        <w:t>)</w:t>
      </w:r>
      <w:r w:rsidR="005E5D6A">
        <w:t> :</w:t>
      </w:r>
    </w:p>
    <w:p w14:paraId="4FA9B692" w14:textId="34A1B534" w:rsidR="005E5D6A" w:rsidRPr="007A178E" w:rsidRDefault="007A178E" w:rsidP="007A178E">
      <w:pPr>
        <w:pStyle w:val="TxtCodeVert"/>
        <w:rPr>
          <w:lang w:val="en-US"/>
        </w:rPr>
      </w:pPr>
      <w:r w:rsidRPr="007A178E">
        <w:rPr>
          <w:lang w:val="en-US"/>
        </w:rPr>
        <w:t>for (let i = 0; i &lt; 5; i++) {</w:t>
      </w:r>
      <w:r>
        <w:rPr>
          <w:lang w:val="en-US"/>
        </w:rPr>
        <w:br/>
      </w:r>
      <w:r w:rsidRPr="007A178E">
        <w:rPr>
          <w:lang w:val="en-US"/>
        </w:rPr>
        <w:t xml:space="preserve">  s += "  i = " + i + "&lt;br/&gt;";</w:t>
      </w:r>
      <w:r>
        <w:rPr>
          <w:lang w:val="en-US"/>
        </w:rPr>
        <w:br/>
      </w:r>
      <w:r w:rsidRPr="007A178E">
        <w:rPr>
          <w:lang w:val="en-US"/>
        </w:rPr>
        <w:t>}</w:t>
      </w:r>
    </w:p>
    <w:p w14:paraId="31E963EA" w14:textId="787ADDAF" w:rsidR="005E5D6A" w:rsidRDefault="00E8033F" w:rsidP="00DD07F0">
      <w:pPr>
        <w:pStyle w:val="TxtJustifi"/>
      </w:pPr>
      <w:r w:rsidRPr="00E8033F">
        <w:t>Maintenant pour la boucle w</w:t>
      </w:r>
      <w:r>
        <w:t>hile (exécuter tant que…) :</w:t>
      </w:r>
    </w:p>
    <w:p w14:paraId="1C9777FD" w14:textId="46086C94" w:rsidR="00E8033F" w:rsidRPr="00562904" w:rsidRDefault="00562904" w:rsidP="00562904">
      <w:pPr>
        <w:pStyle w:val="TxtCodeVert"/>
        <w:rPr>
          <w:lang w:val="en-US"/>
        </w:rPr>
      </w:pPr>
      <w:r w:rsidRPr="00562904">
        <w:rPr>
          <w:lang w:val="en-US"/>
        </w:rPr>
        <w:t>let i = 0;</w:t>
      </w:r>
      <w:r>
        <w:rPr>
          <w:lang w:val="en-US"/>
        </w:rPr>
        <w:br/>
      </w:r>
      <w:r w:rsidRPr="00562904">
        <w:rPr>
          <w:lang w:val="en-US"/>
        </w:rPr>
        <w:t>while (i&lt;5) {</w:t>
      </w:r>
      <w:r>
        <w:rPr>
          <w:lang w:val="en-US"/>
        </w:rPr>
        <w:br/>
      </w:r>
      <w:r w:rsidRPr="00562904">
        <w:rPr>
          <w:lang w:val="en-US"/>
        </w:rPr>
        <w:t xml:space="preserve">  s += "  i = " + i + "&lt;br/&gt;";</w:t>
      </w:r>
      <w:r>
        <w:rPr>
          <w:lang w:val="en-US"/>
        </w:rPr>
        <w:br/>
      </w:r>
      <w:r w:rsidRPr="00562904">
        <w:rPr>
          <w:lang w:val="en-US"/>
        </w:rPr>
        <w:t xml:space="preserve">  i++;</w:t>
      </w:r>
      <w:r>
        <w:rPr>
          <w:lang w:val="en-US"/>
        </w:rPr>
        <w:br/>
      </w:r>
      <w:r w:rsidRPr="00562904">
        <w:rPr>
          <w:lang w:val="en-US"/>
        </w:rPr>
        <w:t>}</w:t>
      </w:r>
    </w:p>
    <w:p w14:paraId="6BC4B330" w14:textId="4816A570" w:rsidR="00E8033F" w:rsidRDefault="00562904" w:rsidP="00DD07F0">
      <w:pPr>
        <w:pStyle w:val="TxtJustifi"/>
      </w:pPr>
      <w:r w:rsidRPr="00562904">
        <w:t>Et pour finir la b</w:t>
      </w:r>
      <w:r>
        <w:t>oucle do-while (exécuter tant que… mais au moins une fois) :</w:t>
      </w:r>
    </w:p>
    <w:p w14:paraId="5E9447F0" w14:textId="57827842" w:rsidR="00562904" w:rsidRPr="00DF04D0" w:rsidRDefault="00DF04D0" w:rsidP="00DF04D0">
      <w:pPr>
        <w:pStyle w:val="TxtCodeVert"/>
        <w:rPr>
          <w:lang w:val="en-US"/>
        </w:rPr>
      </w:pPr>
      <w:r w:rsidRPr="00DF04D0">
        <w:rPr>
          <w:lang w:val="en-US"/>
        </w:rPr>
        <w:t>do {</w:t>
      </w:r>
      <w:r>
        <w:rPr>
          <w:lang w:val="en-US"/>
        </w:rPr>
        <w:br/>
      </w:r>
      <w:r w:rsidRPr="00DF04D0">
        <w:rPr>
          <w:lang w:val="en-US"/>
        </w:rPr>
        <w:t xml:space="preserve">  s += "  i = " + i + "&lt;br/&gt;";</w:t>
      </w:r>
      <w:r>
        <w:rPr>
          <w:lang w:val="en-US"/>
        </w:rPr>
        <w:br/>
      </w:r>
      <w:r w:rsidRPr="00DF04D0">
        <w:rPr>
          <w:lang w:val="en-US"/>
        </w:rPr>
        <w:t xml:space="preserve">  i++;</w:t>
      </w:r>
      <w:r>
        <w:rPr>
          <w:lang w:val="en-US"/>
        </w:rPr>
        <w:br/>
      </w:r>
      <w:r w:rsidRPr="00DF04D0">
        <w:rPr>
          <w:lang w:val="en-US"/>
        </w:rPr>
        <w:t xml:space="preserve"> } while (i&lt;5);</w:t>
      </w:r>
    </w:p>
    <w:p w14:paraId="1054539C" w14:textId="5D343E3E" w:rsidR="00F43BB5" w:rsidRDefault="00F43BB5" w:rsidP="00F43BB5">
      <w:pPr>
        <w:pStyle w:val="Titre2"/>
      </w:pPr>
      <w:bookmarkStart w:id="31" w:name="_Toc136863156"/>
      <w:r>
        <w:lastRenderedPageBreak/>
        <w:t>Extrait de code</w:t>
      </w:r>
      <w:bookmarkEnd w:id="31"/>
    </w:p>
    <w:p w14:paraId="3844C9E8" w14:textId="02583048" w:rsidR="008F58B5" w:rsidRPr="008F58B5" w:rsidRDefault="008F58B5" w:rsidP="008F58B5">
      <w:pPr>
        <w:pStyle w:val="TxtJustifi"/>
      </w:pPr>
      <w:r>
        <w:t>Pour cet exercice, il n’y aura pas d’extrait de code étant donné que le code est d</w:t>
      </w:r>
      <w:r w:rsidR="00B90476">
        <w:t>éjà dans le point précédent pour l’explication</w:t>
      </w:r>
      <w:r w:rsidR="00011CF3">
        <w:t>.</w:t>
      </w:r>
    </w:p>
    <w:p w14:paraId="0E184065" w14:textId="51E13A05" w:rsidR="00F43BB5" w:rsidRDefault="00F43BB5" w:rsidP="00F43BB5">
      <w:pPr>
        <w:pStyle w:val="Titre2"/>
      </w:pPr>
      <w:bookmarkStart w:id="32" w:name="_Toc136863157"/>
      <w:r>
        <w:t>Capture</w:t>
      </w:r>
      <w:bookmarkEnd w:id="32"/>
    </w:p>
    <w:p w14:paraId="29FAACA2" w14:textId="2A09A825" w:rsidR="00011CF3" w:rsidRPr="00011CF3" w:rsidRDefault="00011CF3" w:rsidP="00011CF3">
      <w:pPr>
        <w:pStyle w:val="TxtJustifi"/>
      </w:pPr>
      <w:r>
        <w:t>Et pour les capture d’écrans, voici l’exemple lorsque l’on appuie sur un bouton :</w:t>
      </w:r>
      <w:r w:rsidR="00461129" w:rsidRPr="00461129">
        <w:rPr>
          <w:noProof/>
        </w:rPr>
        <w:drawing>
          <wp:anchor distT="0" distB="215900" distL="114300" distR="114300" simplePos="0" relativeHeight="251668480" behindDoc="0" locked="0" layoutInCell="1" allowOverlap="1" wp14:anchorId="0B0D25AC" wp14:editId="02C153ED">
            <wp:simplePos x="0" y="0"/>
            <wp:positionH relativeFrom="column">
              <wp:posOffset>0</wp:posOffset>
            </wp:positionH>
            <wp:positionV relativeFrom="paragraph">
              <wp:posOffset>269875</wp:posOffset>
            </wp:positionV>
            <wp:extent cx="5760000" cy="2109600"/>
            <wp:effectExtent l="0" t="0" r="0" b="5080"/>
            <wp:wrapTopAndBottom/>
            <wp:docPr id="10" name="Image 10" descr="Une image contenant texte, affichag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affichage, logiciel, Icône d’ordinateur&#10;&#10;Description générée automatiquement"/>
                    <pic:cNvPicPr/>
                  </pic:nvPicPr>
                  <pic:blipFill>
                    <a:blip r:embed="rId19"/>
                    <a:stretch>
                      <a:fillRect/>
                    </a:stretch>
                  </pic:blipFill>
                  <pic:spPr>
                    <a:xfrm>
                      <a:off x="0" y="0"/>
                      <a:ext cx="5760000" cy="2109600"/>
                    </a:xfrm>
                    <a:prstGeom prst="rect">
                      <a:avLst/>
                    </a:prstGeom>
                  </pic:spPr>
                </pic:pic>
              </a:graphicData>
            </a:graphic>
            <wp14:sizeRelH relativeFrom="margin">
              <wp14:pctWidth>0</wp14:pctWidth>
            </wp14:sizeRelH>
            <wp14:sizeRelV relativeFrom="margin">
              <wp14:pctHeight>0</wp14:pctHeight>
            </wp14:sizeRelV>
          </wp:anchor>
        </w:drawing>
      </w:r>
    </w:p>
    <w:p w14:paraId="17311916" w14:textId="7F18DFF0" w:rsidR="00F43BB5" w:rsidRDefault="00F43BB5" w:rsidP="00F43BB5">
      <w:pPr>
        <w:pStyle w:val="Titre1"/>
      </w:pPr>
      <w:bookmarkStart w:id="33" w:name="_Toc136863158"/>
      <w:r>
        <w:lastRenderedPageBreak/>
        <w:t>Exercice 8</w:t>
      </w:r>
      <w:bookmarkEnd w:id="33"/>
    </w:p>
    <w:p w14:paraId="519C1118" w14:textId="77777777" w:rsidR="00F43BB5" w:rsidRDefault="00F43BB5" w:rsidP="00F43BB5">
      <w:pPr>
        <w:pStyle w:val="Titre2"/>
      </w:pPr>
      <w:bookmarkStart w:id="34" w:name="_Toc136863159"/>
      <w:r>
        <w:t>Objectif de l’exercice</w:t>
      </w:r>
      <w:bookmarkEnd w:id="34"/>
    </w:p>
    <w:p w14:paraId="6B48B715" w14:textId="77777777" w:rsidR="00F43BB5" w:rsidRDefault="00F43BB5" w:rsidP="00F43BB5">
      <w:pPr>
        <w:pStyle w:val="Titre2"/>
      </w:pPr>
      <w:bookmarkStart w:id="35" w:name="_Toc136863160"/>
      <w:r>
        <w:t>Explications / Description</w:t>
      </w:r>
      <w:bookmarkEnd w:id="35"/>
    </w:p>
    <w:p w14:paraId="5FA49A03" w14:textId="77777777" w:rsidR="00F43BB5" w:rsidRDefault="00F43BB5" w:rsidP="00F43BB5">
      <w:pPr>
        <w:pStyle w:val="Titre2"/>
      </w:pPr>
      <w:bookmarkStart w:id="36" w:name="_Toc136863161"/>
      <w:r>
        <w:t>Extrait de code</w:t>
      </w:r>
      <w:bookmarkEnd w:id="36"/>
    </w:p>
    <w:p w14:paraId="48B548D2" w14:textId="77777777" w:rsidR="00F43BB5" w:rsidRPr="006C3336" w:rsidRDefault="00F43BB5" w:rsidP="00F43BB5">
      <w:pPr>
        <w:pStyle w:val="Titre2"/>
      </w:pPr>
      <w:bookmarkStart w:id="37" w:name="_Toc136863162"/>
      <w:r>
        <w:t>Capture</w:t>
      </w:r>
      <w:bookmarkEnd w:id="37"/>
    </w:p>
    <w:p w14:paraId="3D6EEA46" w14:textId="19404F01" w:rsidR="00F43BB5" w:rsidRDefault="00F43BB5" w:rsidP="00F43BB5">
      <w:pPr>
        <w:pStyle w:val="Titre1"/>
      </w:pPr>
      <w:bookmarkStart w:id="38" w:name="_Toc136863163"/>
      <w:r>
        <w:t>Exercice 9</w:t>
      </w:r>
      <w:bookmarkEnd w:id="38"/>
    </w:p>
    <w:p w14:paraId="631E62B5" w14:textId="77777777" w:rsidR="00F43BB5" w:rsidRDefault="00F43BB5" w:rsidP="00F43BB5">
      <w:pPr>
        <w:pStyle w:val="Titre2"/>
      </w:pPr>
      <w:bookmarkStart w:id="39" w:name="_Toc136863164"/>
      <w:r>
        <w:t>Objectif de l’exercice</w:t>
      </w:r>
      <w:bookmarkEnd w:id="39"/>
    </w:p>
    <w:p w14:paraId="1FBDAD72" w14:textId="77777777" w:rsidR="00F43BB5" w:rsidRDefault="00F43BB5" w:rsidP="00F43BB5">
      <w:pPr>
        <w:pStyle w:val="Titre2"/>
      </w:pPr>
      <w:bookmarkStart w:id="40" w:name="_Toc136863165"/>
      <w:r>
        <w:t>Explications / Description</w:t>
      </w:r>
      <w:bookmarkEnd w:id="40"/>
    </w:p>
    <w:p w14:paraId="4AB3B346" w14:textId="77777777" w:rsidR="00F43BB5" w:rsidRDefault="00F43BB5" w:rsidP="00F43BB5">
      <w:pPr>
        <w:pStyle w:val="Titre2"/>
      </w:pPr>
      <w:bookmarkStart w:id="41" w:name="_Toc136863166"/>
      <w:r>
        <w:t>Extrait de code</w:t>
      </w:r>
      <w:bookmarkEnd w:id="41"/>
    </w:p>
    <w:p w14:paraId="53370F3C" w14:textId="01C942FD" w:rsidR="00F43BB5" w:rsidRDefault="00F43BB5" w:rsidP="00F43BB5">
      <w:pPr>
        <w:pStyle w:val="Titre2"/>
      </w:pPr>
      <w:bookmarkStart w:id="42" w:name="_Toc136863167"/>
      <w:r>
        <w:t>Capture</w:t>
      </w:r>
      <w:bookmarkEnd w:id="42"/>
    </w:p>
    <w:p w14:paraId="29B8971C" w14:textId="561DE069" w:rsidR="0013063F" w:rsidRDefault="0013063F" w:rsidP="0013063F">
      <w:pPr>
        <w:pStyle w:val="Titre1"/>
      </w:pPr>
      <w:bookmarkStart w:id="43" w:name="_Toc136863168"/>
      <w:r>
        <w:t>Exercice 10</w:t>
      </w:r>
      <w:bookmarkEnd w:id="43"/>
    </w:p>
    <w:p w14:paraId="2989E690" w14:textId="77777777" w:rsidR="0013063F" w:rsidRDefault="0013063F" w:rsidP="0013063F">
      <w:pPr>
        <w:pStyle w:val="Titre2"/>
      </w:pPr>
      <w:bookmarkStart w:id="44" w:name="_Toc136863169"/>
      <w:r>
        <w:t>Objectif de l’exercice</w:t>
      </w:r>
      <w:bookmarkEnd w:id="44"/>
    </w:p>
    <w:p w14:paraId="2A5EF08A" w14:textId="4B3E83B4" w:rsidR="0013063F" w:rsidRDefault="0013063F" w:rsidP="0013063F">
      <w:pPr>
        <w:pStyle w:val="Titre2"/>
      </w:pPr>
      <w:bookmarkStart w:id="45" w:name="_Toc136863170"/>
      <w:r>
        <w:t>Explications / Description</w:t>
      </w:r>
      <w:bookmarkEnd w:id="45"/>
    </w:p>
    <w:p w14:paraId="384F7FCF" w14:textId="32D7DA6D" w:rsidR="0013063F" w:rsidRPr="0013063F" w:rsidRDefault="0013063F" w:rsidP="0013063F">
      <w:pPr>
        <w:pStyle w:val="Titre3"/>
      </w:pPr>
      <w:bookmarkStart w:id="46" w:name="_Toc136863171"/>
      <w:r>
        <w:t>Document.onreadystatechange</w:t>
      </w:r>
      <w:bookmarkEnd w:id="46"/>
    </w:p>
    <w:p w14:paraId="173EA9E3" w14:textId="77777777" w:rsidR="0013063F" w:rsidRDefault="0013063F" w:rsidP="0013063F">
      <w:pPr>
        <w:pStyle w:val="Titre2"/>
      </w:pPr>
      <w:bookmarkStart w:id="47" w:name="_Toc136863172"/>
      <w:r>
        <w:t>Extrait de code</w:t>
      </w:r>
      <w:bookmarkEnd w:id="47"/>
    </w:p>
    <w:p w14:paraId="70CB3F1F" w14:textId="5BC2643F" w:rsidR="0013063F" w:rsidRDefault="0013063F" w:rsidP="0013063F">
      <w:pPr>
        <w:pStyle w:val="Titre2"/>
      </w:pPr>
      <w:bookmarkStart w:id="48" w:name="_Toc136863173"/>
      <w:r>
        <w:t>Capture</w:t>
      </w:r>
      <w:bookmarkEnd w:id="48"/>
    </w:p>
    <w:p w14:paraId="4B8C997B" w14:textId="32087BC9" w:rsidR="00A721EE" w:rsidRDefault="00A721EE" w:rsidP="00A721EE">
      <w:pPr>
        <w:pStyle w:val="Titre1"/>
      </w:pPr>
      <w:bookmarkStart w:id="49" w:name="_Toc136863174"/>
      <w:r>
        <w:t>Trois égals</w:t>
      </w:r>
      <w:bookmarkEnd w:id="49"/>
    </w:p>
    <w:p w14:paraId="5DC2803F" w14:textId="0C14D6BE" w:rsidR="00F43BB5" w:rsidRDefault="00F43BB5" w:rsidP="00F43BB5">
      <w:pPr>
        <w:pStyle w:val="Titre1"/>
      </w:pPr>
      <w:bookmarkStart w:id="50" w:name="_Toc136863175"/>
      <w:r>
        <w:t>Exercice 11</w:t>
      </w:r>
      <w:bookmarkEnd w:id="50"/>
    </w:p>
    <w:p w14:paraId="09BEDF56" w14:textId="77777777" w:rsidR="00F43BB5" w:rsidRDefault="00F43BB5" w:rsidP="00F43BB5">
      <w:pPr>
        <w:pStyle w:val="Titre2"/>
      </w:pPr>
      <w:bookmarkStart w:id="51" w:name="_Toc136863176"/>
      <w:r>
        <w:t>Objectif de l’exercice</w:t>
      </w:r>
      <w:bookmarkEnd w:id="51"/>
    </w:p>
    <w:p w14:paraId="7A8A8FAD" w14:textId="77777777" w:rsidR="00F43BB5" w:rsidRDefault="00F43BB5" w:rsidP="00F43BB5">
      <w:pPr>
        <w:pStyle w:val="Titre2"/>
      </w:pPr>
      <w:bookmarkStart w:id="52" w:name="_Toc136863177"/>
      <w:r>
        <w:t>Explications / Description</w:t>
      </w:r>
      <w:bookmarkEnd w:id="52"/>
    </w:p>
    <w:p w14:paraId="30B6CAD9" w14:textId="77777777" w:rsidR="00F43BB5" w:rsidRDefault="00F43BB5" w:rsidP="00F43BB5">
      <w:pPr>
        <w:pStyle w:val="Titre2"/>
      </w:pPr>
      <w:bookmarkStart w:id="53" w:name="_Toc136863178"/>
      <w:r>
        <w:t>Extrait de code</w:t>
      </w:r>
      <w:bookmarkEnd w:id="53"/>
    </w:p>
    <w:p w14:paraId="6F90A8FE" w14:textId="77777777" w:rsidR="00F43BB5" w:rsidRPr="006C3336" w:rsidRDefault="00F43BB5" w:rsidP="00F43BB5">
      <w:pPr>
        <w:pStyle w:val="Titre2"/>
      </w:pPr>
      <w:bookmarkStart w:id="54" w:name="_Toc136863179"/>
      <w:r>
        <w:t>Capture</w:t>
      </w:r>
      <w:bookmarkEnd w:id="54"/>
    </w:p>
    <w:p w14:paraId="50551812" w14:textId="1827E3D2" w:rsidR="00F43BB5" w:rsidRDefault="00F43BB5" w:rsidP="00F43BB5">
      <w:pPr>
        <w:pStyle w:val="Titre1"/>
      </w:pPr>
      <w:bookmarkStart w:id="55" w:name="_Toc136863180"/>
      <w:r>
        <w:t>Exercice 12</w:t>
      </w:r>
      <w:bookmarkEnd w:id="55"/>
    </w:p>
    <w:p w14:paraId="6B894A12" w14:textId="77777777" w:rsidR="00F43BB5" w:rsidRDefault="00F43BB5" w:rsidP="00F43BB5">
      <w:pPr>
        <w:pStyle w:val="Titre2"/>
      </w:pPr>
      <w:bookmarkStart w:id="56" w:name="_Toc136863181"/>
      <w:r>
        <w:t>Objectif de l’exercice</w:t>
      </w:r>
      <w:bookmarkEnd w:id="56"/>
    </w:p>
    <w:p w14:paraId="0CEB8516" w14:textId="77777777" w:rsidR="00F43BB5" w:rsidRDefault="00F43BB5" w:rsidP="00F43BB5">
      <w:pPr>
        <w:pStyle w:val="Titre2"/>
      </w:pPr>
      <w:bookmarkStart w:id="57" w:name="_Toc136863182"/>
      <w:r>
        <w:t>Explications / Description</w:t>
      </w:r>
      <w:bookmarkEnd w:id="57"/>
    </w:p>
    <w:p w14:paraId="425D49E0" w14:textId="77777777" w:rsidR="00F43BB5" w:rsidRDefault="00F43BB5" w:rsidP="00F43BB5">
      <w:pPr>
        <w:pStyle w:val="Titre2"/>
      </w:pPr>
      <w:bookmarkStart w:id="58" w:name="_Toc136863183"/>
      <w:r>
        <w:lastRenderedPageBreak/>
        <w:t>Extrait de code</w:t>
      </w:r>
      <w:bookmarkEnd w:id="58"/>
    </w:p>
    <w:p w14:paraId="0FE7E8A6" w14:textId="77777777" w:rsidR="00F43BB5" w:rsidRPr="006C3336" w:rsidRDefault="00F43BB5" w:rsidP="00F43BB5">
      <w:pPr>
        <w:pStyle w:val="Titre2"/>
      </w:pPr>
      <w:bookmarkStart w:id="59" w:name="_Toc136863184"/>
      <w:r>
        <w:t>Capture</w:t>
      </w:r>
      <w:bookmarkEnd w:id="59"/>
    </w:p>
    <w:p w14:paraId="18AC3D17" w14:textId="03FEDAC5" w:rsidR="00F43BB5" w:rsidRDefault="00F43BB5" w:rsidP="00F43BB5">
      <w:pPr>
        <w:pStyle w:val="Titre1"/>
      </w:pPr>
      <w:bookmarkStart w:id="60" w:name="_Toc136863185"/>
      <w:r>
        <w:t>Exercice 13</w:t>
      </w:r>
      <w:bookmarkEnd w:id="60"/>
    </w:p>
    <w:p w14:paraId="22B06A8F" w14:textId="77777777" w:rsidR="00F43BB5" w:rsidRDefault="00F43BB5" w:rsidP="00F43BB5">
      <w:pPr>
        <w:pStyle w:val="Titre2"/>
      </w:pPr>
      <w:bookmarkStart w:id="61" w:name="_Toc136863186"/>
      <w:r>
        <w:t>Objectif de l’exercice</w:t>
      </w:r>
      <w:bookmarkEnd w:id="61"/>
    </w:p>
    <w:p w14:paraId="64F4A333" w14:textId="77777777" w:rsidR="00F43BB5" w:rsidRDefault="00F43BB5" w:rsidP="00F43BB5">
      <w:pPr>
        <w:pStyle w:val="Titre2"/>
      </w:pPr>
      <w:bookmarkStart w:id="62" w:name="_Toc136863187"/>
      <w:r>
        <w:t>Explications / Description</w:t>
      </w:r>
      <w:bookmarkEnd w:id="62"/>
    </w:p>
    <w:p w14:paraId="1825BEA9" w14:textId="77777777" w:rsidR="00F43BB5" w:rsidRDefault="00F43BB5" w:rsidP="00F43BB5">
      <w:pPr>
        <w:pStyle w:val="Titre2"/>
      </w:pPr>
      <w:bookmarkStart w:id="63" w:name="_Toc136863188"/>
      <w:r>
        <w:t>Extrait de code</w:t>
      </w:r>
      <w:bookmarkEnd w:id="63"/>
    </w:p>
    <w:p w14:paraId="0A81ABC2" w14:textId="3120F67D" w:rsidR="00F43BB5" w:rsidRPr="00F43BB5" w:rsidRDefault="00F43BB5" w:rsidP="00F43BB5">
      <w:pPr>
        <w:pStyle w:val="Titre2"/>
      </w:pPr>
      <w:bookmarkStart w:id="64" w:name="_Toc136863189"/>
      <w:r>
        <w:t>Capture</w:t>
      </w:r>
      <w:bookmarkEnd w:id="64"/>
    </w:p>
    <w:p w14:paraId="592FF788" w14:textId="3E7A4BAA" w:rsidR="00264BE9" w:rsidRDefault="00264BE9" w:rsidP="00264BE9">
      <w:pPr>
        <w:pStyle w:val="Titre1"/>
      </w:pPr>
      <w:bookmarkStart w:id="65" w:name="_Toc136863190"/>
      <w:r>
        <w:t>Exercice 14</w:t>
      </w:r>
      <w:bookmarkEnd w:id="65"/>
    </w:p>
    <w:p w14:paraId="2037F2BA" w14:textId="3300379D" w:rsidR="00264BE9" w:rsidRDefault="00264BE9" w:rsidP="00264BE9">
      <w:pPr>
        <w:pStyle w:val="Titre2"/>
      </w:pPr>
      <w:bookmarkStart w:id="66" w:name="_Toc136863191"/>
      <w:r>
        <w:t>Objectif de l’exercice</w:t>
      </w:r>
      <w:bookmarkEnd w:id="66"/>
    </w:p>
    <w:p w14:paraId="2A62543C" w14:textId="5768984A" w:rsidR="00264BE9" w:rsidRPr="00264BE9" w:rsidRDefault="00264BE9" w:rsidP="00264BE9">
      <w:pPr>
        <w:pStyle w:val="TxtJustifi"/>
      </w:pPr>
      <w:r>
        <w:t>Dans cet exercice, on ne va pas vraiment faire du code étant donné que l’on aura un site internet avec des slides pour expliquer les principes de base de j</w:t>
      </w:r>
      <w:r w:rsidR="00153915">
        <w:t>q</w:t>
      </w:r>
      <w:r>
        <w:t>uery</w:t>
      </w:r>
    </w:p>
    <w:p w14:paraId="1D6786A4" w14:textId="45B0C1BC" w:rsidR="00264BE9" w:rsidRDefault="00264BE9" w:rsidP="00264BE9">
      <w:pPr>
        <w:pStyle w:val="Titre2"/>
      </w:pPr>
      <w:bookmarkStart w:id="67" w:name="_Toc136863192"/>
      <w:r>
        <w:t>Explications / Description</w:t>
      </w:r>
      <w:bookmarkEnd w:id="67"/>
    </w:p>
    <w:p w14:paraId="2905156D" w14:textId="11B25002" w:rsidR="00153915" w:rsidRDefault="00153915" w:rsidP="00153915">
      <w:pPr>
        <w:pStyle w:val="TxtJustifi"/>
      </w:pPr>
      <w:r>
        <w:t xml:space="preserve">Jquery est une librairie disponible pour javascript. Elle permet de faciliter énormément </w:t>
      </w:r>
      <w:r w:rsidR="00E4150B">
        <w:t>les échanges entre du code javascript et du code HTML.</w:t>
      </w:r>
      <w:r w:rsidR="00715E98">
        <w:t xml:space="preserve"> Elle simplifie </w:t>
      </w:r>
      <w:r w:rsidR="0022444A">
        <w:t>énormément</w:t>
      </w:r>
      <w:r w:rsidR="00715E98">
        <w:t xml:space="preserve"> la manipulation du DOM.</w:t>
      </w:r>
    </w:p>
    <w:p w14:paraId="5FF0AF51" w14:textId="68A23734" w:rsidR="00EA62EF" w:rsidRDefault="00EA62EF" w:rsidP="00153915">
      <w:pPr>
        <w:pStyle w:val="TxtJustifi"/>
      </w:pPr>
      <w:r>
        <w:t>Dans jquery, on va tout le temps utiliser le $ avec des parenthèses. Cela nous permet de sélectionner un élément dans notre HTML. C’est donc grâce à cela qu’on peut reconnaitre du code jquery.</w:t>
      </w:r>
    </w:p>
    <w:p w14:paraId="322CBB87" w14:textId="203B9468" w:rsidR="0066585A" w:rsidRDefault="0066585A" w:rsidP="00153915">
      <w:pPr>
        <w:pStyle w:val="TxtJustifi"/>
      </w:pPr>
      <w:r>
        <w:t xml:space="preserve">Les deux tâches principales d’un code jquery est de retrouver un ou </w:t>
      </w:r>
      <w:r w:rsidR="0022444A">
        <w:t>plusieurs éléments</w:t>
      </w:r>
      <w:r>
        <w:t xml:space="preserve"> dans un fichier HTML et ensuite </w:t>
      </w:r>
      <w:r w:rsidR="002D60BE">
        <w:t>de faire une action avec ce ou ces éléments.</w:t>
      </w:r>
    </w:p>
    <w:p w14:paraId="28B90FCE" w14:textId="062EE5DA" w:rsidR="00747699" w:rsidRDefault="00747699" w:rsidP="00153915">
      <w:pPr>
        <w:pStyle w:val="TxtJustifi"/>
      </w:pPr>
      <w:r>
        <w:t>Pour retrouver un élément</w:t>
      </w:r>
      <w:r w:rsidR="002F5640">
        <w:t xml:space="preserve"> de notre HTML, on va mettre le nom de l’élément entre parenthèses dans le $(""). Voici un exemple où l’on va récupérer l’ensemble des div du document :</w:t>
      </w:r>
    </w:p>
    <w:p w14:paraId="50349D28" w14:textId="3ADA5B43" w:rsidR="002F5640" w:rsidRDefault="002F5640" w:rsidP="002F5640">
      <w:pPr>
        <w:pStyle w:val="TxtCodeVert"/>
      </w:pPr>
      <w:r>
        <w:t>$("div")</w:t>
      </w:r>
    </w:p>
    <w:p w14:paraId="749D4517" w14:textId="15CD38EC" w:rsidR="00F06ACD" w:rsidRDefault="007676E3" w:rsidP="00153915">
      <w:pPr>
        <w:pStyle w:val="TxtJustifi"/>
      </w:pPr>
      <w:r>
        <w:t xml:space="preserve">Ensuite si on veut sélectionner </w:t>
      </w:r>
      <w:r w:rsidR="001966A6">
        <w:t>un ID</w:t>
      </w:r>
      <w:r>
        <w:t>, on va mettre un # juste avant le nom</w:t>
      </w:r>
      <w:r w:rsidR="001966A6">
        <w:t xml:space="preserve">. Et pour une classe CSS, </w:t>
      </w:r>
      <w:r w:rsidR="00C80599">
        <w:t>on va rajouter un point avant.</w:t>
      </w:r>
    </w:p>
    <w:p w14:paraId="7D0D6084" w14:textId="25E82D90" w:rsidR="00F06ACD" w:rsidRDefault="00F06ACD" w:rsidP="00153915">
      <w:pPr>
        <w:pStyle w:val="TxtJustifi"/>
      </w:pPr>
      <w:r>
        <w:t xml:space="preserve">Lorsque l’on lance la page, la fonction </w:t>
      </w:r>
      <w:r w:rsidR="00BD2A73">
        <w:t>ready va être lancée. Voici la structure que l’on aura.</w:t>
      </w:r>
    </w:p>
    <w:p w14:paraId="32334CE4" w14:textId="77777777" w:rsidR="00837A30" w:rsidRDefault="00837A30" w:rsidP="00837A30">
      <w:pPr>
        <w:pStyle w:val="TxtCodeVert"/>
      </w:pPr>
      <w:r>
        <w:t xml:space="preserve">$(document).ready(function(){ </w:t>
      </w:r>
    </w:p>
    <w:p w14:paraId="75198B3C" w14:textId="0C815273" w:rsidR="00837A30" w:rsidRDefault="00837A30" w:rsidP="00837A30">
      <w:pPr>
        <w:pStyle w:val="TxtCodeVert"/>
      </w:pPr>
      <w:r>
        <w:t xml:space="preserve">    // Code jQuery ici</w:t>
      </w:r>
    </w:p>
    <w:p w14:paraId="5728A296" w14:textId="6FFF76C7" w:rsidR="00BD2A73" w:rsidRDefault="00837A30" w:rsidP="00837A30">
      <w:pPr>
        <w:pStyle w:val="TxtCodeVert"/>
      </w:pPr>
      <w:r>
        <w:t>});</w:t>
      </w:r>
    </w:p>
    <w:p w14:paraId="612D24F8" w14:textId="2CDF7547" w:rsidR="00BD2A73" w:rsidRDefault="00EC51D5" w:rsidP="00153915">
      <w:pPr>
        <w:pStyle w:val="TxtJustifi"/>
      </w:pPr>
      <w:r>
        <w:t xml:space="preserve">Dans jquery, on pourra </w:t>
      </w:r>
      <w:r w:rsidR="007C4EA8">
        <w:t>sélectionner des éléments par rapport à un autre. Par exemple on peut sélectionner l’élément parent d’un élément.</w:t>
      </w:r>
      <w:r w:rsidR="000F65B5">
        <w:t xml:space="preserve"> Il existe </w:t>
      </w:r>
      <w:r w:rsidR="00C00545">
        <w:t xml:space="preserve">5 sélections comme celle-ci. On aura donc parent() qui sélectionne le parent, </w:t>
      </w:r>
      <w:r w:rsidR="00C44773">
        <w:t xml:space="preserve">next() qui sélectionne le prochain élément, prev() pour celui </w:t>
      </w:r>
      <w:r w:rsidR="00C44773">
        <w:lastRenderedPageBreak/>
        <w:t>d’avant</w:t>
      </w:r>
      <w:r w:rsidR="00BC2B7E">
        <w:t>, children() pour les éléments enfants et siblings() pour les éléments frères. Voici un exemple d</w:t>
      </w:r>
      <w:r w:rsidR="005E0D61">
        <w:t xml:space="preserve">’utilisation de </w:t>
      </w:r>
      <w:r w:rsidR="00B92E9A">
        <w:t>ces sélections</w:t>
      </w:r>
      <w:r w:rsidR="005E0D61">
        <w:t> :</w:t>
      </w:r>
    </w:p>
    <w:p w14:paraId="4AD214EE" w14:textId="2E9B9065" w:rsidR="005E0D61" w:rsidRDefault="005E0D61" w:rsidP="005E0D61">
      <w:pPr>
        <w:pStyle w:val="TxtCodeVert"/>
      </w:pPr>
      <w:r w:rsidRPr="005E0D61">
        <w:t>$("button").parent().css("border", "3px solid red");</w:t>
      </w:r>
    </w:p>
    <w:p w14:paraId="20FF353B" w14:textId="1066266C" w:rsidR="005E0D61" w:rsidRDefault="00E81295" w:rsidP="005E0D61">
      <w:pPr>
        <w:pStyle w:val="TxtJustifi"/>
      </w:pPr>
      <w:r>
        <w:t xml:space="preserve">Ensuite si on veut </w:t>
      </w:r>
      <w:r w:rsidR="00753085">
        <w:t xml:space="preserve">modifier du css pour un élément, on va mettre </w:t>
      </w:r>
      <w:r w:rsidR="007375CE">
        <w:t>un point et css. Ensuite on va mettre entre parenthèses des crochets et ensuite on pourra mettre du code css comme si on était dans le fichier. Voici un exemple :</w:t>
      </w:r>
    </w:p>
    <w:p w14:paraId="39DCAD6A" w14:textId="7A62208F" w:rsidR="007375CE" w:rsidRPr="003E4697" w:rsidRDefault="000D6DF8" w:rsidP="000D6DF8">
      <w:pPr>
        <w:pStyle w:val="TxtCodeVert"/>
      </w:pPr>
      <w:r w:rsidRPr="003E4697">
        <w:t xml:space="preserve">$("li a").css({ </w:t>
      </w:r>
      <w:r w:rsidRPr="003E4697">
        <w:br/>
        <w:t xml:space="preserve">  color: "red", </w:t>
      </w:r>
      <w:r w:rsidRPr="003E4697">
        <w:br/>
        <w:t xml:space="preserve">  fontWeight: "bold" </w:t>
      </w:r>
      <w:r w:rsidRPr="003E4697">
        <w:br/>
        <w:t>});</w:t>
      </w:r>
    </w:p>
    <w:p w14:paraId="2187FC3F" w14:textId="6F94F31F" w:rsidR="00177FF1" w:rsidRDefault="00F45251" w:rsidP="00177FF1">
      <w:pPr>
        <w:pStyle w:val="TxtJustifi"/>
      </w:pPr>
      <w:r w:rsidRPr="00F45251">
        <w:t xml:space="preserve">Pour ajouter un élément après celui sélectionner, on va utiliser </w:t>
      </w:r>
      <w:r>
        <w:t>le after. Et si on veut mettre un élément avant ce sera le before :</w:t>
      </w:r>
    </w:p>
    <w:p w14:paraId="403FEA4B" w14:textId="56D08EAB" w:rsidR="00F45251" w:rsidRPr="00041586" w:rsidRDefault="00041586" w:rsidP="00041586">
      <w:pPr>
        <w:pStyle w:val="TxtCodeVert"/>
        <w:rPr>
          <w:lang w:val="en-US"/>
        </w:rPr>
      </w:pPr>
      <w:r w:rsidRPr="00041586">
        <w:rPr>
          <w:lang w:val="en-US"/>
        </w:rPr>
        <w:t>$("a[target=_blank]")</w:t>
      </w:r>
      <w:r>
        <w:rPr>
          <w:lang w:val="en-US"/>
        </w:rPr>
        <w:br/>
      </w:r>
      <w:r w:rsidRPr="00041586">
        <w:rPr>
          <w:lang w:val="en-US"/>
        </w:rPr>
        <w:t xml:space="preserve">  .after("&lt;img src='images/open.png'/&gt;");</w:t>
      </w:r>
    </w:p>
    <w:p w14:paraId="07563D04" w14:textId="3DB5FF9D" w:rsidR="007E29BE" w:rsidRDefault="007E29BE" w:rsidP="00177FF1">
      <w:pPr>
        <w:pStyle w:val="TxtJustifi"/>
      </w:pPr>
      <w:r>
        <w:t>Sinon on aura aussi le append pour ajouter directement du texte dans la balise de l’élément. Voici un exemple :</w:t>
      </w:r>
    </w:p>
    <w:p w14:paraId="0A1C0FB7" w14:textId="26263E90" w:rsidR="007E29BE" w:rsidRDefault="0011759D" w:rsidP="0011759D">
      <w:pPr>
        <w:pStyle w:val="TxtCodeVert"/>
      </w:pPr>
      <w:r>
        <w:t>$("a[target=_blank]")</w:t>
      </w:r>
      <w:r>
        <w:br/>
        <w:t xml:space="preserve">  .append("(mon texte)");</w:t>
      </w:r>
    </w:p>
    <w:p w14:paraId="2FEF5FBD" w14:textId="0124444C" w:rsidR="00F45251" w:rsidRDefault="00041586" w:rsidP="00177FF1">
      <w:pPr>
        <w:pStyle w:val="TxtJustifi"/>
      </w:pPr>
      <w:r w:rsidRPr="007E29BE">
        <w:t xml:space="preserve">Ensuite si on veut supprimer un élément, on va </w:t>
      </w:r>
      <w:r w:rsidR="00A465AD">
        <w:t>utiliser le remove. Pour cela ce sera comme pour ajouter mais on ne va rien mettre entre parenthèses. Voici l’exemple :</w:t>
      </w:r>
    </w:p>
    <w:p w14:paraId="675CDAAB" w14:textId="2F2D4920" w:rsidR="00A465AD" w:rsidRDefault="00A465AD" w:rsidP="00A465AD">
      <w:pPr>
        <w:pStyle w:val="TxtCodeVert"/>
      </w:pPr>
      <w:r>
        <w:t>$("a[target=_blank]").remove()</w:t>
      </w:r>
    </w:p>
    <w:p w14:paraId="3D7E4CE0" w14:textId="446A0746" w:rsidR="00A465AD" w:rsidRDefault="00F4055B" w:rsidP="00177FF1">
      <w:pPr>
        <w:pStyle w:val="TxtJustifi"/>
      </w:pPr>
      <w:r>
        <w:t>Pour les formulaires, on peut utiliser l’</w:t>
      </w:r>
      <w:r w:rsidR="00E14304">
        <w:t>évènement</w:t>
      </w:r>
      <w:r>
        <w:t xml:space="preserve"> submit</w:t>
      </w:r>
      <w:r w:rsidR="00622114">
        <w:t>(). Sinon on aura aussi l’</w:t>
      </w:r>
      <w:r w:rsidR="009A64D6">
        <w:t>événement</w:t>
      </w:r>
      <w:r w:rsidR="00622114">
        <w:t xml:space="preserve"> </w:t>
      </w:r>
      <w:r w:rsidR="00751327">
        <w:t>click()</w:t>
      </w:r>
      <w:r w:rsidR="00622114">
        <w:t xml:space="preserve"> qui va </w:t>
      </w:r>
      <w:r w:rsidR="00E14304">
        <w:t>nous permettre de faire une action dès</w:t>
      </w:r>
      <w:r w:rsidR="008D0F04">
        <w:t xml:space="preserve"> </w:t>
      </w:r>
      <w:r w:rsidR="00E14304">
        <w:t xml:space="preserve">que l’on va cliquer sur l’élément </w:t>
      </w:r>
      <w:r w:rsidR="009A64D6">
        <w:t>sélectionné</w:t>
      </w:r>
      <w:r w:rsidR="00E14304">
        <w:t xml:space="preserve">. Et dans le même style on a hover mais </w:t>
      </w:r>
      <w:r w:rsidR="008D0F04">
        <w:t>ici l’action sera faite uniquement lorsque l’on aura la souris sur l’élément.</w:t>
      </w:r>
    </w:p>
    <w:p w14:paraId="205A5609" w14:textId="30DE60C2" w:rsidR="00121E74" w:rsidRDefault="00121E74" w:rsidP="00177FF1">
      <w:pPr>
        <w:pStyle w:val="TxtJustifi"/>
      </w:pPr>
      <w:r>
        <w:t>L’évènement toogle() permet d</w:t>
      </w:r>
      <w:r w:rsidR="006F6BB1">
        <w:t xml:space="preserve">’activer ou de désactiver certain éléments. Par exemple dans l’exemple suivant, on va activer ou désactiver les éléments lorsque l’on va cliquer sur le </w:t>
      </w:r>
      <w:r w:rsidR="0033333C">
        <w:t>menu :</w:t>
      </w:r>
    </w:p>
    <w:p w14:paraId="5E32B9CF" w14:textId="626163B8" w:rsidR="0033333C" w:rsidRDefault="0033333C" w:rsidP="0033333C">
      <w:pPr>
        <w:pStyle w:val="TxtCodeVert"/>
        <w:rPr>
          <w:lang w:val="en-US"/>
        </w:rPr>
      </w:pPr>
      <w:r w:rsidRPr="0033333C">
        <w:rPr>
          <w:lang w:val="en-US"/>
        </w:rPr>
        <w:t>$("a.menu").click(function(){</w:t>
      </w:r>
      <w:r>
        <w:rPr>
          <w:lang w:val="en-US"/>
        </w:rPr>
        <w:br/>
      </w:r>
      <w:r w:rsidRPr="0033333C">
        <w:rPr>
          <w:lang w:val="en-US"/>
        </w:rPr>
        <w:t xml:space="preserve">  $(this).next().toggle();</w:t>
      </w:r>
      <w:r>
        <w:rPr>
          <w:lang w:val="en-US"/>
        </w:rPr>
        <w:br/>
      </w:r>
      <w:r w:rsidRPr="0033333C">
        <w:rPr>
          <w:lang w:val="en-US"/>
        </w:rPr>
        <w:t xml:space="preserve">  return false;</w:t>
      </w:r>
      <w:r>
        <w:rPr>
          <w:lang w:val="en-US"/>
        </w:rPr>
        <w:br/>
      </w:r>
      <w:r w:rsidRPr="0033333C">
        <w:rPr>
          <w:lang w:val="en-US"/>
        </w:rPr>
        <w:t>});</w:t>
      </w:r>
    </w:p>
    <w:p w14:paraId="4D3B84CD" w14:textId="1F93D274" w:rsidR="00401CA8" w:rsidRDefault="00190BCE" w:rsidP="00401CA8">
      <w:pPr>
        <w:pStyle w:val="TxtJustifi"/>
      </w:pPr>
      <w:r w:rsidRPr="00190BCE">
        <w:t>On peut aussi utiliser l</w:t>
      </w:r>
      <w:r>
        <w:t xml:space="preserve">e animate </w:t>
      </w:r>
      <w:r w:rsidR="00722FA4">
        <w:t>pour faire une petite animation durant l’action :</w:t>
      </w:r>
    </w:p>
    <w:p w14:paraId="04FD7666" w14:textId="2590CA3D" w:rsidR="00722FA4" w:rsidRPr="004A6C3E" w:rsidRDefault="00E5525B" w:rsidP="00E5525B">
      <w:pPr>
        <w:pStyle w:val="TxtCodeVert"/>
        <w:rPr>
          <w:lang w:val="en-US"/>
        </w:rPr>
      </w:pPr>
      <w:r w:rsidRPr="00E5525B">
        <w:rPr>
          <w:lang w:val="en-US"/>
        </w:rPr>
        <w:t>$("li").hover(function(){</w:t>
      </w:r>
      <w:r w:rsidR="004A6C3E">
        <w:rPr>
          <w:lang w:val="en-US"/>
        </w:rPr>
        <w:br/>
      </w:r>
      <w:r w:rsidRPr="00E5525B">
        <w:rPr>
          <w:lang w:val="en-US"/>
        </w:rPr>
        <w:t xml:space="preserve">  $(this).animate({marginLeft: 38, marginRight: 0});</w:t>
      </w:r>
      <w:r w:rsidR="004A6C3E">
        <w:rPr>
          <w:lang w:val="en-US"/>
        </w:rPr>
        <w:br/>
      </w:r>
      <w:r w:rsidRPr="00E5525B">
        <w:rPr>
          <w:lang w:val="en-US"/>
        </w:rPr>
        <w:t>}, function(){</w:t>
      </w:r>
      <w:r w:rsidR="004A6C3E">
        <w:rPr>
          <w:lang w:val="en-US"/>
        </w:rPr>
        <w:br/>
      </w:r>
      <w:r w:rsidRPr="00E5525B">
        <w:rPr>
          <w:lang w:val="en-US"/>
        </w:rPr>
        <w:t xml:space="preserve">  $(this).animate({marginLeft: 18, marginRight: 18});</w:t>
      </w:r>
      <w:r w:rsidR="004A6C3E">
        <w:rPr>
          <w:lang w:val="en-US"/>
        </w:rPr>
        <w:br/>
      </w:r>
      <w:r w:rsidRPr="004A6C3E">
        <w:rPr>
          <w:lang w:val="en-US"/>
        </w:rPr>
        <w:t>});</w:t>
      </w:r>
    </w:p>
    <w:p w14:paraId="6031B4F5" w14:textId="62D46B88" w:rsidR="00722FA4" w:rsidRPr="00080807" w:rsidRDefault="00B26D22" w:rsidP="00401CA8">
      <w:pPr>
        <w:pStyle w:val="TxtJustifi"/>
        <w:rPr>
          <w:lang w:val="en-US"/>
        </w:rPr>
      </w:pPr>
      <w:r w:rsidRPr="00B26D22">
        <w:t xml:space="preserve">On va </w:t>
      </w:r>
      <w:r w:rsidR="009A64D6" w:rsidRPr="00B26D22">
        <w:t>utiliser</w:t>
      </w:r>
      <w:r w:rsidRPr="00B26D22">
        <w:t xml:space="preserve"> aussi l</w:t>
      </w:r>
      <w:r>
        <w:t xml:space="preserve">’élément live() </w:t>
      </w:r>
      <w:r w:rsidR="009842DB">
        <w:t>qui va remplacer le hover. Cela nous permet de faire ces actions aussi sur les nouveaux éléments et pas seulement sur ceux de base du fichier.</w:t>
      </w:r>
      <w:r w:rsidR="00DA7129">
        <w:t xml:space="preserve"> </w:t>
      </w:r>
      <w:r w:rsidR="00DA7129" w:rsidRPr="00080807">
        <w:rPr>
          <w:lang w:val="en-US"/>
        </w:rPr>
        <w:t>Voici un exemple :</w:t>
      </w:r>
    </w:p>
    <w:p w14:paraId="2D9D76C4" w14:textId="2BCDD768" w:rsidR="00DA7129" w:rsidRPr="003E5AD6" w:rsidRDefault="00990A59" w:rsidP="00990A59">
      <w:pPr>
        <w:pStyle w:val="TxtCodeVert"/>
        <w:rPr>
          <w:lang w:val="en-US"/>
        </w:rPr>
      </w:pPr>
      <w:r w:rsidRPr="00990A59">
        <w:rPr>
          <w:lang w:val="en-US"/>
        </w:rPr>
        <w:lastRenderedPageBreak/>
        <w:t>$("a.menu").live("hover", function(){</w:t>
      </w:r>
      <w:r>
        <w:rPr>
          <w:lang w:val="en-US"/>
        </w:rPr>
        <w:br/>
      </w:r>
      <w:r w:rsidRPr="00990A59">
        <w:rPr>
          <w:lang w:val="en-US"/>
        </w:rPr>
        <w:t xml:space="preserve">  $(this).next().toggle(200);</w:t>
      </w:r>
      <w:r>
        <w:rPr>
          <w:lang w:val="en-US"/>
        </w:rPr>
        <w:br/>
      </w:r>
      <w:r w:rsidRPr="00990A59">
        <w:rPr>
          <w:lang w:val="en-US"/>
        </w:rPr>
        <w:t xml:space="preserve">  return false;</w:t>
      </w:r>
      <w:r>
        <w:rPr>
          <w:lang w:val="en-US"/>
        </w:rPr>
        <w:br/>
      </w:r>
      <w:r w:rsidRPr="003E5AD6">
        <w:rPr>
          <w:lang w:val="en-US"/>
        </w:rPr>
        <w:t>});</w:t>
      </w:r>
    </w:p>
    <w:p w14:paraId="263877A6" w14:textId="1A7B8D69" w:rsidR="00DA7129" w:rsidRDefault="003E5AD6" w:rsidP="00401CA8">
      <w:pPr>
        <w:pStyle w:val="TxtJustifi"/>
      </w:pPr>
      <w:r w:rsidRPr="003E5AD6">
        <w:t>Ensuite pour cacher et a</w:t>
      </w:r>
      <w:r>
        <w:t>fficher un élément, on va utiliser hide() et show().</w:t>
      </w:r>
      <w:r w:rsidR="00165A74">
        <w:t xml:space="preserve"> Le premier argument est la vitesse de l’action et le deuxième est ce que l’on va faire l’orsque l’on aura fini l’action. Dans l’exemple suivant on va d’abord cacher l’élément et ensuite on va le réafficher :</w:t>
      </w:r>
    </w:p>
    <w:p w14:paraId="10ECB4E9" w14:textId="07538BA0" w:rsidR="00165A74" w:rsidRPr="00165A74" w:rsidRDefault="00165A74" w:rsidP="00165A74">
      <w:pPr>
        <w:pStyle w:val="TxtCodeVert"/>
        <w:rPr>
          <w:lang w:val="en-US"/>
        </w:rPr>
      </w:pPr>
      <w:r w:rsidRPr="00165A74">
        <w:rPr>
          <w:lang w:val="en-US"/>
        </w:rPr>
        <w:t>$("div.block").hide("slow", function(){</w:t>
      </w:r>
      <w:r>
        <w:rPr>
          <w:lang w:val="en-US"/>
        </w:rPr>
        <w:br/>
      </w:r>
      <w:r w:rsidRPr="00165A74">
        <w:rPr>
          <w:lang w:val="en-US"/>
        </w:rPr>
        <w:t xml:space="preserve">  $(this).show("slow");</w:t>
      </w:r>
      <w:r>
        <w:rPr>
          <w:lang w:val="en-US"/>
        </w:rPr>
        <w:br/>
      </w:r>
      <w:r w:rsidRPr="00165A74">
        <w:rPr>
          <w:lang w:val="en-US"/>
        </w:rPr>
        <w:t>});</w:t>
      </w:r>
    </w:p>
    <w:p w14:paraId="66F46BE0" w14:textId="60BE550D" w:rsidR="00165A74" w:rsidRDefault="00CB145F" w:rsidP="00401CA8">
      <w:pPr>
        <w:pStyle w:val="TxtJustifi"/>
      </w:pPr>
      <w:r w:rsidRPr="00CB145F">
        <w:t>Pour lire un fic</w:t>
      </w:r>
      <w:r>
        <w:t>h</w:t>
      </w:r>
      <w:r w:rsidRPr="00CB145F">
        <w:t>ier a</w:t>
      </w:r>
      <w:r>
        <w:t xml:space="preserve">vec ajax, on va faire </w:t>
      </w:r>
      <w:r w:rsidR="000E24B0">
        <w:t>$.ajax({}). Entre les accolades, on va mettre tout d’abord l’url du</w:t>
      </w:r>
      <w:r w:rsidR="00F16984">
        <w:t xml:space="preserve"> fichier XML et ensuite on va faire une fonction. Voici la déclaration avec un exemple de fonction :</w:t>
      </w:r>
    </w:p>
    <w:p w14:paraId="00D1BC7A" w14:textId="44F0C76F" w:rsidR="00F16984" w:rsidRPr="003E4697" w:rsidRDefault="00F16984" w:rsidP="00F16984">
      <w:pPr>
        <w:pStyle w:val="TxtCodeVert"/>
      </w:pPr>
      <w:r w:rsidRPr="003E4697">
        <w:t>$.ajax({</w:t>
      </w:r>
      <w:r w:rsidRPr="003E4697">
        <w:br/>
        <w:t xml:space="preserve">    url: "file.xml",</w:t>
      </w:r>
      <w:r w:rsidRPr="003E4697">
        <w:br/>
        <w:t xml:space="preserve">    success: function( xml ) {</w:t>
      </w:r>
      <w:r w:rsidRPr="003E4697">
        <w:br/>
        <w:t xml:space="preserve">        $(xml).find("tab").each(function(){</w:t>
      </w:r>
      <w:r w:rsidRPr="003E4697">
        <w:br/>
        <w:t xml:space="preserve">            $("ul").append(</w:t>
      </w:r>
      <w:r w:rsidRPr="003E4697">
        <w:br/>
        <w:t xml:space="preserve">              "&lt;li&gt;" + $(this).text() + "&lt;/li&gt;");</w:t>
      </w:r>
      <w:r w:rsidRPr="003E4697">
        <w:br/>
        <w:t xml:space="preserve">        });</w:t>
      </w:r>
      <w:r w:rsidRPr="003E4697">
        <w:br/>
        <w:t xml:space="preserve">    }</w:t>
      </w:r>
      <w:r w:rsidRPr="003E4697">
        <w:br/>
        <w:t>});</w:t>
      </w:r>
    </w:p>
    <w:p w14:paraId="11AFF250" w14:textId="6915E46C" w:rsidR="00F16984" w:rsidRDefault="00507CC6" w:rsidP="00401CA8">
      <w:pPr>
        <w:pStyle w:val="TxtJustifi"/>
      </w:pPr>
      <w:r w:rsidRPr="00507CC6">
        <w:t xml:space="preserve">Ensuite pour un fichier </w:t>
      </w:r>
      <w:r>
        <w:t>JSON</w:t>
      </w:r>
      <w:r w:rsidRPr="00507CC6">
        <w:t>, on va uti</w:t>
      </w:r>
      <w:r>
        <w:t>liser la méthode $.getJSON(). Dans cette métho</w:t>
      </w:r>
      <w:r w:rsidR="00DA5B70">
        <w:t>d</w:t>
      </w:r>
      <w:r>
        <w:t>e,</w:t>
      </w:r>
      <w:r w:rsidR="00DA5B70">
        <w:t xml:space="preserve"> on va d’abord mettre en paramètre le fichier json et la fonction que l’on va faire. Dans la fonction on peut par exemple lire tout les éléments dans le json et les ajouter à une liste. Voici l’exemple en code :</w:t>
      </w:r>
    </w:p>
    <w:p w14:paraId="07E8DFC6" w14:textId="61E9C95C" w:rsidR="00DA5B70" w:rsidRPr="003E4697" w:rsidRDefault="00FF4DDF" w:rsidP="00FF4DDF">
      <w:pPr>
        <w:pStyle w:val="TxtCodeVert"/>
      </w:pPr>
      <w:r w:rsidRPr="003E4697">
        <w:t>$.getJSON("file.json", function( obj ) {</w:t>
      </w:r>
      <w:r w:rsidRPr="003E4697">
        <w:br/>
        <w:t xml:space="preserve">    for ( var prop in obj ) {</w:t>
      </w:r>
      <w:r w:rsidRPr="003E4697">
        <w:br/>
        <w:t xml:space="preserve">        $("ul").append(</w:t>
      </w:r>
      <w:r w:rsidRPr="003E4697">
        <w:br/>
        <w:t xml:space="preserve">            "&lt;li&gt;" + prop + ": " + obj[prop] + "&lt;/li&gt;");</w:t>
      </w:r>
      <w:r w:rsidRPr="003E4697">
        <w:br/>
        <w:t xml:space="preserve">    }</w:t>
      </w:r>
      <w:r w:rsidRPr="003E4697">
        <w:br/>
        <w:t>});</w:t>
      </w:r>
    </w:p>
    <w:p w14:paraId="65878513" w14:textId="1D6238D5" w:rsidR="00DA5B70" w:rsidRDefault="0001398F" w:rsidP="00401CA8">
      <w:pPr>
        <w:pStyle w:val="TxtJustifi"/>
      </w:pPr>
      <w:r w:rsidRPr="0001398F">
        <w:t xml:space="preserve">Pour </w:t>
      </w:r>
      <w:r w:rsidR="00C5725F" w:rsidRPr="0001398F">
        <w:t>décider</w:t>
      </w:r>
      <w:r w:rsidRPr="0001398F">
        <w:t xml:space="preserve"> de charger u</w:t>
      </w:r>
      <w:r>
        <w:t>n fichier HTML autre part, on va utiliser le load().</w:t>
      </w:r>
      <w:r w:rsidR="00C5725F">
        <w:t xml:space="preserve"> On va donc d’abord mettre l’élément dans lequel stocker et ensuite le fichier HTML. Voici un exemple :</w:t>
      </w:r>
    </w:p>
    <w:p w14:paraId="1310A8F8" w14:textId="02CC408A" w:rsidR="00C5725F" w:rsidRPr="003E4697" w:rsidRDefault="00C5725F" w:rsidP="00C5725F">
      <w:pPr>
        <w:pStyle w:val="TxtCodeVert"/>
      </w:pPr>
      <w:r w:rsidRPr="003E4697">
        <w:t>$("div.load").load("file.html");</w:t>
      </w:r>
    </w:p>
    <w:p w14:paraId="70D48EE0" w14:textId="5926198C" w:rsidR="00C5725F" w:rsidRDefault="00C5725F" w:rsidP="00C5725F">
      <w:pPr>
        <w:pStyle w:val="TxtJustifi"/>
      </w:pPr>
      <w:r w:rsidRPr="00C5725F">
        <w:t xml:space="preserve">Et pour finir pour </w:t>
      </w:r>
      <w:r>
        <w:t xml:space="preserve">intégrer jquery dans notre projet, on va </w:t>
      </w:r>
      <w:r w:rsidR="00FB545D">
        <w:t>mettre</w:t>
      </w:r>
      <w:r>
        <w:t xml:space="preserve"> dans le head du HTML (comme pour le js)</w:t>
      </w:r>
      <w:r w:rsidR="00FB545D">
        <w:t xml:space="preserve"> cette ligne :</w:t>
      </w:r>
    </w:p>
    <w:p w14:paraId="25AEE894" w14:textId="684AD04E" w:rsidR="00FB545D" w:rsidRPr="00C5725F" w:rsidRDefault="00FB545D" w:rsidP="00FB545D">
      <w:pPr>
        <w:pStyle w:val="TxtCodeVert"/>
      </w:pPr>
      <w:r w:rsidRPr="00FB545D">
        <w:t>&lt;script src='http://code.jquery.com/jquery.js'&gt;&lt;/script&gt;</w:t>
      </w:r>
    </w:p>
    <w:p w14:paraId="27A4F67B" w14:textId="40D38894" w:rsidR="00264BE9" w:rsidRDefault="00264BE9" w:rsidP="00264BE9">
      <w:pPr>
        <w:pStyle w:val="Titre2"/>
      </w:pPr>
      <w:bookmarkStart w:id="68" w:name="_Toc136863193"/>
      <w:r>
        <w:t>Extrait de code</w:t>
      </w:r>
      <w:bookmarkEnd w:id="68"/>
    </w:p>
    <w:p w14:paraId="0E2B6844" w14:textId="301252B2" w:rsidR="008D55E6" w:rsidRPr="008D55E6" w:rsidRDefault="008D55E6" w:rsidP="008D55E6">
      <w:pPr>
        <w:pStyle w:val="TxtJustifi"/>
      </w:pPr>
      <w:r>
        <w:t xml:space="preserve">Dans cet exercice, il n’y aura pas d’extrait de code étant donné que </w:t>
      </w:r>
      <w:r w:rsidR="00A91D2D">
        <w:t>l’on n’a pas</w:t>
      </w:r>
      <w:r>
        <w:t xml:space="preserve"> fait de code nous-même.</w:t>
      </w:r>
    </w:p>
    <w:p w14:paraId="7E90894C" w14:textId="2113CDD4" w:rsidR="00264BE9" w:rsidRDefault="00264BE9" w:rsidP="00264BE9">
      <w:pPr>
        <w:pStyle w:val="Titre2"/>
      </w:pPr>
      <w:bookmarkStart w:id="69" w:name="_Toc136863194"/>
      <w:r>
        <w:lastRenderedPageBreak/>
        <w:t>Capture</w:t>
      </w:r>
      <w:bookmarkEnd w:id="69"/>
    </w:p>
    <w:p w14:paraId="0FCBF53E" w14:textId="31878F19" w:rsidR="00A91D2D" w:rsidRPr="00A91D2D" w:rsidRDefault="00A91D2D" w:rsidP="00A91D2D">
      <w:pPr>
        <w:pStyle w:val="TxtJustifi"/>
      </w:pPr>
      <w:r>
        <w:t>Et pour les captures, c’est pareil il n’y en aura pas pour cet exercice.</w:t>
      </w:r>
    </w:p>
    <w:p w14:paraId="4277D5A4" w14:textId="7A1135D1" w:rsidR="00264BE9" w:rsidRDefault="00264BE9" w:rsidP="00264BE9">
      <w:pPr>
        <w:pStyle w:val="Titre1"/>
      </w:pPr>
      <w:bookmarkStart w:id="70" w:name="_Toc136863195"/>
      <w:r>
        <w:t xml:space="preserve">Exercice </w:t>
      </w:r>
      <w:r w:rsidR="00080807">
        <w:t>15</w:t>
      </w:r>
      <w:bookmarkEnd w:id="70"/>
    </w:p>
    <w:p w14:paraId="0A4BDA8F" w14:textId="096A8A39" w:rsidR="00264BE9" w:rsidRDefault="00264BE9" w:rsidP="00264BE9">
      <w:pPr>
        <w:pStyle w:val="Titre2"/>
      </w:pPr>
      <w:bookmarkStart w:id="71" w:name="_Toc136863196"/>
      <w:r>
        <w:t>Objectif de l’exercice</w:t>
      </w:r>
      <w:bookmarkEnd w:id="71"/>
    </w:p>
    <w:p w14:paraId="574557CA" w14:textId="1D07198D" w:rsidR="00496C5E" w:rsidRPr="00496C5E" w:rsidRDefault="00496C5E" w:rsidP="00496C5E">
      <w:pPr>
        <w:pStyle w:val="TxtJustifi"/>
      </w:pPr>
      <w:r>
        <w:t>Dans l’exercice 15, on va commencer à uti</w:t>
      </w:r>
      <w:r w:rsidR="00695A04">
        <w:t>liser jquery dans un vrai programme.</w:t>
      </w:r>
      <w:r w:rsidR="00634AC8">
        <w:t xml:space="preserve"> Le principe est de changer la couleur de fond de la page avec jquery et avec une animation.</w:t>
      </w:r>
    </w:p>
    <w:p w14:paraId="1B0C5B98" w14:textId="46095497" w:rsidR="00264BE9" w:rsidRDefault="00264BE9" w:rsidP="00264BE9">
      <w:pPr>
        <w:pStyle w:val="Titre2"/>
      </w:pPr>
      <w:bookmarkStart w:id="72" w:name="_Toc136863197"/>
      <w:r>
        <w:t>Explications / Description</w:t>
      </w:r>
      <w:bookmarkEnd w:id="72"/>
    </w:p>
    <w:p w14:paraId="69C6387E" w14:textId="6BAD1AAD" w:rsidR="00CF2046" w:rsidRDefault="00880828" w:rsidP="00880828">
      <w:pPr>
        <w:pStyle w:val="TxtJustifi"/>
      </w:pPr>
      <w:r>
        <w:t>Déjà au tout début il faudra récupérer la valeur de la couleur que l’on a choisi.</w:t>
      </w:r>
      <w:r w:rsidR="002D5AB4">
        <w:t xml:space="preserve"> Pour cela on va </w:t>
      </w:r>
      <w:r w:rsidR="00D9135A">
        <w:t>récupérer notre liste avec l’id couleurs et ensuite on va obtenir sa valeur avec « .val() ».</w:t>
      </w:r>
    </w:p>
    <w:p w14:paraId="6AE55010" w14:textId="12BC7E55" w:rsidR="00CF2046" w:rsidRDefault="000C67A9" w:rsidP="00CF2046">
      <w:pPr>
        <w:pStyle w:val="TxtCodeVert"/>
      </w:pPr>
      <w:r w:rsidRPr="000C67A9">
        <w:t>$("#couleurs").val()</w:t>
      </w:r>
    </w:p>
    <w:p w14:paraId="6EFEF0AE" w14:textId="449A98C0" w:rsidR="00880828" w:rsidRPr="003E4697" w:rsidRDefault="00DF46BB" w:rsidP="00880828">
      <w:pPr>
        <w:pStyle w:val="TxtJustifi"/>
        <w:rPr>
          <w:lang w:val="en-US"/>
        </w:rPr>
      </w:pPr>
      <w:r>
        <w:t xml:space="preserve">Ensuite pour changer la </w:t>
      </w:r>
      <w:r w:rsidR="00CF2046">
        <w:t>couleur de fond, on va utiliser le « .css »</w:t>
      </w:r>
      <w:r w:rsidR="00FA391D">
        <w:t xml:space="preserve"> et on va modifier l’attribut background-color</w:t>
      </w:r>
      <w:r w:rsidR="00412FF0">
        <w:t>. On va utiliser aussi color pour changer la couleur de l’écriture</w:t>
      </w:r>
      <w:r w:rsidR="0082501C">
        <w:t xml:space="preserve">. </w:t>
      </w:r>
      <w:r w:rsidR="0082501C" w:rsidRPr="003E4697">
        <w:rPr>
          <w:lang w:val="en-US"/>
        </w:rPr>
        <w:t>Voici un exemple du css :</w:t>
      </w:r>
    </w:p>
    <w:p w14:paraId="613E3680" w14:textId="0CCBD2A8" w:rsidR="0082501C" w:rsidRPr="0082501C" w:rsidRDefault="0082501C" w:rsidP="0082501C">
      <w:pPr>
        <w:pStyle w:val="TxtCodeVert"/>
        <w:rPr>
          <w:lang w:val="en-US"/>
        </w:rPr>
      </w:pPr>
      <w:r w:rsidRPr="0082501C">
        <w:rPr>
          <w:lang w:val="en-US"/>
        </w:rPr>
        <w:t>$(</w:t>
      </w:r>
      <w:r>
        <w:rPr>
          <w:lang w:val="en-US"/>
        </w:rPr>
        <w:t>#</w:t>
      </w:r>
      <w:r w:rsidRPr="0082501C">
        <w:rPr>
          <w:lang w:val="en-US"/>
        </w:rPr>
        <w:t>container).css({</w:t>
      </w:r>
    </w:p>
    <w:p w14:paraId="2ABDBA0C" w14:textId="3B935201" w:rsidR="0082501C" w:rsidRPr="0082501C" w:rsidRDefault="0082501C" w:rsidP="0082501C">
      <w:pPr>
        <w:pStyle w:val="TxtCodeVert"/>
        <w:rPr>
          <w:lang w:val="en-US"/>
        </w:rPr>
      </w:pPr>
      <w:r w:rsidRPr="0082501C">
        <w:rPr>
          <w:lang w:val="en-US"/>
        </w:rPr>
        <w:t xml:space="preserve">  "background-color": </w:t>
      </w:r>
      <w:r w:rsidR="008D0161">
        <w:rPr>
          <w:lang w:val="en-US"/>
        </w:rPr>
        <w:t>"green"</w:t>
      </w:r>
      <w:r w:rsidRPr="0082501C">
        <w:rPr>
          <w:lang w:val="en-US"/>
        </w:rPr>
        <w:t>,</w:t>
      </w:r>
    </w:p>
    <w:p w14:paraId="4B972744" w14:textId="666F9AFA" w:rsidR="0082501C" w:rsidRPr="003E4697" w:rsidRDefault="0082501C" w:rsidP="0082501C">
      <w:pPr>
        <w:pStyle w:val="TxtCodeVert"/>
        <w:rPr>
          <w:lang w:val="en-US"/>
        </w:rPr>
      </w:pPr>
      <w:r w:rsidRPr="0082501C">
        <w:rPr>
          <w:lang w:val="en-US"/>
        </w:rPr>
        <w:t xml:space="preserve">  </w:t>
      </w:r>
      <w:r w:rsidRPr="003E4697">
        <w:rPr>
          <w:lang w:val="en-US"/>
        </w:rPr>
        <w:t>"color": "white"</w:t>
      </w:r>
    </w:p>
    <w:p w14:paraId="00CA2B6E" w14:textId="76B7C9F9" w:rsidR="0082501C" w:rsidRPr="00D97FD1" w:rsidRDefault="0082501C" w:rsidP="0082501C">
      <w:pPr>
        <w:pStyle w:val="TxtCodeVert"/>
      </w:pPr>
      <w:r w:rsidRPr="00D97FD1">
        <w:t>})</w:t>
      </w:r>
    </w:p>
    <w:p w14:paraId="1D643201" w14:textId="142FFC21" w:rsidR="0082501C" w:rsidRPr="00FB1695" w:rsidRDefault="00FB1695" w:rsidP="00880828">
      <w:pPr>
        <w:pStyle w:val="TxtJustifi"/>
      </w:pPr>
      <w:r w:rsidRPr="008C46F6">
        <w:rPr>
          <w:highlight w:val="yellow"/>
        </w:rPr>
        <w:t xml:space="preserve">Et pour finir pour mettre une animation de disparition et de réapparition, onva </w:t>
      </w:r>
      <w:r w:rsidR="00CE44A3" w:rsidRPr="008C46F6">
        <w:rPr>
          <w:highlight w:val="yellow"/>
        </w:rPr>
        <w:t xml:space="preserve">utiliser le fadeOut durant une seconde pour qu’il disparaisse, après on fait le css et pour finir on </w:t>
      </w:r>
      <w:r w:rsidR="00C15A88" w:rsidRPr="008C46F6">
        <w:rPr>
          <w:highlight w:val="yellow"/>
        </w:rPr>
        <w:t xml:space="preserve">fait un slideToogle pour qu’il réapparaisse en </w:t>
      </w:r>
      <w:r w:rsidR="008C46F6" w:rsidRPr="008C46F6">
        <w:rPr>
          <w:highlight w:val="yellow"/>
        </w:rPr>
        <w:t>glissant depuis le haut.</w:t>
      </w:r>
    </w:p>
    <w:p w14:paraId="4422A02C" w14:textId="77777777" w:rsidR="00264BE9" w:rsidRDefault="00264BE9" w:rsidP="00264BE9">
      <w:pPr>
        <w:pStyle w:val="Titre2"/>
      </w:pPr>
      <w:bookmarkStart w:id="73" w:name="_Toc136863198"/>
      <w:r>
        <w:t>Extrait de code</w:t>
      </w:r>
      <w:bookmarkEnd w:id="73"/>
    </w:p>
    <w:p w14:paraId="7F679C89" w14:textId="77777777" w:rsidR="00264BE9" w:rsidRPr="006C3336" w:rsidRDefault="00264BE9" w:rsidP="00264BE9">
      <w:pPr>
        <w:pStyle w:val="Titre2"/>
      </w:pPr>
      <w:bookmarkStart w:id="74" w:name="_Toc136863199"/>
      <w:r>
        <w:t>Capture</w:t>
      </w:r>
      <w:bookmarkEnd w:id="74"/>
    </w:p>
    <w:p w14:paraId="7CD76CBE" w14:textId="2641E64B" w:rsidR="00080807" w:rsidRDefault="00080807" w:rsidP="00080807">
      <w:pPr>
        <w:pStyle w:val="Titre1"/>
      </w:pPr>
      <w:bookmarkStart w:id="75" w:name="_Toc136863200"/>
      <w:r>
        <w:t>Exercice 16</w:t>
      </w:r>
      <w:bookmarkEnd w:id="75"/>
    </w:p>
    <w:p w14:paraId="6F73B466" w14:textId="77777777" w:rsidR="00080807" w:rsidRDefault="00080807" w:rsidP="00080807">
      <w:pPr>
        <w:pStyle w:val="Titre2"/>
      </w:pPr>
      <w:bookmarkStart w:id="76" w:name="_Toc136863201"/>
      <w:r>
        <w:t>Objectif de l’exercice</w:t>
      </w:r>
      <w:bookmarkEnd w:id="76"/>
    </w:p>
    <w:p w14:paraId="44DCA52A" w14:textId="77777777" w:rsidR="00080807" w:rsidRDefault="00080807" w:rsidP="00080807">
      <w:pPr>
        <w:pStyle w:val="Titre2"/>
      </w:pPr>
      <w:bookmarkStart w:id="77" w:name="_Toc136863202"/>
      <w:r>
        <w:t>Explications / Description</w:t>
      </w:r>
      <w:bookmarkEnd w:id="77"/>
    </w:p>
    <w:p w14:paraId="5FB91CB0" w14:textId="77777777" w:rsidR="00080807" w:rsidRDefault="00080807" w:rsidP="00080807">
      <w:pPr>
        <w:pStyle w:val="Titre2"/>
      </w:pPr>
      <w:bookmarkStart w:id="78" w:name="_Toc136863203"/>
      <w:r>
        <w:t>Extrait de code</w:t>
      </w:r>
      <w:bookmarkEnd w:id="78"/>
    </w:p>
    <w:p w14:paraId="5B8E835F" w14:textId="77777777" w:rsidR="00080807" w:rsidRPr="006C3336" w:rsidRDefault="00080807" w:rsidP="00080807">
      <w:pPr>
        <w:pStyle w:val="Titre2"/>
      </w:pPr>
      <w:bookmarkStart w:id="79" w:name="_Toc136863204"/>
      <w:r>
        <w:t>Capture</w:t>
      </w:r>
      <w:bookmarkEnd w:id="79"/>
    </w:p>
    <w:p w14:paraId="2E0C373D" w14:textId="656D35A6" w:rsidR="006D07B6" w:rsidRDefault="006D07B6" w:rsidP="006D07B6">
      <w:pPr>
        <w:pStyle w:val="Titre1"/>
      </w:pPr>
      <w:bookmarkStart w:id="80" w:name="_Toc136863205"/>
      <w:r>
        <w:t>Exercice 17</w:t>
      </w:r>
      <w:bookmarkEnd w:id="80"/>
    </w:p>
    <w:p w14:paraId="25AFFACD" w14:textId="7174F170" w:rsidR="006D07B6" w:rsidRDefault="006D07B6" w:rsidP="006D07B6">
      <w:pPr>
        <w:pStyle w:val="Titre2"/>
      </w:pPr>
      <w:bookmarkStart w:id="81" w:name="_Toc136863206"/>
      <w:r>
        <w:t>Objectif de l’exercice</w:t>
      </w:r>
      <w:bookmarkEnd w:id="81"/>
    </w:p>
    <w:p w14:paraId="2E5F520F" w14:textId="28A200F6" w:rsidR="006D07B6" w:rsidRPr="006D07B6" w:rsidRDefault="006D07B6" w:rsidP="006D07B6">
      <w:pPr>
        <w:pStyle w:val="TxtJustifi"/>
      </w:pPr>
      <w:r>
        <w:t xml:space="preserve">Dans cet exercice, on va faire des présentation pour découvrir les </w:t>
      </w:r>
      <w:r w:rsidR="00855206">
        <w:t>deux webservices</w:t>
      </w:r>
      <w:r w:rsidR="0027407A">
        <w:t xml:space="preserve"> et les possibilités.</w:t>
      </w:r>
    </w:p>
    <w:p w14:paraId="6B354391" w14:textId="0CE5CEAB" w:rsidR="006D07B6" w:rsidRDefault="006D07B6" w:rsidP="006D07B6">
      <w:pPr>
        <w:pStyle w:val="Titre2"/>
      </w:pPr>
      <w:bookmarkStart w:id="82" w:name="_Toc136863207"/>
      <w:r>
        <w:lastRenderedPageBreak/>
        <w:t>Explications / Description</w:t>
      </w:r>
      <w:bookmarkEnd w:id="82"/>
    </w:p>
    <w:p w14:paraId="67363848" w14:textId="3D6FA52F" w:rsidR="00855206" w:rsidRDefault="00855206" w:rsidP="00855206">
      <w:pPr>
        <w:pStyle w:val="TxtJustifi"/>
      </w:pPr>
      <w:r>
        <w:t>On a d’abord deux webservices possible</w:t>
      </w:r>
      <w:r w:rsidR="00D34AB6">
        <w:t>s. Le premier est REST</w:t>
      </w:r>
      <w:r w:rsidR="00A94285">
        <w:t xml:space="preserve"> et le deuxième SOAP.</w:t>
      </w:r>
    </w:p>
    <w:p w14:paraId="64474513" w14:textId="71B5F7EB" w:rsidR="00A94285" w:rsidRDefault="00A94285" w:rsidP="00A94285">
      <w:pPr>
        <w:pStyle w:val="Titre3"/>
      </w:pPr>
      <w:bookmarkStart w:id="83" w:name="_Toc136863208"/>
      <w:r>
        <w:t>REST</w:t>
      </w:r>
      <w:bookmarkEnd w:id="83"/>
    </w:p>
    <w:p w14:paraId="6CF4DE6A" w14:textId="30F1D470" w:rsidR="00A94285" w:rsidRDefault="00A94285" w:rsidP="00A94285">
      <w:pPr>
        <w:pStyle w:val="TxtJustifi"/>
      </w:pPr>
      <w:r>
        <w:t>Pour REST,</w:t>
      </w:r>
      <w:r w:rsidR="008F47EE">
        <w:t xml:space="preserve"> on aura une architecture </w:t>
      </w:r>
      <w:r w:rsidR="003B7CEF">
        <w:t>client-serveur</w:t>
      </w:r>
      <w:r w:rsidR="008F47EE">
        <w:t xml:space="preserve"> avec des identifiants pour les </w:t>
      </w:r>
      <w:r w:rsidR="00D4361C">
        <w:t>ressources</w:t>
      </w:r>
      <w:r w:rsidR="008F47EE">
        <w:t xml:space="preserve"> (URI)</w:t>
      </w:r>
      <w:r w:rsidR="00D4361C">
        <w:t>.</w:t>
      </w:r>
      <w:r w:rsidR="0053093B">
        <w:t xml:space="preserve"> On va pouvoir faire 5 types de requêtes que l’on va faire avec </w:t>
      </w:r>
      <w:r w:rsidR="009F53BC">
        <w:t xml:space="preserve">http. Elles sont </w:t>
      </w:r>
      <w:r w:rsidR="000B1557">
        <w:t>expliquées</w:t>
      </w:r>
      <w:r w:rsidR="009F53BC">
        <w:t xml:space="preserve"> dans les points suivant sauf pour le PATCH que l’on ne va pas utiliser. Le plus souvent, on va représenter les données avec du JSON mais c’est aussi </w:t>
      </w:r>
      <w:r w:rsidR="000B1557">
        <w:t>possible</w:t>
      </w:r>
      <w:r w:rsidR="009F53BC">
        <w:t xml:space="preserve"> avec du XML et du HTML.</w:t>
      </w:r>
    </w:p>
    <w:p w14:paraId="5627731B" w14:textId="59DEE49F" w:rsidR="000B1557" w:rsidRPr="00A94285" w:rsidRDefault="000B1557" w:rsidP="00A94285">
      <w:pPr>
        <w:pStyle w:val="TxtJustifi"/>
      </w:pPr>
      <w:r>
        <w:t xml:space="preserve">REST est stateless ce qui veut dire qu’il ne </w:t>
      </w:r>
      <w:r w:rsidR="00003DC0">
        <w:t>prend</w:t>
      </w:r>
      <w:r>
        <w:t xml:space="preserve"> pas en compte </w:t>
      </w:r>
      <w:r w:rsidR="00003DC0">
        <w:t>les requêtes précédentes. Il répond également avec du code.</w:t>
      </w:r>
    </w:p>
    <w:p w14:paraId="3DB343C7" w14:textId="767ADF2B" w:rsidR="00A94285" w:rsidRDefault="00A94285" w:rsidP="00A94285">
      <w:pPr>
        <w:pStyle w:val="Titre4"/>
      </w:pPr>
      <w:r>
        <w:lastRenderedPageBreak/>
        <w:t>GET</w:t>
      </w:r>
    </w:p>
    <w:p w14:paraId="62D07E56" w14:textId="33244E54" w:rsidR="00A94285" w:rsidRDefault="00A94285" w:rsidP="00A94285">
      <w:pPr>
        <w:pStyle w:val="Titre4"/>
      </w:pPr>
      <w:r>
        <w:t>POST</w:t>
      </w:r>
    </w:p>
    <w:p w14:paraId="00C9724E" w14:textId="005A659D" w:rsidR="00A94285" w:rsidRDefault="00A94285" w:rsidP="00A94285">
      <w:pPr>
        <w:pStyle w:val="Titre4"/>
      </w:pPr>
      <w:r>
        <w:t>PUT</w:t>
      </w:r>
    </w:p>
    <w:p w14:paraId="26F8E18C" w14:textId="2CF9ECF2" w:rsidR="00A94285" w:rsidRPr="00A94285" w:rsidRDefault="00A94285" w:rsidP="00A94285">
      <w:pPr>
        <w:pStyle w:val="Titre4"/>
      </w:pPr>
      <w:r>
        <w:t>DELETE</w:t>
      </w:r>
    </w:p>
    <w:p w14:paraId="7998DFB5" w14:textId="0AC8160D" w:rsidR="00A94285" w:rsidRDefault="00A94285" w:rsidP="00A94285">
      <w:pPr>
        <w:pStyle w:val="Titre3"/>
      </w:pPr>
      <w:bookmarkStart w:id="84" w:name="_Toc136863209"/>
      <w:r>
        <w:t>SOAP</w:t>
      </w:r>
      <w:bookmarkEnd w:id="84"/>
    </w:p>
    <w:p w14:paraId="49C23718" w14:textId="3C82D7A5" w:rsidR="00D97FD1" w:rsidRDefault="00D97FD1" w:rsidP="00D97FD1">
      <w:pPr>
        <w:pStyle w:val="Titre1"/>
      </w:pPr>
      <w:bookmarkStart w:id="85" w:name="_Toc136863210"/>
      <w:r>
        <w:t>Exercice 18</w:t>
      </w:r>
      <w:bookmarkEnd w:id="85"/>
    </w:p>
    <w:p w14:paraId="3AC8755A" w14:textId="77777777" w:rsidR="00D97FD1" w:rsidRDefault="00D97FD1" w:rsidP="00D97FD1">
      <w:pPr>
        <w:pStyle w:val="Titre2"/>
      </w:pPr>
      <w:bookmarkStart w:id="86" w:name="_Toc136863211"/>
      <w:r>
        <w:t>Objectif de l’exercice</w:t>
      </w:r>
      <w:bookmarkEnd w:id="86"/>
    </w:p>
    <w:p w14:paraId="374ACB2C" w14:textId="77777777" w:rsidR="00D97FD1" w:rsidRDefault="00D97FD1" w:rsidP="00D97FD1">
      <w:pPr>
        <w:pStyle w:val="Titre2"/>
      </w:pPr>
      <w:bookmarkStart w:id="87" w:name="_Toc136863212"/>
      <w:r>
        <w:t>Explications / Description</w:t>
      </w:r>
      <w:bookmarkEnd w:id="87"/>
    </w:p>
    <w:p w14:paraId="4B6129C8" w14:textId="77777777" w:rsidR="00D97FD1" w:rsidRDefault="00D97FD1" w:rsidP="00D97FD1">
      <w:pPr>
        <w:pStyle w:val="Titre2"/>
      </w:pPr>
      <w:bookmarkStart w:id="88" w:name="_Toc136863213"/>
      <w:r>
        <w:t>Extrait de code</w:t>
      </w:r>
      <w:bookmarkEnd w:id="88"/>
    </w:p>
    <w:p w14:paraId="39029537" w14:textId="19B474EE" w:rsidR="00D97FD1" w:rsidRPr="00D97FD1" w:rsidRDefault="00D97FD1" w:rsidP="00D97FD1">
      <w:pPr>
        <w:pStyle w:val="Titre2"/>
      </w:pPr>
      <w:bookmarkStart w:id="89" w:name="_Toc136863214"/>
      <w:r>
        <w:t>Capture</w:t>
      </w:r>
      <w:bookmarkEnd w:id="89"/>
    </w:p>
    <w:p w14:paraId="734E34CB" w14:textId="22A71E9D" w:rsidR="006C3336" w:rsidRDefault="006C3336" w:rsidP="006C3336">
      <w:pPr>
        <w:pStyle w:val="Titre1"/>
      </w:pPr>
      <w:bookmarkStart w:id="90" w:name="_Toc136863215"/>
      <w:r>
        <w:t xml:space="preserve">Exercice </w:t>
      </w:r>
      <w:r w:rsidR="00DA4D17">
        <w:t>20</w:t>
      </w:r>
      <w:bookmarkEnd w:id="90"/>
    </w:p>
    <w:p w14:paraId="1A4C39C6" w14:textId="77777777" w:rsidR="006C3336" w:rsidRDefault="006C3336" w:rsidP="006C3336">
      <w:pPr>
        <w:pStyle w:val="Titre2"/>
      </w:pPr>
      <w:bookmarkStart w:id="91" w:name="_Toc136863216"/>
      <w:r>
        <w:t>Objectif de l’exercice</w:t>
      </w:r>
      <w:bookmarkEnd w:id="91"/>
    </w:p>
    <w:p w14:paraId="7951154D" w14:textId="77777777" w:rsidR="006C3336" w:rsidRDefault="006C3336" w:rsidP="006C3336">
      <w:pPr>
        <w:pStyle w:val="Titre2"/>
      </w:pPr>
      <w:bookmarkStart w:id="92" w:name="_Toc136863217"/>
      <w:r>
        <w:t>Explications / Description</w:t>
      </w:r>
      <w:bookmarkEnd w:id="92"/>
    </w:p>
    <w:p w14:paraId="36AB29E7" w14:textId="77777777" w:rsidR="006C3336" w:rsidRDefault="006C3336" w:rsidP="006C3336">
      <w:pPr>
        <w:pStyle w:val="Titre2"/>
      </w:pPr>
      <w:bookmarkStart w:id="93" w:name="_Toc136863218"/>
      <w:r>
        <w:t>Extrait de code</w:t>
      </w:r>
      <w:bookmarkEnd w:id="93"/>
    </w:p>
    <w:p w14:paraId="459CA8AF" w14:textId="4041DFDF" w:rsidR="006C3336" w:rsidRDefault="006C3336" w:rsidP="006C3336">
      <w:pPr>
        <w:pStyle w:val="Titre2"/>
      </w:pPr>
      <w:bookmarkStart w:id="94" w:name="_Toc136863219"/>
      <w:r>
        <w:t>Capture</w:t>
      </w:r>
      <w:bookmarkEnd w:id="94"/>
    </w:p>
    <w:p w14:paraId="3A36569D" w14:textId="30D4059A" w:rsidR="008B3F3F" w:rsidRPr="00894452" w:rsidRDefault="008B3F3F" w:rsidP="00894452">
      <w:pPr>
        <w:pStyle w:val="Titre1"/>
      </w:pPr>
      <w:r w:rsidRPr="00894452">
        <w:t>Introduction du projet</w:t>
      </w:r>
    </w:p>
    <w:p w14:paraId="1F349DCC" w14:textId="143C7AAA" w:rsidR="00894452" w:rsidRPr="00894452" w:rsidRDefault="00894452" w:rsidP="00894452">
      <w:pPr>
        <w:pStyle w:val="Titre2"/>
      </w:pPr>
      <w:bookmarkStart w:id="95" w:name="_Toc136863220"/>
      <w:r w:rsidRPr="00894452">
        <w:t>Définition: but, objectifs et fonctionnement désiré de votre projet</w:t>
      </w:r>
    </w:p>
    <w:p w14:paraId="65D24E4D" w14:textId="2C97B422" w:rsidR="00894452" w:rsidRPr="00894452" w:rsidRDefault="00894452" w:rsidP="00894452">
      <w:pPr>
        <w:pStyle w:val="Titre2"/>
      </w:pPr>
      <w:r w:rsidRPr="00894452">
        <w:t>Explications AP</w:t>
      </w:r>
      <w:r w:rsidRPr="00894452">
        <w:t>I</w:t>
      </w:r>
    </w:p>
    <w:p w14:paraId="7EAD95D6" w14:textId="0AC65CFA" w:rsidR="00894452" w:rsidRPr="00894452" w:rsidRDefault="00894452" w:rsidP="00894452">
      <w:pPr>
        <w:pStyle w:val="Titre3"/>
      </w:pPr>
      <w:r w:rsidRPr="00894452">
        <w:t>Site de référence</w:t>
      </w:r>
    </w:p>
    <w:p w14:paraId="725BAB5A" w14:textId="220D5B74" w:rsidR="00894452" w:rsidRPr="00894452" w:rsidRDefault="00894452" w:rsidP="00894452">
      <w:pPr>
        <w:pStyle w:val="Titre3"/>
      </w:pPr>
      <w:r w:rsidRPr="00894452">
        <w:t>Fonctionnement: requête, réponse, format</w:t>
      </w:r>
    </w:p>
    <w:p w14:paraId="6D12C806" w14:textId="6623A180" w:rsidR="00894452" w:rsidRPr="00894452" w:rsidRDefault="00894452" w:rsidP="00894452">
      <w:pPr>
        <w:pStyle w:val="Titre3"/>
      </w:pPr>
      <w:r w:rsidRPr="00894452">
        <w:t>Exemple d’utilisation</w:t>
      </w:r>
    </w:p>
    <w:p w14:paraId="34F5E27D" w14:textId="30772A67" w:rsidR="00894452" w:rsidRPr="00894452" w:rsidRDefault="00894452" w:rsidP="00894452">
      <w:pPr>
        <w:pStyle w:val="Titre1"/>
      </w:pPr>
      <w:r w:rsidRPr="00894452">
        <w:t>Analyse</w:t>
      </w:r>
    </w:p>
    <w:p w14:paraId="614B13C6" w14:textId="0D879443" w:rsidR="00894452" w:rsidRDefault="00894452" w:rsidP="00894452">
      <w:pPr>
        <w:pStyle w:val="Titre2"/>
      </w:pPr>
      <w:r w:rsidRPr="00894452">
        <w:t>Diagramme de use cases / Explications des cas</w:t>
      </w:r>
    </w:p>
    <w:p w14:paraId="43412923" w14:textId="24C5D454" w:rsidR="00964496" w:rsidRDefault="00964496" w:rsidP="00A41287">
      <w:pPr>
        <w:pStyle w:val="TxtJustifi"/>
        <w:rPr>
          <w:noProof/>
        </w:rPr>
      </w:pPr>
      <w:r w:rsidRPr="00964496">
        <w:lastRenderedPageBreak/>
        <w:drawing>
          <wp:anchor distT="0" distB="215900" distL="114300" distR="114300" simplePos="0" relativeHeight="251670528" behindDoc="0" locked="0" layoutInCell="1" allowOverlap="1" wp14:anchorId="08B486C6" wp14:editId="5BD07261">
            <wp:simplePos x="0" y="0"/>
            <wp:positionH relativeFrom="column">
              <wp:posOffset>-1871</wp:posOffset>
            </wp:positionH>
            <wp:positionV relativeFrom="paragraph">
              <wp:posOffset>278216</wp:posOffset>
            </wp:positionV>
            <wp:extent cx="5759450" cy="3488055"/>
            <wp:effectExtent l="0" t="0" r="0" b="0"/>
            <wp:wrapTopAndBottom/>
            <wp:docPr id="11" name="Image 1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diagramme, ligne, capture d’écran&#10;&#10;Description générée automatiquement"/>
                    <pic:cNvPicPr/>
                  </pic:nvPicPr>
                  <pic:blipFill>
                    <a:blip r:embed="rId20"/>
                    <a:stretch>
                      <a:fillRect/>
                    </a:stretch>
                  </pic:blipFill>
                  <pic:spPr>
                    <a:xfrm>
                      <a:off x="0" y="0"/>
                      <a:ext cx="5759450" cy="3488055"/>
                    </a:xfrm>
                    <a:prstGeom prst="rect">
                      <a:avLst/>
                    </a:prstGeom>
                  </pic:spPr>
                </pic:pic>
              </a:graphicData>
            </a:graphic>
            <wp14:sizeRelH relativeFrom="margin">
              <wp14:pctWidth>0</wp14:pctWidth>
            </wp14:sizeRelH>
            <wp14:sizeRelV relativeFrom="margin">
              <wp14:pctHeight>0</wp14:pctHeight>
            </wp14:sizeRelV>
          </wp:anchor>
        </w:drawing>
      </w:r>
      <w:r w:rsidR="00A41287">
        <w:t>Pour débuter cette analyse, voici le use case de mon site :</w:t>
      </w:r>
    </w:p>
    <w:p w14:paraId="1A01D6BE" w14:textId="3079A4BF" w:rsidR="00A41287" w:rsidRPr="00A41287" w:rsidRDefault="00225B2E" w:rsidP="00613379">
      <w:pPr>
        <w:pStyle w:val="TxtJustifi"/>
      </w:pPr>
      <w:r>
        <w:t>On pourra donc récupérer la liste des compositeurs et la filtrer pour l’afficher ensuite. A</w:t>
      </w:r>
      <w:r w:rsidR="00431A6A">
        <w:t>près on pourra récupérer les détail d’un compositeur. Et pour finir on peut récupérer les détails d’un morceau.</w:t>
      </w:r>
      <w:r w:rsidR="00613379">
        <w:br w:type="page"/>
      </w:r>
    </w:p>
    <w:p w14:paraId="489864A0" w14:textId="1A0A9E64" w:rsidR="00894452" w:rsidRDefault="00894452" w:rsidP="00894452">
      <w:pPr>
        <w:pStyle w:val="Titre2"/>
      </w:pPr>
      <w:r w:rsidRPr="00894452">
        <w:lastRenderedPageBreak/>
        <w:t>Maquette</w:t>
      </w:r>
    </w:p>
    <w:p w14:paraId="45156522" w14:textId="662A1D3D" w:rsidR="00767ADE" w:rsidRDefault="00767ADE" w:rsidP="00767ADE">
      <w:pPr>
        <w:pStyle w:val="TxtJustifi"/>
        <w:rPr>
          <w:noProof/>
        </w:rPr>
      </w:pPr>
      <w:r>
        <w:t xml:space="preserve">Pour la maquette, voici </w:t>
      </w:r>
      <w:r w:rsidR="001B2113">
        <w:t>la maquette pour la page avec la liste de tous les compositeurs :</w:t>
      </w:r>
      <w:r w:rsidR="00BD6A83" w:rsidRPr="00BD6A83">
        <w:rPr>
          <w:noProof/>
        </w:rPr>
        <w:t xml:space="preserve"> </w:t>
      </w:r>
    </w:p>
    <w:p w14:paraId="0CF78EB9" w14:textId="5E34BB72" w:rsidR="00BD6A83" w:rsidRDefault="00BD6A83" w:rsidP="00767ADE">
      <w:pPr>
        <w:pStyle w:val="TxtJustifi"/>
        <w:rPr>
          <w:noProof/>
        </w:rPr>
      </w:pPr>
      <w:r>
        <w:rPr>
          <w:noProof/>
        </w:rPr>
        <w:t xml:space="preserve">On aura donc </w:t>
      </w:r>
      <w:r w:rsidR="00CE5A76">
        <w:rPr>
          <w:noProof/>
        </w:rPr>
        <w:t>la liste des composteurs à droite avec leur photo et à gauche un filtre pour les compositeurs.</w:t>
      </w:r>
    </w:p>
    <w:p w14:paraId="23EA03EB" w14:textId="42E30BBE" w:rsidR="00613379" w:rsidRDefault="00613379" w:rsidP="00767ADE">
      <w:pPr>
        <w:pStyle w:val="TxtJustifi"/>
        <w:rPr>
          <w:noProof/>
        </w:rPr>
      </w:pPr>
      <w:r w:rsidRPr="00613379">
        <w:rPr>
          <w:noProof/>
        </w:rPr>
        <w:drawing>
          <wp:anchor distT="0" distB="215900" distL="114300" distR="114300" simplePos="0" relativeHeight="251674624" behindDoc="0" locked="0" layoutInCell="1" allowOverlap="1" wp14:anchorId="0CE6FCC0" wp14:editId="17D08B64">
            <wp:simplePos x="0" y="0"/>
            <wp:positionH relativeFrom="margin">
              <wp:align>left</wp:align>
            </wp:positionH>
            <wp:positionV relativeFrom="paragraph">
              <wp:posOffset>4364235</wp:posOffset>
            </wp:positionV>
            <wp:extent cx="5758815" cy="3073400"/>
            <wp:effectExtent l="0" t="0" r="0" b="0"/>
            <wp:wrapTopAndBottom/>
            <wp:docPr id="13" name="Image 1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Police&#10;&#10;Description générée automatiquement"/>
                    <pic:cNvPicPr/>
                  </pic:nvPicPr>
                  <pic:blipFill rotWithShape="1">
                    <a:blip r:embed="rId21"/>
                    <a:srcRect t="2882" b="20328"/>
                    <a:stretch/>
                  </pic:blipFill>
                  <pic:spPr bwMode="auto">
                    <a:xfrm>
                      <a:off x="0" y="0"/>
                      <a:ext cx="5758815"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6A83">
        <w:drawing>
          <wp:anchor distT="0" distB="215900" distL="114300" distR="114300" simplePos="0" relativeHeight="251672576" behindDoc="0" locked="0" layoutInCell="1" allowOverlap="1" wp14:anchorId="518F1920" wp14:editId="71E4BA51">
            <wp:simplePos x="0" y="0"/>
            <wp:positionH relativeFrom="margin">
              <wp:align>left</wp:align>
            </wp:positionH>
            <wp:positionV relativeFrom="paragraph">
              <wp:posOffset>223</wp:posOffset>
            </wp:positionV>
            <wp:extent cx="5759450" cy="3895725"/>
            <wp:effectExtent l="0" t="0" r="0" b="9525"/>
            <wp:wrapTopAndBottom/>
            <wp:docPr id="12" name="Image 1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nombre&#10;&#10;Description générée automatiquement"/>
                    <pic:cNvPicPr/>
                  </pic:nvPicPr>
                  <pic:blipFill rotWithShape="1">
                    <a:blip r:embed="rId22"/>
                    <a:srcRect t="2674"/>
                    <a:stretch/>
                  </pic:blipFill>
                  <pic:spPr bwMode="auto">
                    <a:xfrm>
                      <a:off x="0" y="0"/>
                      <a:ext cx="5759450" cy="3895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Voici maintenant la page pour les détails du compositeur :</w:t>
      </w:r>
    </w:p>
    <w:p w14:paraId="0B230D89" w14:textId="2B89F39E" w:rsidR="00613379" w:rsidRDefault="00613379" w:rsidP="00767ADE">
      <w:pPr>
        <w:pStyle w:val="TxtJustifi"/>
      </w:pPr>
      <w:r>
        <w:t>On aura quelques informations sur le compositeurs et aussi tout les morceau qu’il a écrit.</w:t>
      </w:r>
    </w:p>
    <w:p w14:paraId="3C8A6748" w14:textId="10E3D683" w:rsidR="0042012E" w:rsidRDefault="0042012E" w:rsidP="00767ADE">
      <w:pPr>
        <w:pStyle w:val="TxtJustifi"/>
        <w:rPr>
          <w:noProof/>
        </w:rPr>
      </w:pPr>
      <w:r w:rsidRPr="00E92B38">
        <w:lastRenderedPageBreak/>
        <w:drawing>
          <wp:anchor distT="0" distB="215900" distL="114300" distR="114300" simplePos="0" relativeHeight="251676672" behindDoc="0" locked="0" layoutInCell="1" allowOverlap="1" wp14:anchorId="36A7CC32" wp14:editId="525D7E63">
            <wp:simplePos x="0" y="0"/>
            <wp:positionH relativeFrom="margin">
              <wp:align>left</wp:align>
            </wp:positionH>
            <wp:positionV relativeFrom="paragraph">
              <wp:posOffset>225476</wp:posOffset>
            </wp:positionV>
            <wp:extent cx="5760000" cy="4014000"/>
            <wp:effectExtent l="0" t="0" r="0" b="5715"/>
            <wp:wrapTopAndBottom/>
            <wp:docPr id="14" name="Image 1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10;&#10;Description générée automatiquement"/>
                    <pic:cNvPicPr/>
                  </pic:nvPicPr>
                  <pic:blipFill>
                    <a:blip r:embed="rId23"/>
                    <a:stretch>
                      <a:fillRect/>
                    </a:stretch>
                  </pic:blipFill>
                  <pic:spPr>
                    <a:xfrm>
                      <a:off x="0" y="0"/>
                      <a:ext cx="5760000" cy="4014000"/>
                    </a:xfrm>
                    <a:prstGeom prst="rect">
                      <a:avLst/>
                    </a:prstGeom>
                  </pic:spPr>
                </pic:pic>
              </a:graphicData>
            </a:graphic>
            <wp14:sizeRelH relativeFrom="margin">
              <wp14:pctWidth>0</wp14:pctWidth>
            </wp14:sizeRelH>
            <wp14:sizeRelV relativeFrom="margin">
              <wp14:pctHeight>0</wp14:pctHeight>
            </wp14:sizeRelV>
          </wp:anchor>
        </w:drawing>
      </w:r>
      <w:r w:rsidR="00312AD7">
        <w:t>Et pour les détails d’un morceau, voici la page :</w:t>
      </w:r>
    </w:p>
    <w:p w14:paraId="2944E359" w14:textId="3B2BD652" w:rsidR="00312AD7" w:rsidRPr="00767ADE" w:rsidRDefault="00B6204F" w:rsidP="00BD0EB8">
      <w:pPr>
        <w:pStyle w:val="TxtJustifi"/>
      </w:pPr>
      <w:r>
        <w:t>On aura aussi quelques détails sur le morceau et le compositeur à la fin.</w:t>
      </w:r>
      <w:r w:rsidR="00BD0EB8">
        <w:br w:type="page"/>
      </w:r>
    </w:p>
    <w:p w14:paraId="0B81AA5D" w14:textId="62DFA41B" w:rsidR="00894452" w:rsidRPr="00894452" w:rsidRDefault="00894452" w:rsidP="00894452">
      <w:pPr>
        <w:pStyle w:val="Titre1"/>
      </w:pPr>
      <w:r w:rsidRPr="00894452">
        <w:lastRenderedPageBreak/>
        <w:t>Conception</w:t>
      </w:r>
    </w:p>
    <w:p w14:paraId="02C4DBD1" w14:textId="3AE4AB79" w:rsidR="00894452" w:rsidRDefault="00894452" w:rsidP="00894452">
      <w:pPr>
        <w:pStyle w:val="Titre2"/>
      </w:pPr>
      <w:r w:rsidRPr="00894452">
        <w:t>Diagramme de navigation</w:t>
      </w:r>
    </w:p>
    <w:p w14:paraId="045F0C57" w14:textId="185022BB" w:rsidR="00D00CFE" w:rsidRDefault="00BD0EB8" w:rsidP="00D00CFE">
      <w:pPr>
        <w:pStyle w:val="TxtJustifi"/>
      </w:pPr>
      <w:r w:rsidRPr="00BD0EB8">
        <w:drawing>
          <wp:anchor distT="0" distB="215900" distL="114300" distR="114300" simplePos="0" relativeHeight="251678720" behindDoc="0" locked="0" layoutInCell="1" allowOverlap="1" wp14:anchorId="5562C210" wp14:editId="4CB4ACA6">
            <wp:simplePos x="0" y="0"/>
            <wp:positionH relativeFrom="margin">
              <wp:align>left</wp:align>
            </wp:positionH>
            <wp:positionV relativeFrom="paragraph">
              <wp:posOffset>259800</wp:posOffset>
            </wp:positionV>
            <wp:extent cx="5760000" cy="4561200"/>
            <wp:effectExtent l="0" t="0" r="0" b="0"/>
            <wp:wrapTopAndBottom/>
            <wp:docPr id="15" name="Image 15"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diagramme, ligne, Plan&#10;&#10;Description générée automatiquement"/>
                    <pic:cNvPicPr/>
                  </pic:nvPicPr>
                  <pic:blipFill>
                    <a:blip r:embed="rId24"/>
                    <a:stretch>
                      <a:fillRect/>
                    </a:stretch>
                  </pic:blipFill>
                  <pic:spPr>
                    <a:xfrm>
                      <a:off x="0" y="0"/>
                      <a:ext cx="5760000" cy="4561200"/>
                    </a:xfrm>
                    <a:prstGeom prst="rect">
                      <a:avLst/>
                    </a:prstGeom>
                  </pic:spPr>
                </pic:pic>
              </a:graphicData>
            </a:graphic>
            <wp14:sizeRelH relativeFrom="margin">
              <wp14:pctWidth>0</wp14:pctWidth>
            </wp14:sizeRelH>
            <wp14:sizeRelV relativeFrom="margin">
              <wp14:pctHeight>0</wp14:pctHeight>
            </wp14:sizeRelV>
          </wp:anchor>
        </w:drawing>
      </w:r>
      <w:r w:rsidR="00D00CFE">
        <w:t>Pour la conception, voici le diagramme de navigation</w:t>
      </w:r>
      <w:r>
        <w:t> :</w:t>
      </w:r>
    </w:p>
    <w:p w14:paraId="7F3D3854" w14:textId="39780191" w:rsidR="00BD0EB8" w:rsidRPr="00D00CFE" w:rsidRDefault="00A97A8D" w:rsidP="00D00CFE">
      <w:pPr>
        <w:pStyle w:val="TxtJustifi"/>
      </w:pPr>
      <w:r>
        <w:t>Dans ce diagramme la partie la plus intéressant est la partie en bas à droite. On aura donc le indexCtrl.js qui va créer le service.js</w:t>
      </w:r>
      <w:r w:rsidR="00FA2AAA">
        <w:t xml:space="preserve"> qui va lui communiquer avec le serveur qui contient l’API. Les trois autres fichier js utiliseront le service.js.</w:t>
      </w:r>
      <w:r w:rsidR="00834CC1">
        <w:t xml:space="preserve"> et pour finir les fichiers html utiliseront le fichier js correspondant.</w:t>
      </w:r>
    </w:p>
    <w:p w14:paraId="685F38E0" w14:textId="2191CAF5" w:rsidR="00894452" w:rsidRPr="00894452" w:rsidRDefault="00894452" w:rsidP="00894452">
      <w:pPr>
        <w:pStyle w:val="Titre1"/>
      </w:pPr>
      <w:r w:rsidRPr="00894452">
        <w:lastRenderedPageBreak/>
        <w:t>Implémentation</w:t>
      </w:r>
    </w:p>
    <w:p w14:paraId="6BD122E2" w14:textId="5013B034" w:rsidR="00894452" w:rsidRPr="00894452" w:rsidRDefault="00894452" w:rsidP="00894452">
      <w:pPr>
        <w:pStyle w:val="Titre2"/>
      </w:pPr>
      <w:r w:rsidRPr="00894452">
        <w:t>HTML / CSS (buts des fichiers, éventuellement des extraits de code avec explications)</w:t>
      </w:r>
    </w:p>
    <w:p w14:paraId="59A62DFF" w14:textId="06EF282A" w:rsidR="00894452" w:rsidRPr="00894452" w:rsidRDefault="00894452" w:rsidP="00894452">
      <w:pPr>
        <w:pStyle w:val="Titre2"/>
      </w:pPr>
      <w:r w:rsidRPr="00894452">
        <w:t>Javascript général (buts des fichiers, extraits de code avec explications)</w:t>
      </w:r>
    </w:p>
    <w:p w14:paraId="0487A802" w14:textId="2EFA89B9" w:rsidR="00894452" w:rsidRPr="00894452" w:rsidRDefault="00894452" w:rsidP="00894452">
      <w:pPr>
        <w:pStyle w:val="Titre2"/>
      </w:pPr>
      <w:r w:rsidRPr="00894452">
        <w:t>Javascript spécifiques (buts des fichiers, extraits de code avec explications)</w:t>
      </w:r>
    </w:p>
    <w:p w14:paraId="7BBAE0DA" w14:textId="6CBF9CA5" w:rsidR="00894452" w:rsidRPr="00894452" w:rsidRDefault="00894452" w:rsidP="00894452">
      <w:pPr>
        <w:pStyle w:val="Titre2"/>
      </w:pPr>
      <w:r w:rsidRPr="00894452">
        <w:t>Descente de code complète pour une action qui fait appel à un service Web</w:t>
      </w:r>
    </w:p>
    <w:p w14:paraId="27B360FD" w14:textId="37C42B38" w:rsidR="00E67DF6" w:rsidRDefault="00E67DF6" w:rsidP="00894452">
      <w:pPr>
        <w:pStyle w:val="Titre1"/>
      </w:pPr>
      <w:r>
        <w:t>Conclusion</w:t>
      </w:r>
      <w:bookmarkEnd w:id="95"/>
    </w:p>
    <w:sectPr w:rsidR="00E67DF6" w:rsidSect="00C90CA7">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6319" w14:textId="77777777" w:rsidR="00DD57FB" w:rsidRDefault="00DD57FB" w:rsidP="000E37C7">
      <w:pPr>
        <w:spacing w:after="0" w:line="240" w:lineRule="auto"/>
      </w:pPr>
      <w:r>
        <w:separator/>
      </w:r>
    </w:p>
  </w:endnote>
  <w:endnote w:type="continuationSeparator" w:id="0">
    <w:p w14:paraId="506AB686" w14:textId="77777777" w:rsidR="00DD57FB" w:rsidRDefault="00DD57FB" w:rsidP="000E3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6A2" w14:textId="77777777" w:rsidR="00C90CA7" w:rsidRDefault="00C90CA7" w:rsidP="00C90CA7">
    <w:pPr>
      <w:pStyle w:val="Pieddepage"/>
      <w:pBdr>
        <w:top w:val="single" w:sz="4" w:space="1" w:color="auto"/>
      </w:pBdr>
    </w:pPr>
    <w:r>
      <w:rPr>
        <w:i/>
        <w:iCs/>
        <w:lang w:val="fr-FR"/>
      </w:rPr>
      <w:tab/>
    </w:r>
    <w:r w:rsidRPr="00980623">
      <w:rPr>
        <w:i/>
        <w:iCs/>
        <w:lang w:val="fr-FR"/>
      </w:rPr>
      <w:t xml:space="preserve">Table des </w:t>
    </w:r>
    <w:r w:rsidRPr="006C4A12">
      <w:rPr>
        <w:i/>
        <w:iCs/>
        <w:lang w:val="fr-FR"/>
      </w:rPr>
      <w:t xml:space="preserve">matières </w:t>
    </w:r>
    <w:r w:rsidRPr="006C4A12">
      <w:rPr>
        <w:rFonts w:cs="Times New Roman"/>
        <w:i/>
        <w:iCs/>
      </w:rPr>
      <w:fldChar w:fldCharType="begin"/>
    </w:r>
    <w:r w:rsidRPr="006C4A12">
      <w:rPr>
        <w:rFonts w:cs="Times New Roman"/>
        <w:i/>
        <w:iCs/>
      </w:rPr>
      <w:instrText xml:space="preserve"> PAGE  \* ROMAN \* CHARFORMAT</w:instrText>
    </w:r>
    <w:r w:rsidRPr="006C4A12">
      <w:rPr>
        <w:rFonts w:cs="Times New Roman"/>
        <w:i/>
        <w:iCs/>
      </w:rPr>
      <w:fldChar w:fldCharType="separate"/>
    </w:r>
    <w:r>
      <w:rPr>
        <w:rFonts w:cs="Times New Roman"/>
        <w:i/>
        <w:iCs/>
      </w:rPr>
      <w:t>III</w:t>
    </w:r>
    <w:r w:rsidRPr="006C4A12">
      <w:rPr>
        <w:rFonts w:cs="Times New Roman"/>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969602"/>
      <w:docPartObj>
        <w:docPartGallery w:val="Page Numbers (Bottom of Page)"/>
        <w:docPartUnique/>
      </w:docPartObj>
    </w:sdtPr>
    <w:sdtEndPr/>
    <w:sdtContent>
      <w:sdt>
        <w:sdtPr>
          <w:id w:val="-334998298"/>
          <w:docPartObj>
            <w:docPartGallery w:val="Page Numbers (Top of Page)"/>
            <w:docPartUnique/>
          </w:docPartObj>
        </w:sdtPr>
        <w:sdtEndPr/>
        <w:sdtContent>
          <w:p w14:paraId="1D6C3770" w14:textId="77777777" w:rsidR="00C90CA7" w:rsidRPr="00C90CA7" w:rsidRDefault="00C90CA7" w:rsidP="00C90CA7">
            <w:pPr>
              <w:pStyle w:val="Pieddepage"/>
              <w:pBdr>
                <w:top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sz w:val="24"/>
                <w:szCs w:val="24"/>
              </w:rPr>
              <w:t>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0E215" w14:textId="77777777" w:rsidR="00DD57FB" w:rsidRDefault="00DD57FB" w:rsidP="000E37C7">
      <w:pPr>
        <w:spacing w:after="0" w:line="240" w:lineRule="auto"/>
      </w:pPr>
      <w:r>
        <w:separator/>
      </w:r>
    </w:p>
  </w:footnote>
  <w:footnote w:type="continuationSeparator" w:id="0">
    <w:p w14:paraId="5A42C266" w14:textId="77777777" w:rsidR="00DD57FB" w:rsidRDefault="00DD57FB" w:rsidP="000E3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B8D0" w14:textId="77777777" w:rsidR="00C90CA7" w:rsidRPr="00C90CA7" w:rsidRDefault="00C90CA7" w:rsidP="00C90C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A2F2" w14:textId="620321D1" w:rsidR="00C90CA7" w:rsidRPr="00C90CA7" w:rsidRDefault="00C90CA7" w:rsidP="00C90CA7">
    <w:pPr>
      <w:pStyle w:val="En-tte"/>
      <w:pBdr>
        <w:bottom w:val="single" w:sz="4" w:space="1" w:color="auto"/>
      </w:pBdr>
    </w:pPr>
    <w:r>
      <w:tab/>
    </w:r>
    <w:r w:rsidR="00834CC1">
      <w:fldChar w:fldCharType="begin"/>
    </w:r>
    <w:r w:rsidR="00834CC1">
      <w:instrText xml:space="preserve"> TITLE   \* MERGEFORMAT </w:instrText>
    </w:r>
    <w:r w:rsidR="00834CC1">
      <w:fldChar w:fldCharType="separate"/>
    </w:r>
    <w:r w:rsidR="003D6966">
      <w:t>307 - Réaliser des pages Web interactives</w:t>
    </w:r>
    <w:r w:rsidR="00834CC1">
      <w:fldChar w:fldCharType="end"/>
    </w:r>
    <w:r w:rsidRPr="00CB6497">
      <w:t xml:space="preserve"> / </w:t>
    </w:r>
    <w:r w:rsidR="00834CC1">
      <w:fldChar w:fldCharType="begin"/>
    </w:r>
    <w:r w:rsidR="00834CC1">
      <w:instrText xml:space="preserve"> STYLEREF  "Titre 1"  \* MERGEFORMAT </w:instrText>
    </w:r>
    <w:r w:rsidR="00894452">
      <w:fldChar w:fldCharType="separate"/>
    </w:r>
    <w:r w:rsidR="00834CC1">
      <w:rPr>
        <w:noProof/>
      </w:rPr>
      <w:t>Analyse</w:t>
    </w:r>
    <w:r w:rsidR="00834C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E223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681B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4C98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EBB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FE0B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FE71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8E0F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C8BC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9ABD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260FC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32E3CFD"/>
    <w:multiLevelType w:val="multilevel"/>
    <w:tmpl w:val="89C6E34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DCD46F7"/>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1E086C"/>
    <w:multiLevelType w:val="multilevel"/>
    <w:tmpl w:val="100C001D"/>
    <w:lvl w:ilvl="0">
      <w:start w:val="1"/>
      <w:numFmt w:val="decimal"/>
      <w:lvlText w:val="%1"/>
      <w:lvlJc w:val="left"/>
      <w:pPr>
        <w:ind w:left="360" w:hanging="360"/>
      </w:pPr>
      <w:rPr>
        <w:rFonts w:ascii="Arial" w:hAnsi="Arial" w:hint="default"/>
      </w:rPr>
    </w:lvl>
    <w:lvl w:ilvl="1">
      <w:start w:val="1"/>
      <w:numFmt w:val="decimal"/>
      <w:lvlText w:val="%2)"/>
      <w:lvlJc w:val="left"/>
      <w:pPr>
        <w:ind w:left="720" w:hanging="360"/>
      </w:pPr>
      <w:rPr>
        <w:rFonts w:ascii="Arial" w:hAnsi="Arial"/>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3" w15:restartNumberingAfterBreak="0">
    <w:nsid w:val="6FA8434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5280341">
    <w:abstractNumId w:val="11"/>
  </w:num>
  <w:num w:numId="2" w16cid:durableId="281612974">
    <w:abstractNumId w:val="13"/>
  </w:num>
  <w:num w:numId="3" w16cid:durableId="1831359680">
    <w:abstractNumId w:val="10"/>
  </w:num>
  <w:num w:numId="4" w16cid:durableId="1066955842">
    <w:abstractNumId w:val="8"/>
  </w:num>
  <w:num w:numId="5" w16cid:durableId="1241981069">
    <w:abstractNumId w:val="3"/>
  </w:num>
  <w:num w:numId="6" w16cid:durableId="1736511587">
    <w:abstractNumId w:val="2"/>
  </w:num>
  <w:num w:numId="7" w16cid:durableId="650671852">
    <w:abstractNumId w:val="1"/>
  </w:num>
  <w:num w:numId="8" w16cid:durableId="1826051461">
    <w:abstractNumId w:val="0"/>
  </w:num>
  <w:num w:numId="9" w16cid:durableId="2066566643">
    <w:abstractNumId w:val="9"/>
  </w:num>
  <w:num w:numId="10" w16cid:durableId="1259170183">
    <w:abstractNumId w:val="7"/>
  </w:num>
  <w:num w:numId="11" w16cid:durableId="1931888759">
    <w:abstractNumId w:val="6"/>
  </w:num>
  <w:num w:numId="12" w16cid:durableId="86656451">
    <w:abstractNumId w:val="5"/>
  </w:num>
  <w:num w:numId="13" w16cid:durableId="479156708">
    <w:abstractNumId w:val="4"/>
  </w:num>
  <w:num w:numId="14" w16cid:durableId="7163157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2B"/>
    <w:rsid w:val="00003DC0"/>
    <w:rsid w:val="00003FF5"/>
    <w:rsid w:val="0000505A"/>
    <w:rsid w:val="00011CF3"/>
    <w:rsid w:val="0001398F"/>
    <w:rsid w:val="00031F66"/>
    <w:rsid w:val="00033E7B"/>
    <w:rsid w:val="00041586"/>
    <w:rsid w:val="000534AA"/>
    <w:rsid w:val="00065A68"/>
    <w:rsid w:val="00072904"/>
    <w:rsid w:val="00076657"/>
    <w:rsid w:val="00080807"/>
    <w:rsid w:val="00082CBC"/>
    <w:rsid w:val="00085B34"/>
    <w:rsid w:val="00095305"/>
    <w:rsid w:val="0009651F"/>
    <w:rsid w:val="00096C26"/>
    <w:rsid w:val="000A7C72"/>
    <w:rsid w:val="000B1557"/>
    <w:rsid w:val="000C67A9"/>
    <w:rsid w:val="000C789E"/>
    <w:rsid w:val="000D1E30"/>
    <w:rsid w:val="000D6DF8"/>
    <w:rsid w:val="000E24B0"/>
    <w:rsid w:val="000E34E3"/>
    <w:rsid w:val="000E37C7"/>
    <w:rsid w:val="000F65B5"/>
    <w:rsid w:val="000F7AFE"/>
    <w:rsid w:val="001030E6"/>
    <w:rsid w:val="001035B4"/>
    <w:rsid w:val="0011759D"/>
    <w:rsid w:val="00117C87"/>
    <w:rsid w:val="00121E74"/>
    <w:rsid w:val="0013063F"/>
    <w:rsid w:val="00153915"/>
    <w:rsid w:val="00157D1F"/>
    <w:rsid w:val="00157DD0"/>
    <w:rsid w:val="00165A74"/>
    <w:rsid w:val="001767BA"/>
    <w:rsid w:val="00177FF1"/>
    <w:rsid w:val="00183A04"/>
    <w:rsid w:val="00190BCE"/>
    <w:rsid w:val="001966A6"/>
    <w:rsid w:val="001A736E"/>
    <w:rsid w:val="001B2113"/>
    <w:rsid w:val="001B77FF"/>
    <w:rsid w:val="001D13B5"/>
    <w:rsid w:val="001E610C"/>
    <w:rsid w:val="001E720E"/>
    <w:rsid w:val="0020555E"/>
    <w:rsid w:val="00216CE2"/>
    <w:rsid w:val="0022444A"/>
    <w:rsid w:val="00225B2E"/>
    <w:rsid w:val="002276C8"/>
    <w:rsid w:val="00230097"/>
    <w:rsid w:val="0025039D"/>
    <w:rsid w:val="00250621"/>
    <w:rsid w:val="00264BE9"/>
    <w:rsid w:val="00270123"/>
    <w:rsid w:val="0027407A"/>
    <w:rsid w:val="00280038"/>
    <w:rsid w:val="002821B9"/>
    <w:rsid w:val="002844FF"/>
    <w:rsid w:val="002878E4"/>
    <w:rsid w:val="00295D9E"/>
    <w:rsid w:val="002D5AB4"/>
    <w:rsid w:val="002D60BE"/>
    <w:rsid w:val="002E0EA0"/>
    <w:rsid w:val="002E4C8D"/>
    <w:rsid w:val="002F3C0C"/>
    <w:rsid w:val="002F5640"/>
    <w:rsid w:val="00312AD7"/>
    <w:rsid w:val="00314831"/>
    <w:rsid w:val="003238F9"/>
    <w:rsid w:val="0033333C"/>
    <w:rsid w:val="003455F9"/>
    <w:rsid w:val="00346E2E"/>
    <w:rsid w:val="00364469"/>
    <w:rsid w:val="00382AE8"/>
    <w:rsid w:val="00385536"/>
    <w:rsid w:val="00390067"/>
    <w:rsid w:val="00392D84"/>
    <w:rsid w:val="003A53EF"/>
    <w:rsid w:val="003B3AA2"/>
    <w:rsid w:val="003B7CEF"/>
    <w:rsid w:val="003C1C17"/>
    <w:rsid w:val="003D6966"/>
    <w:rsid w:val="003E4697"/>
    <w:rsid w:val="003E5AD6"/>
    <w:rsid w:val="00401CA8"/>
    <w:rsid w:val="00405297"/>
    <w:rsid w:val="00412FF0"/>
    <w:rsid w:val="0042012E"/>
    <w:rsid w:val="00431A6A"/>
    <w:rsid w:val="00442918"/>
    <w:rsid w:val="00443870"/>
    <w:rsid w:val="004516B7"/>
    <w:rsid w:val="00461129"/>
    <w:rsid w:val="00464D1F"/>
    <w:rsid w:val="00477655"/>
    <w:rsid w:val="00496C5E"/>
    <w:rsid w:val="004A6C3E"/>
    <w:rsid w:val="004D3B90"/>
    <w:rsid w:val="00501407"/>
    <w:rsid w:val="00501485"/>
    <w:rsid w:val="00502553"/>
    <w:rsid w:val="00507CC6"/>
    <w:rsid w:val="005106CD"/>
    <w:rsid w:val="005106EE"/>
    <w:rsid w:val="0053093B"/>
    <w:rsid w:val="00534EE8"/>
    <w:rsid w:val="00551FBC"/>
    <w:rsid w:val="0055337A"/>
    <w:rsid w:val="00562904"/>
    <w:rsid w:val="00591DA0"/>
    <w:rsid w:val="0059329B"/>
    <w:rsid w:val="005A48B1"/>
    <w:rsid w:val="005D18F8"/>
    <w:rsid w:val="005E0D61"/>
    <w:rsid w:val="005E5D6A"/>
    <w:rsid w:val="006118A5"/>
    <w:rsid w:val="00613379"/>
    <w:rsid w:val="00622114"/>
    <w:rsid w:val="00624195"/>
    <w:rsid w:val="00634AC8"/>
    <w:rsid w:val="006424F8"/>
    <w:rsid w:val="006630B3"/>
    <w:rsid w:val="0066357D"/>
    <w:rsid w:val="0066585A"/>
    <w:rsid w:val="00673F0A"/>
    <w:rsid w:val="0067597A"/>
    <w:rsid w:val="00676627"/>
    <w:rsid w:val="00677FD2"/>
    <w:rsid w:val="00685784"/>
    <w:rsid w:val="006904E3"/>
    <w:rsid w:val="00690BBF"/>
    <w:rsid w:val="00695A04"/>
    <w:rsid w:val="006A2673"/>
    <w:rsid w:val="006A70A5"/>
    <w:rsid w:val="006B58C8"/>
    <w:rsid w:val="006B5BAC"/>
    <w:rsid w:val="006C3336"/>
    <w:rsid w:val="006C7501"/>
    <w:rsid w:val="006D07B6"/>
    <w:rsid w:val="006E02DF"/>
    <w:rsid w:val="006E5F95"/>
    <w:rsid w:val="006F287B"/>
    <w:rsid w:val="006F6BB1"/>
    <w:rsid w:val="007139C1"/>
    <w:rsid w:val="00715E98"/>
    <w:rsid w:val="00722FA4"/>
    <w:rsid w:val="00726A1E"/>
    <w:rsid w:val="007375CE"/>
    <w:rsid w:val="00747699"/>
    <w:rsid w:val="00751327"/>
    <w:rsid w:val="007519C4"/>
    <w:rsid w:val="00753085"/>
    <w:rsid w:val="00756D6C"/>
    <w:rsid w:val="00764108"/>
    <w:rsid w:val="007676E3"/>
    <w:rsid w:val="00767ADE"/>
    <w:rsid w:val="00781A3C"/>
    <w:rsid w:val="007A178E"/>
    <w:rsid w:val="007B7D3A"/>
    <w:rsid w:val="007C1E70"/>
    <w:rsid w:val="007C4EA8"/>
    <w:rsid w:val="007D69AF"/>
    <w:rsid w:val="007E0EF1"/>
    <w:rsid w:val="007E29BE"/>
    <w:rsid w:val="007F5C23"/>
    <w:rsid w:val="008049D2"/>
    <w:rsid w:val="00812E06"/>
    <w:rsid w:val="0082501C"/>
    <w:rsid w:val="00832B5F"/>
    <w:rsid w:val="00834CC1"/>
    <w:rsid w:val="00837A30"/>
    <w:rsid w:val="00841AD8"/>
    <w:rsid w:val="00843889"/>
    <w:rsid w:val="00855206"/>
    <w:rsid w:val="0087401D"/>
    <w:rsid w:val="00880828"/>
    <w:rsid w:val="00880D63"/>
    <w:rsid w:val="00891C29"/>
    <w:rsid w:val="00894452"/>
    <w:rsid w:val="008A1F5D"/>
    <w:rsid w:val="008B1BF0"/>
    <w:rsid w:val="008B3272"/>
    <w:rsid w:val="008B3F3F"/>
    <w:rsid w:val="008C46F6"/>
    <w:rsid w:val="008D0161"/>
    <w:rsid w:val="008D0F04"/>
    <w:rsid w:val="008D55E6"/>
    <w:rsid w:val="008D6AC2"/>
    <w:rsid w:val="008E64BD"/>
    <w:rsid w:val="008F47EE"/>
    <w:rsid w:val="008F58B5"/>
    <w:rsid w:val="0093385A"/>
    <w:rsid w:val="00942311"/>
    <w:rsid w:val="009432B3"/>
    <w:rsid w:val="00950B6D"/>
    <w:rsid w:val="00964496"/>
    <w:rsid w:val="009649FD"/>
    <w:rsid w:val="00971313"/>
    <w:rsid w:val="00973090"/>
    <w:rsid w:val="009753CF"/>
    <w:rsid w:val="00975584"/>
    <w:rsid w:val="009842DB"/>
    <w:rsid w:val="0098582F"/>
    <w:rsid w:val="00990A59"/>
    <w:rsid w:val="00996B6F"/>
    <w:rsid w:val="009A2289"/>
    <w:rsid w:val="009A64D6"/>
    <w:rsid w:val="009F53BC"/>
    <w:rsid w:val="009F744F"/>
    <w:rsid w:val="00A100A0"/>
    <w:rsid w:val="00A114B0"/>
    <w:rsid w:val="00A248DA"/>
    <w:rsid w:val="00A27186"/>
    <w:rsid w:val="00A32D4F"/>
    <w:rsid w:val="00A33BF9"/>
    <w:rsid w:val="00A41287"/>
    <w:rsid w:val="00A465AD"/>
    <w:rsid w:val="00A4782E"/>
    <w:rsid w:val="00A5022E"/>
    <w:rsid w:val="00A571BB"/>
    <w:rsid w:val="00A721EE"/>
    <w:rsid w:val="00A82737"/>
    <w:rsid w:val="00A91D2D"/>
    <w:rsid w:val="00A94285"/>
    <w:rsid w:val="00A943A0"/>
    <w:rsid w:val="00A97A8D"/>
    <w:rsid w:val="00AD218D"/>
    <w:rsid w:val="00AF5A98"/>
    <w:rsid w:val="00B008F8"/>
    <w:rsid w:val="00B03C71"/>
    <w:rsid w:val="00B26D22"/>
    <w:rsid w:val="00B42D6A"/>
    <w:rsid w:val="00B44118"/>
    <w:rsid w:val="00B446F5"/>
    <w:rsid w:val="00B45D94"/>
    <w:rsid w:val="00B6204F"/>
    <w:rsid w:val="00B70A35"/>
    <w:rsid w:val="00B712C7"/>
    <w:rsid w:val="00B8360F"/>
    <w:rsid w:val="00B90476"/>
    <w:rsid w:val="00B92E9A"/>
    <w:rsid w:val="00BA1335"/>
    <w:rsid w:val="00BC2B7E"/>
    <w:rsid w:val="00BD0EB8"/>
    <w:rsid w:val="00BD2A73"/>
    <w:rsid w:val="00BD68A9"/>
    <w:rsid w:val="00BD6A83"/>
    <w:rsid w:val="00BE3E53"/>
    <w:rsid w:val="00C00545"/>
    <w:rsid w:val="00C03B4F"/>
    <w:rsid w:val="00C15A88"/>
    <w:rsid w:val="00C15BD9"/>
    <w:rsid w:val="00C16CAA"/>
    <w:rsid w:val="00C23A00"/>
    <w:rsid w:val="00C25AF5"/>
    <w:rsid w:val="00C44773"/>
    <w:rsid w:val="00C5185A"/>
    <w:rsid w:val="00C5725F"/>
    <w:rsid w:val="00C61C04"/>
    <w:rsid w:val="00C62455"/>
    <w:rsid w:val="00C63659"/>
    <w:rsid w:val="00C745CB"/>
    <w:rsid w:val="00C80599"/>
    <w:rsid w:val="00C86459"/>
    <w:rsid w:val="00C90325"/>
    <w:rsid w:val="00C90CA7"/>
    <w:rsid w:val="00CA387B"/>
    <w:rsid w:val="00CB145F"/>
    <w:rsid w:val="00CD4B7C"/>
    <w:rsid w:val="00CE310D"/>
    <w:rsid w:val="00CE44A3"/>
    <w:rsid w:val="00CE4D52"/>
    <w:rsid w:val="00CE5A76"/>
    <w:rsid w:val="00CE749A"/>
    <w:rsid w:val="00CE7CCA"/>
    <w:rsid w:val="00CF2046"/>
    <w:rsid w:val="00D007BF"/>
    <w:rsid w:val="00D00CFE"/>
    <w:rsid w:val="00D14455"/>
    <w:rsid w:val="00D15A4C"/>
    <w:rsid w:val="00D16F31"/>
    <w:rsid w:val="00D34AB6"/>
    <w:rsid w:val="00D4361C"/>
    <w:rsid w:val="00D454EF"/>
    <w:rsid w:val="00D5077E"/>
    <w:rsid w:val="00D558D8"/>
    <w:rsid w:val="00D56CAB"/>
    <w:rsid w:val="00D63ED5"/>
    <w:rsid w:val="00D718BF"/>
    <w:rsid w:val="00D76867"/>
    <w:rsid w:val="00D774C2"/>
    <w:rsid w:val="00D9135A"/>
    <w:rsid w:val="00D91493"/>
    <w:rsid w:val="00D93656"/>
    <w:rsid w:val="00D97FD1"/>
    <w:rsid w:val="00DA4D17"/>
    <w:rsid w:val="00DA5B70"/>
    <w:rsid w:val="00DA7129"/>
    <w:rsid w:val="00DC4998"/>
    <w:rsid w:val="00DD07F0"/>
    <w:rsid w:val="00DD57FB"/>
    <w:rsid w:val="00DD60DF"/>
    <w:rsid w:val="00DE4BA2"/>
    <w:rsid w:val="00DF04D0"/>
    <w:rsid w:val="00DF4276"/>
    <w:rsid w:val="00DF46BB"/>
    <w:rsid w:val="00E057FC"/>
    <w:rsid w:val="00E1081A"/>
    <w:rsid w:val="00E14304"/>
    <w:rsid w:val="00E15BDA"/>
    <w:rsid w:val="00E277BD"/>
    <w:rsid w:val="00E4150B"/>
    <w:rsid w:val="00E46E48"/>
    <w:rsid w:val="00E47429"/>
    <w:rsid w:val="00E5032F"/>
    <w:rsid w:val="00E5525B"/>
    <w:rsid w:val="00E5755C"/>
    <w:rsid w:val="00E67DF6"/>
    <w:rsid w:val="00E72EC9"/>
    <w:rsid w:val="00E8033F"/>
    <w:rsid w:val="00E81295"/>
    <w:rsid w:val="00E82817"/>
    <w:rsid w:val="00E868C1"/>
    <w:rsid w:val="00E91DD1"/>
    <w:rsid w:val="00E92B38"/>
    <w:rsid w:val="00EA62EF"/>
    <w:rsid w:val="00EC51D5"/>
    <w:rsid w:val="00ED590D"/>
    <w:rsid w:val="00ED7AA7"/>
    <w:rsid w:val="00EF3A3F"/>
    <w:rsid w:val="00F02C26"/>
    <w:rsid w:val="00F06ACD"/>
    <w:rsid w:val="00F16984"/>
    <w:rsid w:val="00F4055B"/>
    <w:rsid w:val="00F42904"/>
    <w:rsid w:val="00F43BB5"/>
    <w:rsid w:val="00F45251"/>
    <w:rsid w:val="00F52E2D"/>
    <w:rsid w:val="00F6525F"/>
    <w:rsid w:val="00F7226B"/>
    <w:rsid w:val="00F7683B"/>
    <w:rsid w:val="00F92DE7"/>
    <w:rsid w:val="00FA2AAA"/>
    <w:rsid w:val="00FA391D"/>
    <w:rsid w:val="00FB1695"/>
    <w:rsid w:val="00FB545D"/>
    <w:rsid w:val="00FD27EA"/>
    <w:rsid w:val="00FD77B8"/>
    <w:rsid w:val="00FE56B6"/>
    <w:rsid w:val="00FF0B2B"/>
    <w:rsid w:val="00FF4DDF"/>
    <w:rsid w:val="00FF73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D1DDB"/>
  <w15:chartTrackingRefBased/>
  <w15:docId w15:val="{99837C69-0781-4C7E-9C5E-4E6F3113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90D"/>
    <w:rPr>
      <w:rFonts w:ascii="Arial" w:hAnsi="Arial"/>
    </w:rPr>
  </w:style>
  <w:style w:type="paragraph" w:styleId="Titre1">
    <w:name w:val="heading 1"/>
    <w:basedOn w:val="Normal"/>
    <w:next w:val="TxtJustifi"/>
    <w:link w:val="Titre1Car"/>
    <w:uiPriority w:val="9"/>
    <w:qFormat/>
    <w:rsid w:val="00551FBC"/>
    <w:pPr>
      <w:keepNext/>
      <w:keepLines/>
      <w:numPr>
        <w:numId w:val="3"/>
      </w:numPr>
      <w:spacing w:before="240" w:after="0"/>
      <w:ind w:left="431" w:hanging="431"/>
      <w:outlineLvl w:val="0"/>
    </w:pPr>
    <w:rPr>
      <w:rFonts w:eastAsiaTheme="majorEastAsia" w:cstheme="majorBidi"/>
      <w:b/>
      <w:sz w:val="40"/>
      <w:szCs w:val="32"/>
    </w:rPr>
  </w:style>
  <w:style w:type="paragraph" w:styleId="Titre2">
    <w:name w:val="heading 2"/>
    <w:basedOn w:val="Normal"/>
    <w:next w:val="TxtJustifi"/>
    <w:link w:val="Titre2Car"/>
    <w:uiPriority w:val="9"/>
    <w:unhideWhenUsed/>
    <w:qFormat/>
    <w:rsid w:val="00624195"/>
    <w:pPr>
      <w:keepNext/>
      <w:keepLines/>
      <w:numPr>
        <w:ilvl w:val="1"/>
        <w:numId w:val="3"/>
      </w:numPr>
      <w:spacing w:before="120" w:after="120"/>
      <w:ind w:left="578" w:hanging="578"/>
      <w:outlineLvl w:val="1"/>
    </w:pPr>
    <w:rPr>
      <w:rFonts w:eastAsiaTheme="majorEastAsia" w:cstheme="majorBidi"/>
      <w:b/>
      <w:sz w:val="32"/>
      <w:szCs w:val="32"/>
    </w:rPr>
  </w:style>
  <w:style w:type="paragraph" w:styleId="Titre3">
    <w:name w:val="heading 3"/>
    <w:basedOn w:val="Normal"/>
    <w:next w:val="TxtJustifi"/>
    <w:link w:val="Titre3Car"/>
    <w:uiPriority w:val="9"/>
    <w:unhideWhenUsed/>
    <w:qFormat/>
    <w:rsid w:val="00624195"/>
    <w:pPr>
      <w:keepNext/>
      <w:keepLines/>
      <w:numPr>
        <w:ilvl w:val="2"/>
        <w:numId w:val="3"/>
      </w:numPr>
      <w:spacing w:before="120" w:after="120"/>
      <w:outlineLvl w:val="2"/>
    </w:pPr>
    <w:rPr>
      <w:rFonts w:eastAsiaTheme="majorEastAsia" w:cstheme="majorBidi"/>
      <w:b/>
      <w:sz w:val="24"/>
      <w:szCs w:val="24"/>
    </w:rPr>
  </w:style>
  <w:style w:type="paragraph" w:styleId="Titre4">
    <w:name w:val="heading 4"/>
    <w:basedOn w:val="Normal"/>
    <w:next w:val="TxtJustifi"/>
    <w:link w:val="Titre4Car"/>
    <w:uiPriority w:val="9"/>
    <w:unhideWhenUsed/>
    <w:qFormat/>
    <w:rsid w:val="00624195"/>
    <w:pPr>
      <w:keepNext/>
      <w:keepLines/>
      <w:numPr>
        <w:ilvl w:val="3"/>
        <w:numId w:val="3"/>
      </w:numPr>
      <w:spacing w:before="120" w:after="120"/>
      <w:ind w:left="862" w:hanging="862"/>
      <w:outlineLvl w:val="3"/>
    </w:pPr>
    <w:rPr>
      <w:rFonts w:eastAsiaTheme="majorEastAsia" w:cstheme="majorBidi"/>
      <w:b/>
      <w:iCs/>
      <w:szCs w:val="24"/>
    </w:rPr>
  </w:style>
  <w:style w:type="paragraph" w:styleId="Titre5">
    <w:name w:val="heading 5"/>
    <w:basedOn w:val="Normal"/>
    <w:next w:val="TxtJustifi"/>
    <w:link w:val="Titre5Car"/>
    <w:uiPriority w:val="9"/>
    <w:unhideWhenUsed/>
    <w:qFormat/>
    <w:rsid w:val="00624195"/>
    <w:pPr>
      <w:keepNext/>
      <w:keepLines/>
      <w:numPr>
        <w:ilvl w:val="4"/>
        <w:numId w:val="3"/>
      </w:numPr>
      <w:spacing w:before="120" w:after="120"/>
      <w:ind w:left="1009" w:hanging="1009"/>
      <w:outlineLvl w:val="4"/>
    </w:pPr>
    <w:rPr>
      <w:rFonts w:eastAsiaTheme="majorEastAsia" w:cstheme="majorBidi"/>
      <w:b/>
      <w:iCs/>
      <w:szCs w:val="24"/>
    </w:rPr>
  </w:style>
  <w:style w:type="paragraph" w:styleId="Titre6">
    <w:name w:val="heading 6"/>
    <w:basedOn w:val="Normal"/>
    <w:next w:val="Normal"/>
    <w:link w:val="Titre6Car"/>
    <w:uiPriority w:val="9"/>
    <w:semiHidden/>
    <w:unhideWhenUsed/>
    <w:qFormat/>
    <w:rsid w:val="000E37C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E37C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E37C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E37C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rincipal">
    <w:name w:val="Titre principal"/>
    <w:basedOn w:val="Normal"/>
    <w:next w:val="Titresecondaire"/>
    <w:link w:val="TitreprincipalCar"/>
    <w:qFormat/>
    <w:rsid w:val="000E37C7"/>
    <w:pPr>
      <w:spacing w:before="4800" w:line="240" w:lineRule="auto"/>
      <w:jc w:val="center"/>
    </w:pPr>
    <w:rPr>
      <w:sz w:val="72"/>
    </w:rPr>
  </w:style>
  <w:style w:type="paragraph" w:customStyle="1" w:styleId="Titresecondaire">
    <w:name w:val="Titre secondaire"/>
    <w:basedOn w:val="Titreprincipal"/>
    <w:next w:val="Titreversion"/>
    <w:qFormat/>
    <w:rsid w:val="000E37C7"/>
    <w:pPr>
      <w:pBdr>
        <w:top w:val="single" w:sz="4" w:space="1" w:color="auto"/>
        <w:left w:val="single" w:sz="4" w:space="4" w:color="auto"/>
        <w:bottom w:val="single" w:sz="4" w:space="1" w:color="auto"/>
        <w:right w:val="single" w:sz="4" w:space="4" w:color="auto"/>
      </w:pBdr>
      <w:spacing w:before="0" w:after="480"/>
    </w:pPr>
    <w:rPr>
      <w:sz w:val="40"/>
    </w:rPr>
  </w:style>
  <w:style w:type="character" w:customStyle="1" w:styleId="TitreprincipalCar">
    <w:name w:val="Titre principal Car"/>
    <w:basedOn w:val="Policepardfaut"/>
    <w:link w:val="Titreprincipal"/>
    <w:rsid w:val="000E37C7"/>
    <w:rPr>
      <w:rFonts w:ascii="Arial" w:hAnsi="Arial"/>
      <w:sz w:val="72"/>
    </w:rPr>
  </w:style>
  <w:style w:type="paragraph" w:customStyle="1" w:styleId="Titreversion">
    <w:name w:val="Titre version"/>
    <w:basedOn w:val="Titresecondaire"/>
    <w:qFormat/>
    <w:rsid w:val="000E37C7"/>
    <w:pPr>
      <w:pBdr>
        <w:top w:val="none" w:sz="0" w:space="0" w:color="auto"/>
        <w:left w:val="none" w:sz="0" w:space="0" w:color="auto"/>
        <w:bottom w:val="none" w:sz="0" w:space="0" w:color="auto"/>
        <w:right w:val="none" w:sz="0" w:space="0" w:color="auto"/>
      </w:pBdr>
      <w:spacing w:after="120"/>
    </w:pPr>
    <w:rPr>
      <w:sz w:val="22"/>
    </w:rPr>
  </w:style>
  <w:style w:type="paragraph" w:customStyle="1" w:styleId="Auteur">
    <w:name w:val="Auteur"/>
    <w:basedOn w:val="Titreversion"/>
    <w:qFormat/>
    <w:rsid w:val="000E37C7"/>
    <w:pPr>
      <w:spacing w:before="960"/>
    </w:pPr>
    <w:rPr>
      <w:sz w:val="32"/>
    </w:rPr>
  </w:style>
  <w:style w:type="table" w:styleId="Grilledutableau">
    <w:name w:val="Table Grid"/>
    <w:basedOn w:val="TableauNormal"/>
    <w:uiPriority w:val="39"/>
    <w:rsid w:val="000E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37C7"/>
    <w:pPr>
      <w:ind w:left="720"/>
      <w:contextualSpacing/>
    </w:pPr>
  </w:style>
  <w:style w:type="character" w:customStyle="1" w:styleId="Titre1Car">
    <w:name w:val="Titre 1 Car"/>
    <w:basedOn w:val="Policepardfaut"/>
    <w:link w:val="Titre1"/>
    <w:uiPriority w:val="9"/>
    <w:rsid w:val="00551FBC"/>
    <w:rPr>
      <w:rFonts w:ascii="Arial" w:eastAsiaTheme="majorEastAsia" w:hAnsi="Arial" w:cstheme="majorBidi"/>
      <w:b/>
      <w:sz w:val="40"/>
      <w:szCs w:val="32"/>
    </w:rPr>
  </w:style>
  <w:style w:type="character" w:customStyle="1" w:styleId="Titre2Car">
    <w:name w:val="Titre 2 Car"/>
    <w:basedOn w:val="Policepardfaut"/>
    <w:link w:val="Titre2"/>
    <w:uiPriority w:val="9"/>
    <w:rsid w:val="00624195"/>
    <w:rPr>
      <w:rFonts w:ascii="Arial" w:eastAsiaTheme="majorEastAsia" w:hAnsi="Arial" w:cstheme="majorBidi"/>
      <w:b/>
      <w:sz w:val="32"/>
      <w:szCs w:val="32"/>
    </w:rPr>
  </w:style>
  <w:style w:type="character" w:customStyle="1" w:styleId="Titre3Car">
    <w:name w:val="Titre 3 Car"/>
    <w:basedOn w:val="Policepardfaut"/>
    <w:link w:val="Titre3"/>
    <w:uiPriority w:val="9"/>
    <w:rsid w:val="00624195"/>
    <w:rPr>
      <w:rFonts w:ascii="Arial" w:eastAsiaTheme="majorEastAsia" w:hAnsi="Arial" w:cstheme="majorBidi"/>
      <w:b/>
      <w:sz w:val="24"/>
      <w:szCs w:val="24"/>
    </w:rPr>
  </w:style>
  <w:style w:type="character" w:customStyle="1" w:styleId="Titre4Car">
    <w:name w:val="Titre 4 Car"/>
    <w:basedOn w:val="Policepardfaut"/>
    <w:link w:val="Titre4"/>
    <w:uiPriority w:val="9"/>
    <w:rsid w:val="00624195"/>
    <w:rPr>
      <w:rFonts w:ascii="Arial" w:eastAsiaTheme="majorEastAsia" w:hAnsi="Arial" w:cstheme="majorBidi"/>
      <w:b/>
      <w:iCs/>
      <w:szCs w:val="24"/>
    </w:rPr>
  </w:style>
  <w:style w:type="character" w:customStyle="1" w:styleId="Titre5Car">
    <w:name w:val="Titre 5 Car"/>
    <w:basedOn w:val="Policepardfaut"/>
    <w:link w:val="Titre5"/>
    <w:uiPriority w:val="9"/>
    <w:rsid w:val="00624195"/>
    <w:rPr>
      <w:rFonts w:ascii="Arial" w:eastAsiaTheme="majorEastAsia" w:hAnsi="Arial" w:cstheme="majorBidi"/>
      <w:b/>
      <w:iCs/>
      <w:szCs w:val="24"/>
    </w:rPr>
  </w:style>
  <w:style w:type="character" w:customStyle="1" w:styleId="Titre6Car">
    <w:name w:val="Titre 6 Car"/>
    <w:basedOn w:val="Policepardfaut"/>
    <w:link w:val="Titre6"/>
    <w:uiPriority w:val="9"/>
    <w:semiHidden/>
    <w:rsid w:val="000E37C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E37C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E37C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E37C7"/>
    <w:rPr>
      <w:rFonts w:asciiTheme="majorHAnsi" w:eastAsiaTheme="majorEastAsia" w:hAnsiTheme="majorHAnsi" w:cstheme="majorBidi"/>
      <w:i/>
      <w:iCs/>
      <w:color w:val="272727" w:themeColor="text1" w:themeTint="D8"/>
      <w:sz w:val="21"/>
      <w:szCs w:val="21"/>
    </w:rPr>
  </w:style>
  <w:style w:type="paragraph" w:customStyle="1" w:styleId="Titretabledesmatires">
    <w:name w:val="Titre table des matières"/>
    <w:basedOn w:val="Normal"/>
    <w:qFormat/>
    <w:rsid w:val="000E37C7"/>
    <w:pPr>
      <w:pBdr>
        <w:bottom w:val="thinThickSmallGap" w:sz="24" w:space="1" w:color="auto"/>
      </w:pBdr>
      <w:jc w:val="center"/>
    </w:pPr>
    <w:rPr>
      <w:sz w:val="44"/>
    </w:rPr>
  </w:style>
  <w:style w:type="paragraph" w:styleId="TM1">
    <w:name w:val="toc 1"/>
    <w:basedOn w:val="Normal"/>
    <w:next w:val="Normal"/>
    <w:autoRedefine/>
    <w:uiPriority w:val="39"/>
    <w:unhideWhenUsed/>
    <w:rsid w:val="000E37C7"/>
    <w:pPr>
      <w:spacing w:after="100"/>
    </w:pPr>
    <w:rPr>
      <w:b/>
    </w:rPr>
  </w:style>
  <w:style w:type="paragraph" w:styleId="TM2">
    <w:name w:val="toc 2"/>
    <w:basedOn w:val="Normal"/>
    <w:next w:val="Normal"/>
    <w:autoRedefine/>
    <w:uiPriority w:val="39"/>
    <w:unhideWhenUsed/>
    <w:rsid w:val="000E37C7"/>
    <w:pPr>
      <w:spacing w:after="100"/>
      <w:ind w:left="220"/>
    </w:pPr>
  </w:style>
  <w:style w:type="paragraph" w:styleId="TM3">
    <w:name w:val="toc 3"/>
    <w:basedOn w:val="Normal"/>
    <w:next w:val="Normal"/>
    <w:autoRedefine/>
    <w:uiPriority w:val="39"/>
    <w:unhideWhenUsed/>
    <w:rsid w:val="000E37C7"/>
    <w:pPr>
      <w:spacing w:after="100"/>
      <w:ind w:left="440"/>
    </w:pPr>
  </w:style>
  <w:style w:type="character" w:styleId="Lienhypertexte">
    <w:name w:val="Hyperlink"/>
    <w:basedOn w:val="Policepardfaut"/>
    <w:uiPriority w:val="99"/>
    <w:unhideWhenUsed/>
    <w:rsid w:val="000E37C7"/>
    <w:rPr>
      <w:color w:val="0563C1" w:themeColor="hyperlink"/>
      <w:u w:val="single"/>
    </w:rPr>
  </w:style>
  <w:style w:type="paragraph" w:styleId="En-tte">
    <w:name w:val="header"/>
    <w:basedOn w:val="Normal"/>
    <w:link w:val="En-tteCar"/>
    <w:uiPriority w:val="99"/>
    <w:unhideWhenUsed/>
    <w:rsid w:val="000E37C7"/>
    <w:pPr>
      <w:tabs>
        <w:tab w:val="center" w:pos="4536"/>
        <w:tab w:val="right" w:pos="9072"/>
      </w:tabs>
      <w:spacing w:after="0" w:line="240" w:lineRule="auto"/>
    </w:pPr>
  </w:style>
  <w:style w:type="character" w:customStyle="1" w:styleId="En-tteCar">
    <w:name w:val="En-tête Car"/>
    <w:basedOn w:val="Policepardfaut"/>
    <w:link w:val="En-tte"/>
    <w:uiPriority w:val="99"/>
    <w:rsid w:val="000E37C7"/>
    <w:rPr>
      <w:rFonts w:ascii="Arial" w:hAnsi="Arial"/>
    </w:rPr>
  </w:style>
  <w:style w:type="paragraph" w:styleId="Pieddepage">
    <w:name w:val="footer"/>
    <w:basedOn w:val="Normal"/>
    <w:link w:val="PieddepageCar"/>
    <w:uiPriority w:val="99"/>
    <w:unhideWhenUsed/>
    <w:rsid w:val="000E37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37C7"/>
    <w:rPr>
      <w:rFonts w:ascii="Arial" w:hAnsi="Arial"/>
    </w:rPr>
  </w:style>
  <w:style w:type="paragraph" w:customStyle="1" w:styleId="TxtJustifi">
    <w:name w:val="Txt_Justifié"/>
    <w:basedOn w:val="Normal"/>
    <w:qFormat/>
    <w:rsid w:val="00FF73B9"/>
    <w:pPr>
      <w:jc w:val="both"/>
    </w:pPr>
  </w:style>
  <w:style w:type="character" w:customStyle="1" w:styleId="CGras">
    <w:name w:val="C_Gras"/>
    <w:basedOn w:val="Policepardfaut"/>
    <w:uiPriority w:val="1"/>
    <w:qFormat/>
    <w:rsid w:val="00E67DF6"/>
    <w:rPr>
      <w:b/>
    </w:rPr>
  </w:style>
  <w:style w:type="character" w:customStyle="1" w:styleId="CGrasItalique">
    <w:name w:val="C_Gras_Italique"/>
    <w:basedOn w:val="Policepardfaut"/>
    <w:uiPriority w:val="1"/>
    <w:qFormat/>
    <w:rsid w:val="00E67DF6"/>
    <w:rPr>
      <w:b/>
      <w:i/>
    </w:rPr>
  </w:style>
  <w:style w:type="character" w:customStyle="1" w:styleId="CItalique">
    <w:name w:val="C_Italique"/>
    <w:basedOn w:val="Policepardfaut"/>
    <w:uiPriority w:val="1"/>
    <w:qFormat/>
    <w:rsid w:val="00E67DF6"/>
    <w:rPr>
      <w:i/>
    </w:rPr>
  </w:style>
  <w:style w:type="character" w:customStyle="1" w:styleId="CSoulign">
    <w:name w:val="C_Souligné"/>
    <w:basedOn w:val="Policepardfaut"/>
    <w:uiPriority w:val="1"/>
    <w:qFormat/>
    <w:rsid w:val="00076657"/>
    <w:rPr>
      <w:u w:val="single"/>
    </w:rPr>
  </w:style>
  <w:style w:type="character" w:customStyle="1" w:styleId="CGrasSoulign">
    <w:name w:val="C_Gras_Souligné"/>
    <w:basedOn w:val="Policepardfaut"/>
    <w:uiPriority w:val="1"/>
    <w:qFormat/>
    <w:rsid w:val="00501407"/>
    <w:rPr>
      <w:b/>
      <w:u w:val="single"/>
    </w:rPr>
  </w:style>
  <w:style w:type="character" w:customStyle="1" w:styleId="CItaliqueSoulign">
    <w:name w:val="C_Italique_Souligné"/>
    <w:basedOn w:val="Policepardfaut"/>
    <w:uiPriority w:val="1"/>
    <w:qFormat/>
    <w:rsid w:val="00501407"/>
    <w:rPr>
      <w:i/>
      <w:u w:val="single"/>
    </w:rPr>
  </w:style>
  <w:style w:type="paragraph" w:customStyle="1" w:styleId="TxtCentr">
    <w:name w:val="Txt_Centré"/>
    <w:basedOn w:val="Normal"/>
    <w:qFormat/>
    <w:rsid w:val="00501407"/>
    <w:pPr>
      <w:jc w:val="center"/>
    </w:pPr>
  </w:style>
  <w:style w:type="numbering" w:customStyle="1" w:styleId="Style1">
    <w:name w:val="Style1"/>
    <w:basedOn w:val="Aucuneliste"/>
    <w:uiPriority w:val="99"/>
    <w:rsid w:val="00501407"/>
  </w:style>
  <w:style w:type="paragraph" w:customStyle="1" w:styleId="TxtDroite">
    <w:name w:val="Txt_Droite"/>
    <w:basedOn w:val="Normal"/>
    <w:qFormat/>
    <w:rsid w:val="00B008F8"/>
    <w:pPr>
      <w:jc w:val="right"/>
    </w:pPr>
  </w:style>
  <w:style w:type="paragraph" w:customStyle="1" w:styleId="TxtGauche">
    <w:name w:val="Txt_Gauche"/>
    <w:basedOn w:val="Normal"/>
    <w:qFormat/>
    <w:rsid w:val="00B008F8"/>
  </w:style>
  <w:style w:type="paragraph" w:customStyle="1" w:styleId="TxtCodeBleu">
    <w:name w:val="Txt_Code_Bleu"/>
    <w:basedOn w:val="TxtJustifi"/>
    <w:qFormat/>
    <w:rsid w:val="00CE4D52"/>
    <w:pPr>
      <w:pBdr>
        <w:top w:val="dashed" w:sz="4" w:space="1" w:color="auto"/>
        <w:left w:val="dashed" w:sz="4" w:space="4" w:color="auto"/>
        <w:bottom w:val="dashed" w:sz="4" w:space="1" w:color="auto"/>
        <w:right w:val="dashed" w:sz="4" w:space="4" w:color="auto"/>
      </w:pBdr>
      <w:shd w:val="clear" w:color="auto" w:fill="8EAADB" w:themeFill="accent1" w:themeFillTint="99"/>
      <w:tabs>
        <w:tab w:val="left" w:pos="425"/>
        <w:tab w:val="left" w:pos="851"/>
        <w:tab w:val="left" w:pos="1276"/>
        <w:tab w:val="left" w:pos="1701"/>
        <w:tab w:val="left" w:pos="2126"/>
        <w:tab w:val="left" w:pos="2552"/>
        <w:tab w:val="left" w:pos="2977"/>
        <w:tab w:val="left" w:pos="3402"/>
      </w:tabs>
      <w:jc w:val="left"/>
    </w:pPr>
    <w:rPr>
      <w:rFonts w:ascii="Courier New" w:hAnsi="Courier New"/>
    </w:rPr>
  </w:style>
  <w:style w:type="paragraph" w:customStyle="1" w:styleId="TxtCodeVert">
    <w:name w:val="Txt_Code_Vert"/>
    <w:basedOn w:val="Normal"/>
    <w:qFormat/>
    <w:rsid w:val="00996B6F"/>
    <w:pPr>
      <w:pBdr>
        <w:top w:val="dashed" w:sz="4" w:space="1" w:color="auto"/>
        <w:left w:val="dashed" w:sz="4" w:space="4" w:color="auto"/>
        <w:bottom w:val="dashed" w:sz="4" w:space="1" w:color="auto"/>
        <w:right w:val="dashed" w:sz="4" w:space="4" w:color="auto"/>
      </w:pBdr>
      <w:shd w:val="clear" w:color="auto" w:fill="A8D08D" w:themeFill="accent6" w:themeFillTint="99"/>
      <w:tabs>
        <w:tab w:val="left" w:pos="425"/>
        <w:tab w:val="left" w:pos="851"/>
        <w:tab w:val="left" w:pos="1276"/>
        <w:tab w:val="left" w:pos="1701"/>
        <w:tab w:val="left" w:pos="2126"/>
        <w:tab w:val="left" w:pos="2552"/>
        <w:tab w:val="left" w:pos="2977"/>
        <w:tab w:val="left" w:pos="3402"/>
      </w:tabs>
    </w:pPr>
    <w:rPr>
      <w:rFonts w:ascii="Courier New" w:hAnsi="Courier New"/>
    </w:rPr>
  </w:style>
  <w:style w:type="paragraph" w:styleId="Listepuces">
    <w:name w:val="List Bullet"/>
    <w:basedOn w:val="Normal"/>
    <w:uiPriority w:val="99"/>
    <w:unhideWhenUsed/>
    <w:rsid w:val="00ED590D"/>
    <w:pPr>
      <w:numPr>
        <w:numId w:val="9"/>
      </w:numPr>
      <w:contextualSpacing/>
    </w:pPr>
  </w:style>
  <w:style w:type="paragraph" w:styleId="TM4">
    <w:name w:val="toc 4"/>
    <w:basedOn w:val="Normal"/>
    <w:next w:val="Normal"/>
    <w:autoRedefine/>
    <w:uiPriority w:val="39"/>
    <w:unhideWhenUsed/>
    <w:rsid w:val="003E4697"/>
    <w:pPr>
      <w:spacing w:after="100"/>
      <w:ind w:left="660"/>
    </w:pPr>
    <w:rPr>
      <w:rFonts w:asciiTheme="minorHAnsi" w:eastAsiaTheme="minorEastAsia" w:hAnsiTheme="minorHAnsi"/>
      <w:lang w:eastAsia="fr-CH"/>
    </w:rPr>
  </w:style>
  <w:style w:type="paragraph" w:styleId="TM5">
    <w:name w:val="toc 5"/>
    <w:basedOn w:val="Normal"/>
    <w:next w:val="Normal"/>
    <w:autoRedefine/>
    <w:uiPriority w:val="39"/>
    <w:unhideWhenUsed/>
    <w:rsid w:val="003E4697"/>
    <w:pPr>
      <w:spacing w:after="100"/>
      <w:ind w:left="880"/>
    </w:pPr>
    <w:rPr>
      <w:rFonts w:asciiTheme="minorHAnsi" w:eastAsiaTheme="minorEastAsia" w:hAnsiTheme="minorHAnsi"/>
      <w:lang w:eastAsia="fr-CH"/>
    </w:rPr>
  </w:style>
  <w:style w:type="paragraph" w:styleId="TM6">
    <w:name w:val="toc 6"/>
    <w:basedOn w:val="Normal"/>
    <w:next w:val="Normal"/>
    <w:autoRedefine/>
    <w:uiPriority w:val="39"/>
    <w:unhideWhenUsed/>
    <w:rsid w:val="003E4697"/>
    <w:pPr>
      <w:spacing w:after="100"/>
      <w:ind w:left="1100"/>
    </w:pPr>
    <w:rPr>
      <w:rFonts w:asciiTheme="minorHAnsi" w:eastAsiaTheme="minorEastAsia" w:hAnsiTheme="minorHAnsi"/>
      <w:lang w:eastAsia="fr-CH"/>
    </w:rPr>
  </w:style>
  <w:style w:type="paragraph" w:styleId="TM7">
    <w:name w:val="toc 7"/>
    <w:basedOn w:val="Normal"/>
    <w:next w:val="Normal"/>
    <w:autoRedefine/>
    <w:uiPriority w:val="39"/>
    <w:unhideWhenUsed/>
    <w:rsid w:val="003E4697"/>
    <w:pPr>
      <w:spacing w:after="100"/>
      <w:ind w:left="1320"/>
    </w:pPr>
    <w:rPr>
      <w:rFonts w:asciiTheme="minorHAnsi" w:eastAsiaTheme="minorEastAsia" w:hAnsiTheme="minorHAnsi"/>
      <w:lang w:eastAsia="fr-CH"/>
    </w:rPr>
  </w:style>
  <w:style w:type="paragraph" w:styleId="TM8">
    <w:name w:val="toc 8"/>
    <w:basedOn w:val="Normal"/>
    <w:next w:val="Normal"/>
    <w:autoRedefine/>
    <w:uiPriority w:val="39"/>
    <w:unhideWhenUsed/>
    <w:rsid w:val="003E4697"/>
    <w:pPr>
      <w:spacing w:after="100"/>
      <w:ind w:left="1540"/>
    </w:pPr>
    <w:rPr>
      <w:rFonts w:asciiTheme="minorHAnsi" w:eastAsiaTheme="minorEastAsia" w:hAnsiTheme="minorHAnsi"/>
      <w:lang w:eastAsia="fr-CH"/>
    </w:rPr>
  </w:style>
  <w:style w:type="paragraph" w:styleId="TM9">
    <w:name w:val="toc 9"/>
    <w:basedOn w:val="Normal"/>
    <w:next w:val="Normal"/>
    <w:autoRedefine/>
    <w:uiPriority w:val="39"/>
    <w:unhideWhenUsed/>
    <w:rsid w:val="003E4697"/>
    <w:pPr>
      <w:spacing w:after="100"/>
      <w:ind w:left="1760"/>
    </w:pPr>
    <w:rPr>
      <w:rFonts w:asciiTheme="minorHAnsi" w:eastAsiaTheme="minorEastAsia" w:hAnsiTheme="minorHAnsi"/>
      <w:lang w:eastAsia="fr-CH"/>
    </w:rPr>
  </w:style>
  <w:style w:type="character" w:styleId="Mentionnonrsolue">
    <w:name w:val="Unresolved Mention"/>
    <w:basedOn w:val="Policepardfaut"/>
    <w:uiPriority w:val="99"/>
    <w:semiHidden/>
    <w:unhideWhenUsed/>
    <w:rsid w:val="003E4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0334">
      <w:bodyDiv w:val="1"/>
      <w:marLeft w:val="0"/>
      <w:marRight w:val="0"/>
      <w:marTop w:val="0"/>
      <w:marBottom w:val="0"/>
      <w:divBdr>
        <w:top w:val="none" w:sz="0" w:space="0" w:color="auto"/>
        <w:left w:val="none" w:sz="0" w:space="0" w:color="auto"/>
        <w:bottom w:val="none" w:sz="0" w:space="0" w:color="auto"/>
        <w:right w:val="none" w:sz="0" w:space="0" w:color="auto"/>
      </w:divBdr>
      <w:divsChild>
        <w:div w:id="1022247430">
          <w:marLeft w:val="0"/>
          <w:marRight w:val="0"/>
          <w:marTop w:val="0"/>
          <w:marBottom w:val="0"/>
          <w:divBdr>
            <w:top w:val="none" w:sz="0" w:space="0" w:color="auto"/>
            <w:left w:val="none" w:sz="0" w:space="0" w:color="auto"/>
            <w:bottom w:val="none" w:sz="0" w:space="0" w:color="auto"/>
            <w:right w:val="none" w:sz="0" w:space="0" w:color="auto"/>
          </w:divBdr>
          <w:divsChild>
            <w:div w:id="1264456538">
              <w:marLeft w:val="0"/>
              <w:marRight w:val="0"/>
              <w:marTop w:val="0"/>
              <w:marBottom w:val="0"/>
              <w:divBdr>
                <w:top w:val="none" w:sz="0" w:space="0" w:color="auto"/>
                <w:left w:val="none" w:sz="0" w:space="0" w:color="auto"/>
                <w:bottom w:val="none" w:sz="0" w:space="0" w:color="auto"/>
                <w:right w:val="none" w:sz="0" w:space="0" w:color="auto"/>
              </w:divBdr>
            </w:div>
            <w:div w:id="1801485974">
              <w:marLeft w:val="0"/>
              <w:marRight w:val="0"/>
              <w:marTop w:val="0"/>
              <w:marBottom w:val="0"/>
              <w:divBdr>
                <w:top w:val="none" w:sz="0" w:space="0" w:color="auto"/>
                <w:left w:val="none" w:sz="0" w:space="0" w:color="auto"/>
                <w:bottom w:val="none" w:sz="0" w:space="0" w:color="auto"/>
                <w:right w:val="none" w:sz="0" w:space="0" w:color="auto"/>
              </w:divBdr>
            </w:div>
            <w:div w:id="15739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4259">
      <w:bodyDiv w:val="1"/>
      <w:marLeft w:val="0"/>
      <w:marRight w:val="0"/>
      <w:marTop w:val="0"/>
      <w:marBottom w:val="0"/>
      <w:divBdr>
        <w:top w:val="none" w:sz="0" w:space="0" w:color="auto"/>
        <w:left w:val="none" w:sz="0" w:space="0" w:color="auto"/>
        <w:bottom w:val="none" w:sz="0" w:space="0" w:color="auto"/>
        <w:right w:val="none" w:sz="0" w:space="0" w:color="auto"/>
      </w:divBdr>
      <w:divsChild>
        <w:div w:id="168253266">
          <w:marLeft w:val="0"/>
          <w:marRight w:val="0"/>
          <w:marTop w:val="0"/>
          <w:marBottom w:val="0"/>
          <w:divBdr>
            <w:top w:val="none" w:sz="0" w:space="0" w:color="auto"/>
            <w:left w:val="none" w:sz="0" w:space="0" w:color="auto"/>
            <w:bottom w:val="none" w:sz="0" w:space="0" w:color="auto"/>
            <w:right w:val="none" w:sz="0" w:space="0" w:color="auto"/>
          </w:divBdr>
          <w:divsChild>
            <w:div w:id="66923454">
              <w:marLeft w:val="0"/>
              <w:marRight w:val="0"/>
              <w:marTop w:val="0"/>
              <w:marBottom w:val="0"/>
              <w:divBdr>
                <w:top w:val="none" w:sz="0" w:space="0" w:color="auto"/>
                <w:left w:val="none" w:sz="0" w:space="0" w:color="auto"/>
                <w:bottom w:val="none" w:sz="0" w:space="0" w:color="auto"/>
                <w:right w:val="none" w:sz="0" w:space="0" w:color="auto"/>
              </w:divBdr>
            </w:div>
            <w:div w:id="735779735">
              <w:marLeft w:val="0"/>
              <w:marRight w:val="0"/>
              <w:marTop w:val="0"/>
              <w:marBottom w:val="0"/>
              <w:divBdr>
                <w:top w:val="none" w:sz="0" w:space="0" w:color="auto"/>
                <w:left w:val="none" w:sz="0" w:space="0" w:color="auto"/>
                <w:bottom w:val="none" w:sz="0" w:space="0" w:color="auto"/>
                <w:right w:val="none" w:sz="0" w:space="0" w:color="auto"/>
              </w:divBdr>
            </w:div>
            <w:div w:id="2110465466">
              <w:marLeft w:val="0"/>
              <w:marRight w:val="0"/>
              <w:marTop w:val="0"/>
              <w:marBottom w:val="0"/>
              <w:divBdr>
                <w:top w:val="none" w:sz="0" w:space="0" w:color="auto"/>
                <w:left w:val="none" w:sz="0" w:space="0" w:color="auto"/>
                <w:bottom w:val="none" w:sz="0" w:space="0" w:color="auto"/>
                <w:right w:val="none" w:sz="0" w:space="0" w:color="auto"/>
              </w:divBdr>
            </w:div>
            <w:div w:id="1952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327">
      <w:bodyDiv w:val="1"/>
      <w:marLeft w:val="0"/>
      <w:marRight w:val="0"/>
      <w:marTop w:val="0"/>
      <w:marBottom w:val="0"/>
      <w:divBdr>
        <w:top w:val="none" w:sz="0" w:space="0" w:color="auto"/>
        <w:left w:val="none" w:sz="0" w:space="0" w:color="auto"/>
        <w:bottom w:val="none" w:sz="0" w:space="0" w:color="auto"/>
        <w:right w:val="none" w:sz="0" w:space="0" w:color="auto"/>
      </w:divBdr>
    </w:div>
    <w:div w:id="324405152">
      <w:bodyDiv w:val="1"/>
      <w:marLeft w:val="0"/>
      <w:marRight w:val="0"/>
      <w:marTop w:val="0"/>
      <w:marBottom w:val="0"/>
      <w:divBdr>
        <w:top w:val="none" w:sz="0" w:space="0" w:color="auto"/>
        <w:left w:val="none" w:sz="0" w:space="0" w:color="auto"/>
        <w:bottom w:val="none" w:sz="0" w:space="0" w:color="auto"/>
        <w:right w:val="none" w:sz="0" w:space="0" w:color="auto"/>
      </w:divBdr>
      <w:divsChild>
        <w:div w:id="1532650120">
          <w:marLeft w:val="0"/>
          <w:marRight w:val="0"/>
          <w:marTop w:val="0"/>
          <w:marBottom w:val="0"/>
          <w:divBdr>
            <w:top w:val="none" w:sz="0" w:space="0" w:color="auto"/>
            <w:left w:val="none" w:sz="0" w:space="0" w:color="auto"/>
            <w:bottom w:val="none" w:sz="0" w:space="0" w:color="auto"/>
            <w:right w:val="none" w:sz="0" w:space="0" w:color="auto"/>
          </w:divBdr>
          <w:divsChild>
            <w:div w:id="177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9112">
      <w:bodyDiv w:val="1"/>
      <w:marLeft w:val="0"/>
      <w:marRight w:val="0"/>
      <w:marTop w:val="0"/>
      <w:marBottom w:val="0"/>
      <w:divBdr>
        <w:top w:val="none" w:sz="0" w:space="0" w:color="auto"/>
        <w:left w:val="none" w:sz="0" w:space="0" w:color="auto"/>
        <w:bottom w:val="none" w:sz="0" w:space="0" w:color="auto"/>
        <w:right w:val="none" w:sz="0" w:space="0" w:color="auto"/>
      </w:divBdr>
      <w:divsChild>
        <w:div w:id="1924605238">
          <w:marLeft w:val="0"/>
          <w:marRight w:val="0"/>
          <w:marTop w:val="0"/>
          <w:marBottom w:val="0"/>
          <w:divBdr>
            <w:top w:val="none" w:sz="0" w:space="0" w:color="auto"/>
            <w:left w:val="none" w:sz="0" w:space="0" w:color="auto"/>
            <w:bottom w:val="none" w:sz="0" w:space="0" w:color="auto"/>
            <w:right w:val="none" w:sz="0" w:space="0" w:color="auto"/>
          </w:divBdr>
          <w:divsChild>
            <w:div w:id="1801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784">
      <w:bodyDiv w:val="1"/>
      <w:marLeft w:val="0"/>
      <w:marRight w:val="0"/>
      <w:marTop w:val="0"/>
      <w:marBottom w:val="0"/>
      <w:divBdr>
        <w:top w:val="none" w:sz="0" w:space="0" w:color="auto"/>
        <w:left w:val="none" w:sz="0" w:space="0" w:color="auto"/>
        <w:bottom w:val="none" w:sz="0" w:space="0" w:color="auto"/>
        <w:right w:val="none" w:sz="0" w:space="0" w:color="auto"/>
      </w:divBdr>
    </w:div>
    <w:div w:id="447235457">
      <w:bodyDiv w:val="1"/>
      <w:marLeft w:val="0"/>
      <w:marRight w:val="0"/>
      <w:marTop w:val="0"/>
      <w:marBottom w:val="0"/>
      <w:divBdr>
        <w:top w:val="none" w:sz="0" w:space="0" w:color="auto"/>
        <w:left w:val="none" w:sz="0" w:space="0" w:color="auto"/>
        <w:bottom w:val="none" w:sz="0" w:space="0" w:color="auto"/>
        <w:right w:val="none" w:sz="0" w:space="0" w:color="auto"/>
      </w:divBdr>
      <w:divsChild>
        <w:div w:id="777409482">
          <w:marLeft w:val="0"/>
          <w:marRight w:val="0"/>
          <w:marTop w:val="0"/>
          <w:marBottom w:val="0"/>
          <w:divBdr>
            <w:top w:val="none" w:sz="0" w:space="0" w:color="auto"/>
            <w:left w:val="none" w:sz="0" w:space="0" w:color="auto"/>
            <w:bottom w:val="none" w:sz="0" w:space="0" w:color="auto"/>
            <w:right w:val="none" w:sz="0" w:space="0" w:color="auto"/>
          </w:divBdr>
          <w:divsChild>
            <w:div w:id="4544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1214">
      <w:bodyDiv w:val="1"/>
      <w:marLeft w:val="0"/>
      <w:marRight w:val="0"/>
      <w:marTop w:val="0"/>
      <w:marBottom w:val="0"/>
      <w:divBdr>
        <w:top w:val="none" w:sz="0" w:space="0" w:color="auto"/>
        <w:left w:val="none" w:sz="0" w:space="0" w:color="auto"/>
        <w:bottom w:val="none" w:sz="0" w:space="0" w:color="auto"/>
        <w:right w:val="none" w:sz="0" w:space="0" w:color="auto"/>
      </w:divBdr>
      <w:divsChild>
        <w:div w:id="242103681">
          <w:marLeft w:val="0"/>
          <w:marRight w:val="0"/>
          <w:marTop w:val="0"/>
          <w:marBottom w:val="0"/>
          <w:divBdr>
            <w:top w:val="none" w:sz="0" w:space="0" w:color="auto"/>
            <w:left w:val="none" w:sz="0" w:space="0" w:color="auto"/>
            <w:bottom w:val="none" w:sz="0" w:space="0" w:color="auto"/>
            <w:right w:val="none" w:sz="0" w:space="0" w:color="auto"/>
          </w:divBdr>
          <w:divsChild>
            <w:div w:id="365449227">
              <w:marLeft w:val="0"/>
              <w:marRight w:val="0"/>
              <w:marTop w:val="0"/>
              <w:marBottom w:val="0"/>
              <w:divBdr>
                <w:top w:val="none" w:sz="0" w:space="0" w:color="auto"/>
                <w:left w:val="none" w:sz="0" w:space="0" w:color="auto"/>
                <w:bottom w:val="none" w:sz="0" w:space="0" w:color="auto"/>
                <w:right w:val="none" w:sz="0" w:space="0" w:color="auto"/>
              </w:divBdr>
            </w:div>
            <w:div w:id="1499347090">
              <w:marLeft w:val="0"/>
              <w:marRight w:val="0"/>
              <w:marTop w:val="0"/>
              <w:marBottom w:val="0"/>
              <w:divBdr>
                <w:top w:val="none" w:sz="0" w:space="0" w:color="auto"/>
                <w:left w:val="none" w:sz="0" w:space="0" w:color="auto"/>
                <w:bottom w:val="none" w:sz="0" w:space="0" w:color="auto"/>
                <w:right w:val="none" w:sz="0" w:space="0" w:color="auto"/>
              </w:divBdr>
            </w:div>
            <w:div w:id="1234849989">
              <w:marLeft w:val="0"/>
              <w:marRight w:val="0"/>
              <w:marTop w:val="0"/>
              <w:marBottom w:val="0"/>
              <w:divBdr>
                <w:top w:val="none" w:sz="0" w:space="0" w:color="auto"/>
                <w:left w:val="none" w:sz="0" w:space="0" w:color="auto"/>
                <w:bottom w:val="none" w:sz="0" w:space="0" w:color="auto"/>
                <w:right w:val="none" w:sz="0" w:space="0" w:color="auto"/>
              </w:divBdr>
            </w:div>
            <w:div w:id="890115584">
              <w:marLeft w:val="0"/>
              <w:marRight w:val="0"/>
              <w:marTop w:val="0"/>
              <w:marBottom w:val="0"/>
              <w:divBdr>
                <w:top w:val="none" w:sz="0" w:space="0" w:color="auto"/>
                <w:left w:val="none" w:sz="0" w:space="0" w:color="auto"/>
                <w:bottom w:val="none" w:sz="0" w:space="0" w:color="auto"/>
                <w:right w:val="none" w:sz="0" w:space="0" w:color="auto"/>
              </w:divBdr>
            </w:div>
            <w:div w:id="197395524">
              <w:marLeft w:val="0"/>
              <w:marRight w:val="0"/>
              <w:marTop w:val="0"/>
              <w:marBottom w:val="0"/>
              <w:divBdr>
                <w:top w:val="none" w:sz="0" w:space="0" w:color="auto"/>
                <w:left w:val="none" w:sz="0" w:space="0" w:color="auto"/>
                <w:bottom w:val="none" w:sz="0" w:space="0" w:color="auto"/>
                <w:right w:val="none" w:sz="0" w:space="0" w:color="auto"/>
              </w:divBdr>
            </w:div>
            <w:div w:id="572473420">
              <w:marLeft w:val="0"/>
              <w:marRight w:val="0"/>
              <w:marTop w:val="0"/>
              <w:marBottom w:val="0"/>
              <w:divBdr>
                <w:top w:val="none" w:sz="0" w:space="0" w:color="auto"/>
                <w:left w:val="none" w:sz="0" w:space="0" w:color="auto"/>
                <w:bottom w:val="none" w:sz="0" w:space="0" w:color="auto"/>
                <w:right w:val="none" w:sz="0" w:space="0" w:color="auto"/>
              </w:divBdr>
            </w:div>
            <w:div w:id="1086195339">
              <w:marLeft w:val="0"/>
              <w:marRight w:val="0"/>
              <w:marTop w:val="0"/>
              <w:marBottom w:val="0"/>
              <w:divBdr>
                <w:top w:val="none" w:sz="0" w:space="0" w:color="auto"/>
                <w:left w:val="none" w:sz="0" w:space="0" w:color="auto"/>
                <w:bottom w:val="none" w:sz="0" w:space="0" w:color="auto"/>
                <w:right w:val="none" w:sz="0" w:space="0" w:color="auto"/>
              </w:divBdr>
            </w:div>
            <w:div w:id="422804934">
              <w:marLeft w:val="0"/>
              <w:marRight w:val="0"/>
              <w:marTop w:val="0"/>
              <w:marBottom w:val="0"/>
              <w:divBdr>
                <w:top w:val="none" w:sz="0" w:space="0" w:color="auto"/>
                <w:left w:val="none" w:sz="0" w:space="0" w:color="auto"/>
                <w:bottom w:val="none" w:sz="0" w:space="0" w:color="auto"/>
                <w:right w:val="none" w:sz="0" w:space="0" w:color="auto"/>
              </w:divBdr>
            </w:div>
            <w:div w:id="832143006">
              <w:marLeft w:val="0"/>
              <w:marRight w:val="0"/>
              <w:marTop w:val="0"/>
              <w:marBottom w:val="0"/>
              <w:divBdr>
                <w:top w:val="none" w:sz="0" w:space="0" w:color="auto"/>
                <w:left w:val="none" w:sz="0" w:space="0" w:color="auto"/>
                <w:bottom w:val="none" w:sz="0" w:space="0" w:color="auto"/>
                <w:right w:val="none" w:sz="0" w:space="0" w:color="auto"/>
              </w:divBdr>
            </w:div>
            <w:div w:id="375739197">
              <w:marLeft w:val="0"/>
              <w:marRight w:val="0"/>
              <w:marTop w:val="0"/>
              <w:marBottom w:val="0"/>
              <w:divBdr>
                <w:top w:val="none" w:sz="0" w:space="0" w:color="auto"/>
                <w:left w:val="none" w:sz="0" w:space="0" w:color="auto"/>
                <w:bottom w:val="none" w:sz="0" w:space="0" w:color="auto"/>
                <w:right w:val="none" w:sz="0" w:space="0" w:color="auto"/>
              </w:divBdr>
            </w:div>
            <w:div w:id="1719166813">
              <w:marLeft w:val="0"/>
              <w:marRight w:val="0"/>
              <w:marTop w:val="0"/>
              <w:marBottom w:val="0"/>
              <w:divBdr>
                <w:top w:val="none" w:sz="0" w:space="0" w:color="auto"/>
                <w:left w:val="none" w:sz="0" w:space="0" w:color="auto"/>
                <w:bottom w:val="none" w:sz="0" w:space="0" w:color="auto"/>
                <w:right w:val="none" w:sz="0" w:space="0" w:color="auto"/>
              </w:divBdr>
            </w:div>
            <w:div w:id="356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150">
      <w:bodyDiv w:val="1"/>
      <w:marLeft w:val="0"/>
      <w:marRight w:val="0"/>
      <w:marTop w:val="0"/>
      <w:marBottom w:val="0"/>
      <w:divBdr>
        <w:top w:val="none" w:sz="0" w:space="0" w:color="auto"/>
        <w:left w:val="none" w:sz="0" w:space="0" w:color="auto"/>
        <w:bottom w:val="none" w:sz="0" w:space="0" w:color="auto"/>
        <w:right w:val="none" w:sz="0" w:space="0" w:color="auto"/>
      </w:divBdr>
      <w:divsChild>
        <w:div w:id="1565214299">
          <w:marLeft w:val="0"/>
          <w:marRight w:val="0"/>
          <w:marTop w:val="0"/>
          <w:marBottom w:val="0"/>
          <w:divBdr>
            <w:top w:val="none" w:sz="0" w:space="0" w:color="auto"/>
            <w:left w:val="none" w:sz="0" w:space="0" w:color="auto"/>
            <w:bottom w:val="none" w:sz="0" w:space="0" w:color="auto"/>
            <w:right w:val="none" w:sz="0" w:space="0" w:color="auto"/>
          </w:divBdr>
          <w:divsChild>
            <w:div w:id="1295140999">
              <w:marLeft w:val="0"/>
              <w:marRight w:val="0"/>
              <w:marTop w:val="0"/>
              <w:marBottom w:val="0"/>
              <w:divBdr>
                <w:top w:val="none" w:sz="0" w:space="0" w:color="auto"/>
                <w:left w:val="none" w:sz="0" w:space="0" w:color="auto"/>
                <w:bottom w:val="none" w:sz="0" w:space="0" w:color="auto"/>
                <w:right w:val="none" w:sz="0" w:space="0" w:color="auto"/>
              </w:divBdr>
            </w:div>
            <w:div w:id="1974947965">
              <w:marLeft w:val="0"/>
              <w:marRight w:val="0"/>
              <w:marTop w:val="0"/>
              <w:marBottom w:val="0"/>
              <w:divBdr>
                <w:top w:val="none" w:sz="0" w:space="0" w:color="auto"/>
                <w:left w:val="none" w:sz="0" w:space="0" w:color="auto"/>
                <w:bottom w:val="none" w:sz="0" w:space="0" w:color="auto"/>
                <w:right w:val="none" w:sz="0" w:space="0" w:color="auto"/>
              </w:divBdr>
            </w:div>
            <w:div w:id="1645233678">
              <w:marLeft w:val="0"/>
              <w:marRight w:val="0"/>
              <w:marTop w:val="0"/>
              <w:marBottom w:val="0"/>
              <w:divBdr>
                <w:top w:val="none" w:sz="0" w:space="0" w:color="auto"/>
                <w:left w:val="none" w:sz="0" w:space="0" w:color="auto"/>
                <w:bottom w:val="none" w:sz="0" w:space="0" w:color="auto"/>
                <w:right w:val="none" w:sz="0" w:space="0" w:color="auto"/>
              </w:divBdr>
            </w:div>
            <w:div w:id="6630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885">
      <w:bodyDiv w:val="1"/>
      <w:marLeft w:val="0"/>
      <w:marRight w:val="0"/>
      <w:marTop w:val="0"/>
      <w:marBottom w:val="0"/>
      <w:divBdr>
        <w:top w:val="none" w:sz="0" w:space="0" w:color="auto"/>
        <w:left w:val="none" w:sz="0" w:space="0" w:color="auto"/>
        <w:bottom w:val="none" w:sz="0" w:space="0" w:color="auto"/>
        <w:right w:val="none" w:sz="0" w:space="0" w:color="auto"/>
      </w:divBdr>
    </w:div>
    <w:div w:id="976451342">
      <w:bodyDiv w:val="1"/>
      <w:marLeft w:val="0"/>
      <w:marRight w:val="0"/>
      <w:marTop w:val="0"/>
      <w:marBottom w:val="0"/>
      <w:divBdr>
        <w:top w:val="none" w:sz="0" w:space="0" w:color="auto"/>
        <w:left w:val="none" w:sz="0" w:space="0" w:color="auto"/>
        <w:bottom w:val="none" w:sz="0" w:space="0" w:color="auto"/>
        <w:right w:val="none" w:sz="0" w:space="0" w:color="auto"/>
      </w:divBdr>
    </w:div>
    <w:div w:id="997266864">
      <w:bodyDiv w:val="1"/>
      <w:marLeft w:val="0"/>
      <w:marRight w:val="0"/>
      <w:marTop w:val="0"/>
      <w:marBottom w:val="0"/>
      <w:divBdr>
        <w:top w:val="none" w:sz="0" w:space="0" w:color="auto"/>
        <w:left w:val="none" w:sz="0" w:space="0" w:color="auto"/>
        <w:bottom w:val="none" w:sz="0" w:space="0" w:color="auto"/>
        <w:right w:val="none" w:sz="0" w:space="0" w:color="auto"/>
      </w:divBdr>
      <w:divsChild>
        <w:div w:id="1494947479">
          <w:marLeft w:val="0"/>
          <w:marRight w:val="0"/>
          <w:marTop w:val="0"/>
          <w:marBottom w:val="0"/>
          <w:divBdr>
            <w:top w:val="none" w:sz="0" w:space="0" w:color="auto"/>
            <w:left w:val="none" w:sz="0" w:space="0" w:color="auto"/>
            <w:bottom w:val="none" w:sz="0" w:space="0" w:color="auto"/>
            <w:right w:val="none" w:sz="0" w:space="0" w:color="auto"/>
          </w:divBdr>
          <w:divsChild>
            <w:div w:id="3580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9173">
      <w:bodyDiv w:val="1"/>
      <w:marLeft w:val="0"/>
      <w:marRight w:val="0"/>
      <w:marTop w:val="0"/>
      <w:marBottom w:val="0"/>
      <w:divBdr>
        <w:top w:val="none" w:sz="0" w:space="0" w:color="auto"/>
        <w:left w:val="none" w:sz="0" w:space="0" w:color="auto"/>
        <w:bottom w:val="none" w:sz="0" w:space="0" w:color="auto"/>
        <w:right w:val="none" w:sz="0" w:space="0" w:color="auto"/>
      </w:divBdr>
    </w:div>
    <w:div w:id="1168792124">
      <w:bodyDiv w:val="1"/>
      <w:marLeft w:val="0"/>
      <w:marRight w:val="0"/>
      <w:marTop w:val="0"/>
      <w:marBottom w:val="0"/>
      <w:divBdr>
        <w:top w:val="none" w:sz="0" w:space="0" w:color="auto"/>
        <w:left w:val="none" w:sz="0" w:space="0" w:color="auto"/>
        <w:bottom w:val="none" w:sz="0" w:space="0" w:color="auto"/>
        <w:right w:val="none" w:sz="0" w:space="0" w:color="auto"/>
      </w:divBdr>
      <w:divsChild>
        <w:div w:id="1858079323">
          <w:marLeft w:val="0"/>
          <w:marRight w:val="0"/>
          <w:marTop w:val="0"/>
          <w:marBottom w:val="0"/>
          <w:divBdr>
            <w:top w:val="none" w:sz="0" w:space="0" w:color="auto"/>
            <w:left w:val="none" w:sz="0" w:space="0" w:color="auto"/>
            <w:bottom w:val="none" w:sz="0" w:space="0" w:color="auto"/>
            <w:right w:val="none" w:sz="0" w:space="0" w:color="auto"/>
          </w:divBdr>
          <w:divsChild>
            <w:div w:id="4840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73">
      <w:bodyDiv w:val="1"/>
      <w:marLeft w:val="0"/>
      <w:marRight w:val="0"/>
      <w:marTop w:val="0"/>
      <w:marBottom w:val="0"/>
      <w:divBdr>
        <w:top w:val="none" w:sz="0" w:space="0" w:color="auto"/>
        <w:left w:val="none" w:sz="0" w:space="0" w:color="auto"/>
        <w:bottom w:val="none" w:sz="0" w:space="0" w:color="auto"/>
        <w:right w:val="none" w:sz="0" w:space="0" w:color="auto"/>
      </w:divBdr>
      <w:divsChild>
        <w:div w:id="2089694320">
          <w:marLeft w:val="0"/>
          <w:marRight w:val="0"/>
          <w:marTop w:val="0"/>
          <w:marBottom w:val="0"/>
          <w:divBdr>
            <w:top w:val="none" w:sz="0" w:space="0" w:color="auto"/>
            <w:left w:val="none" w:sz="0" w:space="0" w:color="auto"/>
            <w:bottom w:val="none" w:sz="0" w:space="0" w:color="auto"/>
            <w:right w:val="none" w:sz="0" w:space="0" w:color="auto"/>
          </w:divBdr>
          <w:divsChild>
            <w:div w:id="689380641">
              <w:marLeft w:val="0"/>
              <w:marRight w:val="0"/>
              <w:marTop w:val="0"/>
              <w:marBottom w:val="0"/>
              <w:divBdr>
                <w:top w:val="none" w:sz="0" w:space="0" w:color="auto"/>
                <w:left w:val="none" w:sz="0" w:space="0" w:color="auto"/>
                <w:bottom w:val="none" w:sz="0" w:space="0" w:color="auto"/>
                <w:right w:val="none" w:sz="0" w:space="0" w:color="auto"/>
              </w:divBdr>
            </w:div>
            <w:div w:id="56976071">
              <w:marLeft w:val="0"/>
              <w:marRight w:val="0"/>
              <w:marTop w:val="0"/>
              <w:marBottom w:val="0"/>
              <w:divBdr>
                <w:top w:val="none" w:sz="0" w:space="0" w:color="auto"/>
                <w:left w:val="none" w:sz="0" w:space="0" w:color="auto"/>
                <w:bottom w:val="none" w:sz="0" w:space="0" w:color="auto"/>
                <w:right w:val="none" w:sz="0" w:space="0" w:color="auto"/>
              </w:divBdr>
            </w:div>
            <w:div w:id="385178357">
              <w:marLeft w:val="0"/>
              <w:marRight w:val="0"/>
              <w:marTop w:val="0"/>
              <w:marBottom w:val="0"/>
              <w:divBdr>
                <w:top w:val="none" w:sz="0" w:space="0" w:color="auto"/>
                <w:left w:val="none" w:sz="0" w:space="0" w:color="auto"/>
                <w:bottom w:val="none" w:sz="0" w:space="0" w:color="auto"/>
                <w:right w:val="none" w:sz="0" w:space="0" w:color="auto"/>
              </w:divBdr>
            </w:div>
            <w:div w:id="273365237">
              <w:marLeft w:val="0"/>
              <w:marRight w:val="0"/>
              <w:marTop w:val="0"/>
              <w:marBottom w:val="0"/>
              <w:divBdr>
                <w:top w:val="none" w:sz="0" w:space="0" w:color="auto"/>
                <w:left w:val="none" w:sz="0" w:space="0" w:color="auto"/>
                <w:bottom w:val="none" w:sz="0" w:space="0" w:color="auto"/>
                <w:right w:val="none" w:sz="0" w:space="0" w:color="auto"/>
              </w:divBdr>
            </w:div>
            <w:div w:id="750615751">
              <w:marLeft w:val="0"/>
              <w:marRight w:val="0"/>
              <w:marTop w:val="0"/>
              <w:marBottom w:val="0"/>
              <w:divBdr>
                <w:top w:val="none" w:sz="0" w:space="0" w:color="auto"/>
                <w:left w:val="none" w:sz="0" w:space="0" w:color="auto"/>
                <w:bottom w:val="none" w:sz="0" w:space="0" w:color="auto"/>
                <w:right w:val="none" w:sz="0" w:space="0" w:color="auto"/>
              </w:divBdr>
            </w:div>
            <w:div w:id="207686588">
              <w:marLeft w:val="0"/>
              <w:marRight w:val="0"/>
              <w:marTop w:val="0"/>
              <w:marBottom w:val="0"/>
              <w:divBdr>
                <w:top w:val="none" w:sz="0" w:space="0" w:color="auto"/>
                <w:left w:val="none" w:sz="0" w:space="0" w:color="auto"/>
                <w:bottom w:val="none" w:sz="0" w:space="0" w:color="auto"/>
                <w:right w:val="none" w:sz="0" w:space="0" w:color="auto"/>
              </w:divBdr>
            </w:div>
            <w:div w:id="9054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693">
      <w:bodyDiv w:val="1"/>
      <w:marLeft w:val="0"/>
      <w:marRight w:val="0"/>
      <w:marTop w:val="0"/>
      <w:marBottom w:val="0"/>
      <w:divBdr>
        <w:top w:val="none" w:sz="0" w:space="0" w:color="auto"/>
        <w:left w:val="none" w:sz="0" w:space="0" w:color="auto"/>
        <w:bottom w:val="none" w:sz="0" w:space="0" w:color="auto"/>
        <w:right w:val="none" w:sz="0" w:space="0" w:color="auto"/>
      </w:divBdr>
      <w:divsChild>
        <w:div w:id="1936673672">
          <w:marLeft w:val="0"/>
          <w:marRight w:val="0"/>
          <w:marTop w:val="0"/>
          <w:marBottom w:val="0"/>
          <w:divBdr>
            <w:top w:val="none" w:sz="0" w:space="0" w:color="auto"/>
            <w:left w:val="none" w:sz="0" w:space="0" w:color="auto"/>
            <w:bottom w:val="none" w:sz="0" w:space="0" w:color="auto"/>
            <w:right w:val="none" w:sz="0" w:space="0" w:color="auto"/>
          </w:divBdr>
          <w:divsChild>
            <w:div w:id="17334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063">
      <w:bodyDiv w:val="1"/>
      <w:marLeft w:val="0"/>
      <w:marRight w:val="0"/>
      <w:marTop w:val="0"/>
      <w:marBottom w:val="0"/>
      <w:divBdr>
        <w:top w:val="none" w:sz="0" w:space="0" w:color="auto"/>
        <w:left w:val="none" w:sz="0" w:space="0" w:color="auto"/>
        <w:bottom w:val="none" w:sz="0" w:space="0" w:color="auto"/>
        <w:right w:val="none" w:sz="0" w:space="0" w:color="auto"/>
      </w:divBdr>
    </w:div>
    <w:div w:id="1487624066">
      <w:bodyDiv w:val="1"/>
      <w:marLeft w:val="0"/>
      <w:marRight w:val="0"/>
      <w:marTop w:val="0"/>
      <w:marBottom w:val="0"/>
      <w:divBdr>
        <w:top w:val="none" w:sz="0" w:space="0" w:color="auto"/>
        <w:left w:val="none" w:sz="0" w:space="0" w:color="auto"/>
        <w:bottom w:val="none" w:sz="0" w:space="0" w:color="auto"/>
        <w:right w:val="none" w:sz="0" w:space="0" w:color="auto"/>
      </w:divBdr>
      <w:divsChild>
        <w:div w:id="24913855">
          <w:marLeft w:val="0"/>
          <w:marRight w:val="0"/>
          <w:marTop w:val="0"/>
          <w:marBottom w:val="0"/>
          <w:divBdr>
            <w:top w:val="none" w:sz="0" w:space="0" w:color="auto"/>
            <w:left w:val="none" w:sz="0" w:space="0" w:color="auto"/>
            <w:bottom w:val="none" w:sz="0" w:space="0" w:color="auto"/>
            <w:right w:val="none" w:sz="0" w:space="0" w:color="auto"/>
          </w:divBdr>
          <w:divsChild>
            <w:div w:id="6048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013">
      <w:bodyDiv w:val="1"/>
      <w:marLeft w:val="0"/>
      <w:marRight w:val="0"/>
      <w:marTop w:val="0"/>
      <w:marBottom w:val="0"/>
      <w:divBdr>
        <w:top w:val="none" w:sz="0" w:space="0" w:color="auto"/>
        <w:left w:val="none" w:sz="0" w:space="0" w:color="auto"/>
        <w:bottom w:val="none" w:sz="0" w:space="0" w:color="auto"/>
        <w:right w:val="none" w:sz="0" w:space="0" w:color="auto"/>
      </w:divBdr>
    </w:div>
    <w:div w:id="1560095987">
      <w:bodyDiv w:val="1"/>
      <w:marLeft w:val="0"/>
      <w:marRight w:val="0"/>
      <w:marTop w:val="0"/>
      <w:marBottom w:val="0"/>
      <w:divBdr>
        <w:top w:val="none" w:sz="0" w:space="0" w:color="auto"/>
        <w:left w:val="none" w:sz="0" w:space="0" w:color="auto"/>
        <w:bottom w:val="none" w:sz="0" w:space="0" w:color="auto"/>
        <w:right w:val="none" w:sz="0" w:space="0" w:color="auto"/>
      </w:divBdr>
    </w:div>
    <w:div w:id="1639451703">
      <w:bodyDiv w:val="1"/>
      <w:marLeft w:val="0"/>
      <w:marRight w:val="0"/>
      <w:marTop w:val="0"/>
      <w:marBottom w:val="0"/>
      <w:divBdr>
        <w:top w:val="none" w:sz="0" w:space="0" w:color="auto"/>
        <w:left w:val="none" w:sz="0" w:space="0" w:color="auto"/>
        <w:bottom w:val="none" w:sz="0" w:space="0" w:color="auto"/>
        <w:right w:val="none" w:sz="0" w:space="0" w:color="auto"/>
      </w:divBdr>
      <w:divsChild>
        <w:div w:id="1354309116">
          <w:marLeft w:val="0"/>
          <w:marRight w:val="0"/>
          <w:marTop w:val="0"/>
          <w:marBottom w:val="0"/>
          <w:divBdr>
            <w:top w:val="none" w:sz="0" w:space="0" w:color="auto"/>
            <w:left w:val="none" w:sz="0" w:space="0" w:color="auto"/>
            <w:bottom w:val="none" w:sz="0" w:space="0" w:color="auto"/>
            <w:right w:val="none" w:sz="0" w:space="0" w:color="auto"/>
          </w:divBdr>
          <w:divsChild>
            <w:div w:id="1829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445">
      <w:bodyDiv w:val="1"/>
      <w:marLeft w:val="0"/>
      <w:marRight w:val="0"/>
      <w:marTop w:val="0"/>
      <w:marBottom w:val="0"/>
      <w:divBdr>
        <w:top w:val="none" w:sz="0" w:space="0" w:color="auto"/>
        <w:left w:val="none" w:sz="0" w:space="0" w:color="auto"/>
        <w:bottom w:val="none" w:sz="0" w:space="0" w:color="auto"/>
        <w:right w:val="none" w:sz="0" w:space="0" w:color="auto"/>
      </w:divBdr>
      <w:divsChild>
        <w:div w:id="1400789398">
          <w:marLeft w:val="0"/>
          <w:marRight w:val="0"/>
          <w:marTop w:val="0"/>
          <w:marBottom w:val="0"/>
          <w:divBdr>
            <w:top w:val="none" w:sz="0" w:space="0" w:color="auto"/>
            <w:left w:val="none" w:sz="0" w:space="0" w:color="auto"/>
            <w:bottom w:val="none" w:sz="0" w:space="0" w:color="auto"/>
            <w:right w:val="none" w:sz="0" w:space="0" w:color="auto"/>
          </w:divBdr>
          <w:divsChild>
            <w:div w:id="1725828735">
              <w:marLeft w:val="0"/>
              <w:marRight w:val="0"/>
              <w:marTop w:val="0"/>
              <w:marBottom w:val="0"/>
              <w:divBdr>
                <w:top w:val="none" w:sz="0" w:space="0" w:color="auto"/>
                <w:left w:val="none" w:sz="0" w:space="0" w:color="auto"/>
                <w:bottom w:val="none" w:sz="0" w:space="0" w:color="auto"/>
                <w:right w:val="none" w:sz="0" w:space="0" w:color="auto"/>
              </w:divBdr>
            </w:div>
            <w:div w:id="603928587">
              <w:marLeft w:val="0"/>
              <w:marRight w:val="0"/>
              <w:marTop w:val="0"/>
              <w:marBottom w:val="0"/>
              <w:divBdr>
                <w:top w:val="none" w:sz="0" w:space="0" w:color="auto"/>
                <w:left w:val="none" w:sz="0" w:space="0" w:color="auto"/>
                <w:bottom w:val="none" w:sz="0" w:space="0" w:color="auto"/>
                <w:right w:val="none" w:sz="0" w:space="0" w:color="auto"/>
              </w:divBdr>
            </w:div>
            <w:div w:id="5855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128">
      <w:bodyDiv w:val="1"/>
      <w:marLeft w:val="0"/>
      <w:marRight w:val="0"/>
      <w:marTop w:val="0"/>
      <w:marBottom w:val="0"/>
      <w:divBdr>
        <w:top w:val="none" w:sz="0" w:space="0" w:color="auto"/>
        <w:left w:val="none" w:sz="0" w:space="0" w:color="auto"/>
        <w:bottom w:val="none" w:sz="0" w:space="0" w:color="auto"/>
        <w:right w:val="none" w:sz="0" w:space="0" w:color="auto"/>
      </w:divBdr>
      <w:divsChild>
        <w:div w:id="1440028753">
          <w:marLeft w:val="0"/>
          <w:marRight w:val="0"/>
          <w:marTop w:val="0"/>
          <w:marBottom w:val="0"/>
          <w:divBdr>
            <w:top w:val="none" w:sz="0" w:space="0" w:color="auto"/>
            <w:left w:val="none" w:sz="0" w:space="0" w:color="auto"/>
            <w:bottom w:val="none" w:sz="0" w:space="0" w:color="auto"/>
            <w:right w:val="none" w:sz="0" w:space="0" w:color="auto"/>
          </w:divBdr>
          <w:divsChild>
            <w:div w:id="1163814069">
              <w:marLeft w:val="0"/>
              <w:marRight w:val="0"/>
              <w:marTop w:val="0"/>
              <w:marBottom w:val="0"/>
              <w:divBdr>
                <w:top w:val="none" w:sz="0" w:space="0" w:color="auto"/>
                <w:left w:val="none" w:sz="0" w:space="0" w:color="auto"/>
                <w:bottom w:val="none" w:sz="0" w:space="0" w:color="auto"/>
                <w:right w:val="none" w:sz="0" w:space="0" w:color="auto"/>
              </w:divBdr>
            </w:div>
            <w:div w:id="484275499">
              <w:marLeft w:val="0"/>
              <w:marRight w:val="0"/>
              <w:marTop w:val="0"/>
              <w:marBottom w:val="0"/>
              <w:divBdr>
                <w:top w:val="none" w:sz="0" w:space="0" w:color="auto"/>
                <w:left w:val="none" w:sz="0" w:space="0" w:color="auto"/>
                <w:bottom w:val="none" w:sz="0" w:space="0" w:color="auto"/>
                <w:right w:val="none" w:sz="0" w:space="0" w:color="auto"/>
              </w:divBdr>
            </w:div>
            <w:div w:id="257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077">
      <w:bodyDiv w:val="1"/>
      <w:marLeft w:val="0"/>
      <w:marRight w:val="0"/>
      <w:marTop w:val="0"/>
      <w:marBottom w:val="0"/>
      <w:divBdr>
        <w:top w:val="none" w:sz="0" w:space="0" w:color="auto"/>
        <w:left w:val="none" w:sz="0" w:space="0" w:color="auto"/>
        <w:bottom w:val="none" w:sz="0" w:space="0" w:color="auto"/>
        <w:right w:val="none" w:sz="0" w:space="0" w:color="auto"/>
      </w:divBdr>
      <w:divsChild>
        <w:div w:id="498808665">
          <w:marLeft w:val="0"/>
          <w:marRight w:val="0"/>
          <w:marTop w:val="0"/>
          <w:marBottom w:val="0"/>
          <w:divBdr>
            <w:top w:val="none" w:sz="0" w:space="0" w:color="auto"/>
            <w:left w:val="none" w:sz="0" w:space="0" w:color="auto"/>
            <w:bottom w:val="none" w:sz="0" w:space="0" w:color="auto"/>
            <w:right w:val="none" w:sz="0" w:space="0" w:color="auto"/>
          </w:divBdr>
          <w:divsChild>
            <w:div w:id="7236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131">
      <w:bodyDiv w:val="1"/>
      <w:marLeft w:val="0"/>
      <w:marRight w:val="0"/>
      <w:marTop w:val="0"/>
      <w:marBottom w:val="0"/>
      <w:divBdr>
        <w:top w:val="none" w:sz="0" w:space="0" w:color="auto"/>
        <w:left w:val="none" w:sz="0" w:space="0" w:color="auto"/>
        <w:bottom w:val="none" w:sz="0" w:space="0" w:color="auto"/>
        <w:right w:val="none" w:sz="0" w:space="0" w:color="auto"/>
      </w:divBdr>
    </w:div>
    <w:div w:id="1917157165">
      <w:bodyDiv w:val="1"/>
      <w:marLeft w:val="0"/>
      <w:marRight w:val="0"/>
      <w:marTop w:val="0"/>
      <w:marBottom w:val="0"/>
      <w:divBdr>
        <w:top w:val="none" w:sz="0" w:space="0" w:color="auto"/>
        <w:left w:val="none" w:sz="0" w:space="0" w:color="auto"/>
        <w:bottom w:val="none" w:sz="0" w:space="0" w:color="auto"/>
        <w:right w:val="none" w:sz="0" w:space="0" w:color="auto"/>
      </w:divBdr>
      <w:divsChild>
        <w:div w:id="1357534524">
          <w:marLeft w:val="0"/>
          <w:marRight w:val="0"/>
          <w:marTop w:val="0"/>
          <w:marBottom w:val="0"/>
          <w:divBdr>
            <w:top w:val="none" w:sz="0" w:space="0" w:color="auto"/>
            <w:left w:val="none" w:sz="0" w:space="0" w:color="auto"/>
            <w:bottom w:val="none" w:sz="0" w:space="0" w:color="auto"/>
            <w:right w:val="none" w:sz="0" w:space="0" w:color="auto"/>
          </w:divBdr>
          <w:divsChild>
            <w:div w:id="1711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4270">
      <w:bodyDiv w:val="1"/>
      <w:marLeft w:val="0"/>
      <w:marRight w:val="0"/>
      <w:marTop w:val="0"/>
      <w:marBottom w:val="0"/>
      <w:divBdr>
        <w:top w:val="none" w:sz="0" w:space="0" w:color="auto"/>
        <w:left w:val="none" w:sz="0" w:space="0" w:color="auto"/>
        <w:bottom w:val="none" w:sz="0" w:space="0" w:color="auto"/>
        <w:right w:val="none" w:sz="0" w:space="0" w:color="auto"/>
      </w:divBdr>
      <w:divsChild>
        <w:div w:id="262031291">
          <w:marLeft w:val="0"/>
          <w:marRight w:val="0"/>
          <w:marTop w:val="0"/>
          <w:marBottom w:val="0"/>
          <w:divBdr>
            <w:top w:val="none" w:sz="0" w:space="0" w:color="auto"/>
            <w:left w:val="none" w:sz="0" w:space="0" w:color="auto"/>
            <w:bottom w:val="none" w:sz="0" w:space="0" w:color="auto"/>
            <w:right w:val="none" w:sz="0" w:space="0" w:color="auto"/>
          </w:divBdr>
          <w:divsChild>
            <w:div w:id="19593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740">
      <w:bodyDiv w:val="1"/>
      <w:marLeft w:val="0"/>
      <w:marRight w:val="0"/>
      <w:marTop w:val="0"/>
      <w:marBottom w:val="0"/>
      <w:divBdr>
        <w:top w:val="none" w:sz="0" w:space="0" w:color="auto"/>
        <w:left w:val="none" w:sz="0" w:space="0" w:color="auto"/>
        <w:bottom w:val="none" w:sz="0" w:space="0" w:color="auto"/>
        <w:right w:val="none" w:sz="0" w:space="0" w:color="auto"/>
      </w:divBdr>
      <w:divsChild>
        <w:div w:id="659384894">
          <w:marLeft w:val="0"/>
          <w:marRight w:val="0"/>
          <w:marTop w:val="0"/>
          <w:marBottom w:val="0"/>
          <w:divBdr>
            <w:top w:val="none" w:sz="0" w:space="0" w:color="auto"/>
            <w:left w:val="none" w:sz="0" w:space="0" w:color="auto"/>
            <w:bottom w:val="none" w:sz="0" w:space="0" w:color="auto"/>
            <w:right w:val="none" w:sz="0" w:space="0" w:color="auto"/>
          </w:divBdr>
          <w:divsChild>
            <w:div w:id="9404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191">
      <w:bodyDiv w:val="1"/>
      <w:marLeft w:val="0"/>
      <w:marRight w:val="0"/>
      <w:marTop w:val="0"/>
      <w:marBottom w:val="0"/>
      <w:divBdr>
        <w:top w:val="none" w:sz="0" w:space="0" w:color="auto"/>
        <w:left w:val="none" w:sz="0" w:space="0" w:color="auto"/>
        <w:bottom w:val="none" w:sz="0" w:space="0" w:color="auto"/>
        <w:right w:val="none" w:sz="0" w:space="0" w:color="auto"/>
      </w:divBdr>
      <w:divsChild>
        <w:div w:id="107311809">
          <w:marLeft w:val="0"/>
          <w:marRight w:val="0"/>
          <w:marTop w:val="0"/>
          <w:marBottom w:val="0"/>
          <w:divBdr>
            <w:top w:val="none" w:sz="0" w:space="0" w:color="auto"/>
            <w:left w:val="none" w:sz="0" w:space="0" w:color="auto"/>
            <w:bottom w:val="none" w:sz="0" w:space="0" w:color="auto"/>
            <w:right w:val="none" w:sz="0" w:space="0" w:color="auto"/>
          </w:divBdr>
          <w:divsChild>
            <w:div w:id="1642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716">
      <w:bodyDiv w:val="1"/>
      <w:marLeft w:val="0"/>
      <w:marRight w:val="0"/>
      <w:marTop w:val="0"/>
      <w:marBottom w:val="0"/>
      <w:divBdr>
        <w:top w:val="none" w:sz="0" w:space="0" w:color="auto"/>
        <w:left w:val="none" w:sz="0" w:space="0" w:color="auto"/>
        <w:bottom w:val="none" w:sz="0" w:space="0" w:color="auto"/>
        <w:right w:val="none" w:sz="0" w:space="0" w:color="auto"/>
      </w:divBdr>
      <w:divsChild>
        <w:div w:id="1514563294">
          <w:marLeft w:val="0"/>
          <w:marRight w:val="0"/>
          <w:marTop w:val="0"/>
          <w:marBottom w:val="0"/>
          <w:divBdr>
            <w:top w:val="none" w:sz="0" w:space="0" w:color="auto"/>
            <w:left w:val="none" w:sz="0" w:space="0" w:color="auto"/>
            <w:bottom w:val="none" w:sz="0" w:space="0" w:color="auto"/>
            <w:right w:val="none" w:sz="0" w:space="0" w:color="auto"/>
          </w:divBdr>
          <w:divsChild>
            <w:div w:id="11366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ardr\OneDrive%20-%20EDUETATFR\Rapport\302%20-%20Mod&#232;le%20RP%20-%20CARR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14E051D1514111BD95DE21B5FB2265"/>
        <w:category>
          <w:name w:val="Général"/>
          <w:gallery w:val="placeholder"/>
        </w:category>
        <w:types>
          <w:type w:val="bbPlcHdr"/>
        </w:types>
        <w:behaviors>
          <w:behavior w:val="content"/>
        </w:behaviors>
        <w:guid w:val="{494CDD7F-3562-4FC2-8D94-3F9F46F8BA22}"/>
      </w:docPartPr>
      <w:docPartBody>
        <w:p w:rsidR="00711280" w:rsidRDefault="00711280">
          <w:pPr>
            <w:pStyle w:val="F314E051D1514111BD95DE21B5FB2265"/>
          </w:pPr>
          <w:r w:rsidRPr="000D7661">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8A"/>
    <w:rsid w:val="002B6DD4"/>
    <w:rsid w:val="0036508A"/>
    <w:rsid w:val="00711280"/>
    <w:rsid w:val="00C603AA"/>
    <w:rsid w:val="00E811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314E051D1514111BD95DE21B5FB2265">
    <w:name w:val="F314E051D1514111BD95DE21B5FB22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7D85C-1EDB-4884-80DC-0062B5BC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302 - Modèle RP - CARRARD.dotx</Template>
  <TotalTime>0</TotalTime>
  <Pages>27</Pages>
  <Words>5044</Words>
  <Characters>27742</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subject/>
  <dc:creator>Carrard Rémi</dc:creator>
  <cp:keywords/>
  <dc:description/>
  <cp:lastModifiedBy>Carrard Rémi</cp:lastModifiedBy>
  <cp:revision>326</cp:revision>
  <dcterms:created xsi:type="dcterms:W3CDTF">2023-05-15T05:57:00Z</dcterms:created>
  <dcterms:modified xsi:type="dcterms:W3CDTF">2023-06-06T07:10:00Z</dcterms:modified>
</cp:coreProperties>
</file>